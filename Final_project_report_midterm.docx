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48E74" w14:textId="77777777" w:rsidR="006065AC" w:rsidRPr="00E67709" w:rsidRDefault="00BC1FED" w:rsidP="00E67709">
      <w:pPr>
        <w:spacing w:line="360" w:lineRule="auto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1FA9855E" wp14:editId="456E1A8D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A6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094F3A52" w14:textId="10D99300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7ECE27F6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DFF324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93A48" w14:textId="77777777" w:rsidR="00444B67" w:rsidRPr="00E67709" w:rsidRDefault="00444B67" w:rsidP="00E67709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5B0DC1E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39D4D4E5" w14:textId="7BE619A5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7689C08F" w14:textId="676C45DB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C0E083" w14:textId="6571E864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ED2642" w14:textId="6DE19B53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0A7D5" w14:textId="77777777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D344C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F8FFD2" w14:textId="77777777" w:rsidR="00BC1FED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18BC1550" w14:textId="2755A072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028A5F67" w14:textId="6C1F85F3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_RefHeading___Toc826_2722859774"/>
      <w:bookmarkEnd w:id="0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117AB4E2" w14:textId="77777777" w:rsidR="006065AC" w:rsidRPr="00E67709" w:rsidRDefault="00BC1FED" w:rsidP="00E67709">
      <w:pPr>
        <w:spacing w:before="57" w:after="57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6065AC" w:rsidRPr="00E67709">
          <w:pgSz w:w="11906" w:h="16838"/>
          <w:pgMar w:top="1440" w:right="1440" w:bottom="1440" w:left="1440" w:header="0" w:footer="0" w:gutter="432"/>
          <w:pgNumType w:fmt="none"/>
          <w:cols w:space="720"/>
          <w:formProt w:val="0"/>
          <w:docGrid w:linePitch="600" w:charSpace="32768"/>
        </w:sect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2565</w:t>
      </w:r>
    </w:p>
    <w:p w14:paraId="1435A47D" w14:textId="77777777" w:rsidR="00550AF5" w:rsidRPr="00E67709" w:rsidRDefault="00550AF5" w:rsidP="00550AF5">
      <w:pPr>
        <w:spacing w:line="360" w:lineRule="auto"/>
        <w:jc w:val="center"/>
        <w:rPr>
          <w:rFonts w:ascii="TH SarabunPSK" w:hAnsi="TH SarabunPSK" w:cs="TH SarabunPSK"/>
        </w:rPr>
      </w:pPr>
      <w:bookmarkStart w:id="1" w:name="_Toc254201617"/>
      <w:bookmarkStart w:id="2" w:name="_Toc254202931"/>
      <w:bookmarkStart w:id="3" w:name="_Toc254200651"/>
      <w:bookmarkStart w:id="4" w:name="_Toc254200759"/>
      <w:bookmarkStart w:id="5" w:name="_Toc254201576"/>
      <w:bookmarkStart w:id="6" w:name="_Toc254200976"/>
      <w:bookmarkStart w:id="7" w:name="_Toc254200827"/>
      <w:bookmarkEnd w:id="1"/>
      <w:bookmarkEnd w:id="2"/>
      <w:bookmarkEnd w:id="3"/>
      <w:bookmarkEnd w:id="4"/>
      <w:bookmarkEnd w:id="5"/>
      <w:bookmarkEnd w:id="6"/>
      <w:bookmarkEnd w:id="7"/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E67BE0B" wp14:editId="4CF28FA6">
            <wp:extent cx="1038860" cy="1371600"/>
            <wp:effectExtent l="0" t="0" r="0" b="0"/>
            <wp:docPr id="55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BA6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756FE101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6017CD4F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2C49E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1C2CF0" w14:textId="77777777" w:rsidR="00550AF5" w:rsidRPr="00E67709" w:rsidRDefault="00550AF5" w:rsidP="00550AF5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45F4BCFE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590332E4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6AC42DC4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CA95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97972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4FA83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9B33F5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24F29B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697BEB6A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520329CF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59AD319A" w14:textId="6454C3A0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E1B36F" w14:textId="77777777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1435"/>
        <w:gridCol w:w="7205"/>
      </w:tblGrid>
      <w:tr w:rsidR="006065AC" w:rsidRPr="00E67709" w14:paraId="74BCA224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8FA58D7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8" w:name="_Hlk123914086"/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ชื่อโครงงาน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472F181B" w14:textId="45E5350E" w:rsidR="006065AC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6065AC" w:rsidRPr="00E67709" w14:paraId="76C08BBF" w14:textId="77777777" w:rsidTr="00444B67">
        <w:trPr>
          <w:trHeight w:val="559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03A53339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73AAB3CC" w14:textId="5302B975" w:rsidR="006065AC" w:rsidRPr="00E67709" w:rsidRDefault="00444B67" w:rsidP="00E67709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6065AC" w:rsidRPr="00E67709" w14:paraId="4441B91D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BE1B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3F29DE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6065AC" w:rsidRPr="00E67709" w14:paraId="39848249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28676D85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22E154F2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  <w:lang w:val="en-GB"/>
              </w:rPr>
            </w:pPr>
            <w:bookmarkStart w:id="9" w:name="_Toc254805606"/>
            <w:bookmarkStart w:id="10" w:name="_Toc254864456"/>
            <w:bookmarkStart w:id="11" w:name="_Toc254864168"/>
            <w:bookmarkStart w:id="12" w:name="_Toc254807182"/>
            <w:bookmarkStart w:id="13" w:name="_Toc254724403"/>
            <w:bookmarkStart w:id="14" w:name="_Toc254458924"/>
            <w:bookmarkStart w:id="15" w:name="_Toc254806573"/>
            <w:bookmarkStart w:id="16" w:name="_Toc254806313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5</w:t>
            </w:r>
          </w:p>
        </w:tc>
      </w:tr>
    </w:tbl>
    <w:p w14:paraId="2B86F11B" w14:textId="77777777" w:rsidR="006065AC" w:rsidRPr="00E67709" w:rsidRDefault="006065AC" w:rsidP="00E67709">
      <w:pPr>
        <w:pStyle w:val="af0"/>
        <w:pBdr>
          <w:bottom w:val="single" w:sz="4" w:space="1" w:color="000000"/>
        </w:pBdr>
        <w:spacing w:after="0" w:line="240" w:lineRule="auto"/>
        <w:rPr>
          <w:rFonts w:ascii="TH SarabunPSK" w:hAnsi="TH SarabunPSK" w:cs="TH SarabunPSK"/>
          <w:b/>
          <w:bCs/>
        </w:rPr>
      </w:pPr>
    </w:p>
    <w:p w14:paraId="72DC505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201"/>
        <w:gridCol w:w="2432"/>
        <w:gridCol w:w="3007"/>
      </w:tblGrid>
      <w:tr w:rsidR="006065AC" w:rsidRPr="00E67709" w14:paraId="2BCE1784" w14:textId="77777777">
        <w:tc>
          <w:tcPr>
            <w:tcW w:w="3201" w:type="dxa"/>
            <w:tcBorders>
              <w:top w:val="nil"/>
              <w:left w:val="nil"/>
              <w:bottom w:val="nil"/>
              <w:right w:val="nil"/>
            </w:tcBorders>
          </w:tcPr>
          <w:p w14:paraId="09029736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อาจารย์ที่ปรึกษาโครงงาน</w:t>
            </w:r>
            <w:proofErr w:type="spellEnd"/>
          </w:p>
          <w:p w14:paraId="436FAD49" w14:textId="27D1C13E" w:rsidR="006065AC" w:rsidRPr="00E67709" w:rsidRDefault="00BC1FED" w:rsidP="00E67709">
            <w:pPr>
              <w:widowControl w:val="0"/>
              <w:spacing w:after="0" w:line="240" w:lineRule="auto"/>
              <w:ind w:left="-112" w:right="-148"/>
              <w:jc w:val="both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………………………………………</w:t>
            </w:r>
          </w:p>
          <w:p w14:paraId="746D6338" w14:textId="1AA261DA" w:rsidR="006065AC" w:rsidRPr="00E67709" w:rsidRDefault="00444B67" w:rsidP="00E67709">
            <w:pPr>
              <w:widowControl w:val="0"/>
              <w:spacing w:line="240" w:lineRule="auto"/>
              <w:ind w:left="-112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 xml:space="preserve">  ( รศ.ดร. มนตรี กา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ญจ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นะเดชะ )</w:t>
            </w:r>
            <w:r w:rsidRPr="00E67709">
              <w:rPr>
                <w:rFonts w:ascii="TH SarabunPSK" w:hAnsi="TH SarabunPSK" w:cs="TH SarabunPSK" w:hint="cs"/>
                <w:cs/>
              </w:rPr>
              <w:tab/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nil"/>
            </w:tcBorders>
          </w:tcPr>
          <w:p w14:paraId="23844D89" w14:textId="77777777" w:rsidR="006065AC" w:rsidRPr="00E67709" w:rsidRDefault="006065AC" w:rsidP="00E67709">
            <w:pPr>
              <w:widowControl w:val="0"/>
              <w:spacing w:after="0" w:line="240" w:lineRule="auto"/>
              <w:ind w:left="-112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</w:tcPr>
          <w:p w14:paraId="259F53B8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คณะกรรมการสอบ</w:t>
            </w:r>
            <w:proofErr w:type="spellEnd"/>
          </w:p>
          <w:p w14:paraId="6C5B703D" w14:textId="6559196D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0AEDCF6C" w14:textId="178FBDB5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วัชรินทร์ แก้วอภิชัย )</w:t>
            </w:r>
            <w:r w:rsidRPr="00E67709">
              <w:rPr>
                <w:rFonts w:ascii="TH SarabunPSK" w:hAnsi="TH SarabunPSK" w:cs="TH SarabunPSK" w:hint="cs"/>
              </w:rPr>
              <w:t xml:space="preserve"> 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603B0E11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549785FB" w14:textId="3C814BC5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53FBC5EC" w14:textId="5CD3DCD2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ธเนศ เคารพาพงศ์)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</w:t>
            </w:r>
          </w:p>
          <w:p w14:paraId="7CE4E378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76F60E1D" w14:textId="7DBF4DCC" w:rsidR="006065AC" w:rsidRPr="00E67709" w:rsidRDefault="00BC1FED" w:rsidP="00E67709">
            <w:pPr>
              <w:widowControl w:val="0"/>
              <w:spacing w:after="0" w:line="240" w:lineRule="auto"/>
              <w:ind w:right="-87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58885735" w14:textId="77777777" w:rsidR="006065AC" w:rsidRPr="00E67709" w:rsidRDefault="006065AC" w:rsidP="00E67709">
            <w:pPr>
              <w:widowControl w:val="0"/>
              <w:spacing w:line="240" w:lineRule="auto"/>
              <w:ind w:left="-112" w:right="-87"/>
              <w:jc w:val="right"/>
              <w:rPr>
                <w:rFonts w:ascii="TH SarabunPSK" w:hAnsi="TH SarabunPSK" w:cs="TH SarabunPSK"/>
                <w:b/>
                <w:bCs/>
              </w:rPr>
            </w:pPr>
          </w:p>
          <w:p w14:paraId="205D0679" w14:textId="585833D4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</w:tc>
      </w:tr>
    </w:tbl>
    <w:p w14:paraId="0908539B" w14:textId="1F7C0FFE" w:rsidR="00444B67" w:rsidRPr="00E67709" w:rsidRDefault="00444B67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015F48E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3F7B7954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7EEA5355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โครงงานนี้เป็นส่วนหนึ่งของรายวิชาโครงงานวิศวกรรมคอมพิวเตอร์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1 </w:t>
      </w:r>
      <w:proofErr w:type="spellStart"/>
      <w:r w:rsidRPr="00E67709">
        <w:rPr>
          <w:rFonts w:ascii="TH SarabunPSK" w:hAnsi="TH SarabunPSK" w:cs="TH SarabunPSK" w:hint="cs"/>
        </w:rPr>
        <w:t>และ</w:t>
      </w:r>
      <w:proofErr w:type="spellEnd"/>
      <w:r w:rsidRPr="00E67709">
        <w:rPr>
          <w:rFonts w:ascii="TH SarabunPSK" w:hAnsi="TH SarabunPSK" w:cs="TH SarabunPSK" w:hint="cs"/>
        </w:rPr>
        <w:t xml:space="preserve"> 2 </w:t>
      </w:r>
      <w:proofErr w:type="spellStart"/>
      <w:r w:rsidRPr="00E67709">
        <w:rPr>
          <w:rFonts w:ascii="TH SarabunPSK" w:hAnsi="TH SarabunPSK" w:cs="TH SarabunPSK" w:hint="cs"/>
        </w:rPr>
        <w:t>ตามหลักสูตรปริญญาวิศวกรรมศาสตรบัณฑิต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มหาวิทยาลัยสงขลานครินทร์</w:t>
      </w:r>
      <w:proofErr w:type="spellEnd"/>
    </w:p>
    <w:p w14:paraId="7E8BE05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461"/>
        <w:gridCol w:w="5179"/>
      </w:tblGrid>
      <w:tr w:rsidR="006065AC" w:rsidRPr="00E67709" w14:paraId="01979EB3" w14:textId="77777777">
        <w:tc>
          <w:tcPr>
            <w:tcW w:w="3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2A11D7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51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B53C7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…..................………………….</w:t>
            </w:r>
          </w:p>
          <w:p w14:paraId="5BC9B7A2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proofErr w:type="gramStart"/>
            <w:r w:rsidRPr="00E67709">
              <w:rPr>
                <w:rFonts w:ascii="TH SarabunPSK" w:hAnsi="TH SarabunPSK" w:cs="TH SarabunPSK" w:hint="cs"/>
              </w:rPr>
              <w:t xml:space="preserve">(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รศ.</w:t>
            </w:r>
            <w:proofErr w:type="gramEnd"/>
            <w:r w:rsidRPr="00E67709">
              <w:rPr>
                <w:rFonts w:ascii="TH SarabunPSK" w:hAnsi="TH SarabunPSK" w:cs="TH SarabunPSK" w:hint="cs"/>
              </w:rPr>
              <w:t>ดร.พิชญา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ตัณฑัยย์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)</w:t>
            </w:r>
          </w:p>
          <w:p w14:paraId="6496A07C" w14:textId="68E6ADA4" w:rsidR="006065AC" w:rsidRPr="00E67709" w:rsidRDefault="00BC1FED" w:rsidP="00E67709">
            <w:pPr>
              <w:widowControl w:val="0"/>
              <w:spacing w:line="240" w:lineRule="auto"/>
              <w:ind w:right="-176"/>
              <w:jc w:val="center"/>
              <w:rPr>
                <w:rFonts w:ascii="TH SarabunPSK" w:hAnsi="TH SarabunPSK" w:cs="TH SarabunPSK"/>
                <w:b/>
                <w:bCs/>
                <w:kern w:val="2"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หัวหน้าสาขาวิชาวิศวกรรมคอมพิวเตอร์</w:t>
            </w:r>
            <w:proofErr w:type="spellEnd"/>
          </w:p>
        </w:tc>
      </w:tr>
    </w:tbl>
    <w:p w14:paraId="30AFF0DA" w14:textId="77777777" w:rsidR="006065AC" w:rsidRPr="00E67709" w:rsidRDefault="00BC1FED" w:rsidP="00E677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  <w:bookmarkStart w:id="17" w:name="_Toc2542008271"/>
      <w:bookmarkStart w:id="18" w:name="_Toc2542015761"/>
      <w:bookmarkStart w:id="19" w:name="_Toc2542009761"/>
      <w:bookmarkStart w:id="20" w:name="_Toc2542007591"/>
      <w:bookmarkStart w:id="21" w:name="_Toc2542006511"/>
      <w:bookmarkStart w:id="22" w:name="_Toc2542029311"/>
      <w:bookmarkStart w:id="23" w:name="_Toc2542016171"/>
      <w:bookmarkStart w:id="24" w:name="_Toc254458928"/>
      <w:bookmarkStart w:id="25" w:name="_Toc254864172"/>
      <w:bookmarkStart w:id="26" w:name="_Toc278023662"/>
      <w:bookmarkStart w:id="27" w:name="_Toc254806317"/>
      <w:bookmarkStart w:id="28" w:name="_Toc254806577"/>
      <w:bookmarkStart w:id="29" w:name="_Toc254805610"/>
      <w:bookmarkStart w:id="30" w:name="_Toc254724407"/>
      <w:bookmarkEnd w:id="17"/>
      <w:bookmarkEnd w:id="18"/>
      <w:bookmarkEnd w:id="19"/>
      <w:bookmarkEnd w:id="20"/>
      <w:bookmarkEnd w:id="21"/>
      <w:bookmarkEnd w:id="22"/>
      <w:bookmarkEnd w:id="23"/>
      <w:proofErr w:type="spellStart"/>
      <w:r w:rsidRPr="00E67709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หนังสือรับรองความเป็นเอกลักษณ์</w:t>
      </w:r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68B79B09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ข้าพเจ้าผู้ลงนามท้ายนี้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ขอรับรองว่ารายงานฉบับนี้เป็นรายงานที่มีความเป็นเอกลักษณ์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โดยที่ข้าพเจ้ามิได้การคัดลอกมาจากที่ใด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เนื้อหาในรายงานทั้งหมดถูกรวบรวมจากการพัฒนาในขั้นตอนต่างๆ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ของการจัดทำโครงงาน</w:t>
      </w:r>
      <w:proofErr w:type="spellEnd"/>
      <w:r w:rsidRPr="00E67709">
        <w:rPr>
          <w:rFonts w:ascii="TH SarabunPSK" w:hAnsi="TH SarabunPSK" w:cs="TH SarabunPSK" w:hint="cs"/>
        </w:rPr>
        <w:t xml:space="preserve"> หากมีส่วนหนึ่งส่วนใดที่จำเป็นต้องนำข้อความจากผลงานของบุคคลอื่นใดที่ไม่ใช่ตัวข้าพเจ้า </w:t>
      </w:r>
      <w:proofErr w:type="spellStart"/>
      <w:r w:rsidRPr="00E67709">
        <w:rPr>
          <w:rFonts w:ascii="TH SarabunPSK" w:hAnsi="TH SarabunPSK" w:cs="TH SarabunPSK" w:hint="cs"/>
        </w:rPr>
        <w:t>ข้าพเจ้าได้ทำอ้างอิงถึงเอกสารเหล่านั้นไว้อย่างเหมาะสม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และขอรับรองว่ารายงานฉบับนี้ไม่เคยเสนอต่อสถาบันใดมาก่อน</w:t>
      </w:r>
      <w:proofErr w:type="spellEnd"/>
    </w:p>
    <w:p w14:paraId="66C38451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5B80A1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30670492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820" w:type="dxa"/>
        <w:tblLayout w:type="fixed"/>
        <w:tblLook w:val="04A0" w:firstRow="1" w:lastRow="0" w:firstColumn="1" w:lastColumn="0" w:noHBand="0" w:noVBand="1"/>
      </w:tblPr>
      <w:tblGrid>
        <w:gridCol w:w="5490"/>
        <w:gridCol w:w="3330"/>
      </w:tblGrid>
      <w:tr w:rsidR="006065AC" w:rsidRPr="00E67709" w14:paraId="519A2261" w14:textId="77777777">
        <w:tc>
          <w:tcPr>
            <w:tcW w:w="5489" w:type="dxa"/>
            <w:tcBorders>
              <w:top w:val="nil"/>
              <w:left w:val="nil"/>
              <w:bottom w:val="nil"/>
              <w:right w:val="nil"/>
            </w:tcBorders>
          </w:tcPr>
          <w:p w14:paraId="7B271925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nil"/>
            </w:tcBorders>
          </w:tcPr>
          <w:p w14:paraId="25FCA4EB" w14:textId="77777777" w:rsidR="006065AC" w:rsidRPr="00E67709" w:rsidRDefault="00BC1FED" w:rsidP="00E67709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ผู้จัดทำ</w:t>
            </w:r>
            <w:proofErr w:type="spellEnd"/>
          </w:p>
          <w:p w14:paraId="0DCBB103" w14:textId="77777777" w:rsidR="00444B67" w:rsidRPr="00E67709" w:rsidRDefault="00BC1FED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.....................................................</w:t>
            </w:r>
          </w:p>
          <w:p w14:paraId="4D911331" w14:textId="5A528339" w:rsidR="006065AC" w:rsidRPr="00E67709" w:rsidRDefault="00444B67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นาย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cs/>
              </w:rPr>
              <w:t>อภิชาติฐิติวรณ์)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</w:t>
            </w:r>
          </w:p>
        </w:tc>
      </w:tr>
    </w:tbl>
    <w:p w14:paraId="6CB7EA7D" w14:textId="77777777" w:rsidR="001936AF" w:rsidRDefault="001936AF" w:rsidP="00E67709">
      <w:pPr>
        <w:spacing w:after="0" w:line="240" w:lineRule="auto"/>
        <w:rPr>
          <w:rFonts w:ascii="TH SarabunPSK" w:hAnsi="TH SarabunPSK" w:cs="TH SarabunPSK"/>
        </w:rPr>
      </w:pPr>
      <w:bookmarkStart w:id="31" w:name="_Toc278023663"/>
      <w:bookmarkStart w:id="32" w:name="_Toc254806318"/>
      <w:bookmarkStart w:id="33" w:name="_Toc254864173"/>
      <w:bookmarkStart w:id="34" w:name="_Toc254805611"/>
      <w:bookmarkStart w:id="35" w:name="_Toc254724408"/>
      <w:bookmarkStart w:id="36" w:name="_Toc254806578"/>
      <w:bookmarkEnd w:id="31"/>
      <w:bookmarkEnd w:id="32"/>
      <w:bookmarkEnd w:id="33"/>
      <w:bookmarkEnd w:id="34"/>
      <w:bookmarkEnd w:id="35"/>
      <w:bookmarkEnd w:id="36"/>
    </w:p>
    <w:p w14:paraId="5DD1AED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1A134C1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66D00FA9" w14:textId="77777777" w:rsidR="00FC02B6" w:rsidRDefault="00FC02B6" w:rsidP="00FC02B6">
      <w:pPr>
        <w:rPr>
          <w:rFonts w:ascii="TH SarabunPSK" w:hAnsi="TH SarabunPSK" w:cs="TH SarabunPSK"/>
        </w:rPr>
      </w:pPr>
    </w:p>
    <w:p w14:paraId="38CFD1EF" w14:textId="77777777" w:rsidR="00FC02B6" w:rsidRDefault="00FC02B6" w:rsidP="00FC02B6">
      <w:pPr>
        <w:rPr>
          <w:rFonts w:ascii="TH SarabunPSK" w:hAnsi="TH SarabunPSK" w:cs="TH SarabunPSK"/>
        </w:rPr>
      </w:pPr>
    </w:p>
    <w:p w14:paraId="28408A08" w14:textId="77777777" w:rsidR="00FC02B6" w:rsidRDefault="00FC02B6" w:rsidP="00FC02B6">
      <w:pPr>
        <w:rPr>
          <w:rFonts w:ascii="TH SarabunPSK" w:hAnsi="TH SarabunPSK" w:cs="TH SarabunPSK"/>
        </w:rPr>
      </w:pPr>
    </w:p>
    <w:p w14:paraId="55545267" w14:textId="3937AEFA" w:rsidR="00FC02B6" w:rsidRPr="00FC02B6" w:rsidRDefault="00FC02B6" w:rsidP="00FC02B6">
      <w:pPr>
        <w:rPr>
          <w:rFonts w:ascii="TH SarabunPSK" w:hAnsi="TH SarabunPSK" w:cs="TH SarabunPSK"/>
          <w:cs/>
        </w:rPr>
        <w:sectPr w:rsidR="00FC02B6" w:rsidRPr="00FC02B6">
          <w:headerReference w:type="default" r:id="rId9"/>
          <w:footerReference w:type="default" r:id="rId10"/>
          <w:pgSz w:w="11906" w:h="16838"/>
          <w:pgMar w:top="1440" w:right="1440" w:bottom="1440" w:left="1440" w:header="706" w:footer="706" w:gutter="432"/>
          <w:pgNumType w:fmt="thaiLetters" w:start="1"/>
          <w:cols w:space="720"/>
          <w:formProt w:val="0"/>
          <w:docGrid w:linePitch="360"/>
        </w:sect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435"/>
        <w:gridCol w:w="6861"/>
      </w:tblGrid>
      <w:tr w:rsidR="00444B67" w:rsidRPr="00E67709" w14:paraId="3A832EB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7D5C9129" w14:textId="4CFD3DFF" w:rsidR="00444B67" w:rsidRPr="00E67709" w:rsidRDefault="00444B67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lastRenderedPageBreak/>
              <w:t>ชื่อโครงงาน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0397FD55" w14:textId="77777777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</w:t>
            </w:r>
          </w:p>
          <w:p w14:paraId="6339C68E" w14:textId="2D0DC05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444B67" w:rsidRPr="00E67709" w14:paraId="143BA57D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5A52436" w14:textId="6D43CF7C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3B6B08C1" w14:textId="6BFB47D4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444B67" w:rsidRPr="00E67709" w14:paraId="36AADA74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F4869ED" w14:textId="62ABB8E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81487CF" w14:textId="2552331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444B67" w:rsidRPr="00E67709" w14:paraId="1E98739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8B6E34" w14:textId="4E464206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70FA778" w14:textId="0AFD28A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2565</w:t>
            </w:r>
          </w:p>
        </w:tc>
      </w:tr>
    </w:tbl>
    <w:p w14:paraId="59986A1C" w14:textId="77777777" w:rsidR="006065AC" w:rsidRPr="00E67709" w:rsidRDefault="006065AC" w:rsidP="00E67709">
      <w:pPr>
        <w:pStyle w:val="ac"/>
        <w:spacing w:before="0" w:after="0" w:line="240" w:lineRule="auto"/>
        <w:rPr>
          <w:rFonts w:ascii="TH SarabunPSK" w:hAnsi="TH SarabunPSK" w:cs="TH SarabunPSK"/>
        </w:rPr>
      </w:pPr>
    </w:p>
    <w:p w14:paraId="472B9BB9" w14:textId="77777777" w:rsidR="006065AC" w:rsidRPr="00E67709" w:rsidRDefault="00BC1FED" w:rsidP="00E67709">
      <w:pPr>
        <w:pStyle w:val="ac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  </w:t>
      </w:r>
      <w:bookmarkStart w:id="37" w:name="_Toc254806319"/>
      <w:bookmarkStart w:id="38" w:name="_Toc254200760"/>
      <w:bookmarkStart w:id="39" w:name="_Toc254200977"/>
      <w:bookmarkStart w:id="40" w:name="_Toc254200828"/>
      <w:bookmarkStart w:id="41" w:name="_Toc254200652"/>
      <w:bookmarkStart w:id="42" w:name="_Toc254201618"/>
      <w:bookmarkStart w:id="43" w:name="_Toc254724409"/>
      <w:bookmarkStart w:id="44" w:name="_Toc254458929"/>
      <w:bookmarkStart w:id="45" w:name="_Toc254201577"/>
      <w:bookmarkStart w:id="46" w:name="_Toc254806579"/>
      <w:bookmarkStart w:id="47" w:name="_Toc254864174"/>
      <w:bookmarkStart w:id="48" w:name="_Toc278023664"/>
      <w:bookmarkStart w:id="49" w:name="_Toc254805612"/>
      <w:bookmarkStart w:id="50" w:name="_Toc254202932"/>
      <w:bookmarkStart w:id="51" w:name="_Toc128696192"/>
      <w:proofErr w:type="spellStart"/>
      <w:r w:rsidRPr="00E67709">
        <w:rPr>
          <w:rFonts w:ascii="TH SarabunPSK" w:hAnsi="TH SarabunPSK" w:cs="TH SarabunPSK" w:hint="cs"/>
        </w:rPr>
        <w:t>บทคัดย่อ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End"/>
    </w:p>
    <w:p w14:paraId="6F01E318" w14:textId="101B8463" w:rsidR="006065AC" w:rsidRPr="007240B8" w:rsidRDefault="00BC1FED" w:rsidP="007240B8">
      <w:pPr>
        <w:pStyle w:val="af0"/>
        <w:widowControl w:val="0"/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</w:rPr>
        <w:tab/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forex gold spot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ในโครงงานนี้เรานำเสนอการสร้าง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ML 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 การทำ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Model  </w:t>
      </w:r>
      <w:proofErr w:type="spellStart"/>
      <w:r w:rsidR="007240B8">
        <w:rPr>
          <w:rFonts w:ascii="TH SarabunPSK" w:hAnsi="TH SarabunPSK" w:cs="TH SarabunPSK"/>
          <w:b/>
          <w:bCs/>
          <w:sz w:val="36"/>
          <w:szCs w:val="36"/>
        </w:rPr>
        <w:t>Naivebaye</w:t>
      </w:r>
      <w:proofErr w:type="spellEnd"/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เพื่อการวิเคราะห์ข่าวสาร และข้อมูลต่างๆที่เกี่ยวกับ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Forex Gold sport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>และ เราได้ทำการเปรียบเทียบให้เห็นถึงประสิทธิภาพ ของ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และความรู้เบื้องต้นที่จะได้รับจากโครงงานนี้คือ ภาษา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Python </w:t>
      </w:r>
      <w:r w:rsidR="005F7F5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ซึ่งเป็นภาษายอดนิยมในปัจจุบัน </w:t>
      </w:r>
    </w:p>
    <w:p w14:paraId="3671F639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4CFFAEC4" w14:textId="7368E22A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  <w:b/>
          <w:bCs/>
        </w:rPr>
        <w:t>คำสำคัญ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="005F7F5B">
        <w:rPr>
          <w:rFonts w:ascii="TH SarabunPSK" w:hAnsi="TH SarabunPSK" w:cs="TH SarabunPSK"/>
        </w:rPr>
        <w:t>NLP, ML, Forex</w:t>
      </w:r>
    </w:p>
    <w:p w14:paraId="07E068AD" w14:textId="77777777" w:rsidR="006065AC" w:rsidRPr="00E67709" w:rsidRDefault="00BC1FED" w:rsidP="00E67709">
      <w:pPr>
        <w:pStyle w:val="HTML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1C75A9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29DAB2CE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460A5D9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16B4E151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34349F2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61CA0330" w14:textId="77777777" w:rsidR="006065AC" w:rsidRPr="00E67709" w:rsidRDefault="006065AC" w:rsidP="00E67709">
      <w:pPr>
        <w:pStyle w:val="af5"/>
        <w:rPr>
          <w:rFonts w:ascii="TH SarabunPSK" w:hAnsi="TH SarabunPSK" w:cs="TH SarabunPSK"/>
          <w:sz w:val="32"/>
          <w:szCs w:val="32"/>
        </w:rPr>
      </w:pPr>
    </w:p>
    <w:p w14:paraId="1DE943D9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C9588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616130A3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66082" w14:textId="58C32712" w:rsidR="006065AC" w:rsidRPr="00E67709" w:rsidRDefault="006065AC" w:rsidP="001936AF">
      <w:pPr>
        <w:pStyle w:val="ac"/>
        <w:jc w:val="left"/>
        <w:rPr>
          <w:rFonts w:ascii="TH SarabunPSK" w:hAnsi="TH SarabunPSK" w:cs="TH SarabunPSK"/>
        </w:r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888"/>
        <w:gridCol w:w="6408"/>
      </w:tblGrid>
      <w:tr w:rsidR="006065AC" w:rsidRPr="00E67709" w14:paraId="30AFEAD3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3410E53" w14:textId="77777777" w:rsidR="006065AC" w:rsidRPr="00E67709" w:rsidRDefault="00BC1FED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lang w:val="en-GB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21CF81B6" w14:textId="1B8B81EB" w:rsidR="006065AC" w:rsidRPr="00E67709" w:rsidRDefault="005F7F5B" w:rsidP="005F7F5B">
            <w:pPr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An Application of Natural Language Processing on forex gold spot News Analysis</w:t>
            </w:r>
          </w:p>
        </w:tc>
      </w:tr>
      <w:tr w:rsidR="006065AC" w:rsidRPr="00E67709" w14:paraId="2307C351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7D073F8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Author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42FDF0B2" w14:textId="4033ACD4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Mr.</w:t>
            </w:r>
            <w:r w:rsidR="005F7F5B">
              <w:rPr>
                <w:rFonts w:ascii="TH SarabunPSK" w:hAnsi="TH SarabunPSK" w:cs="TH SarabunPSK"/>
                <w:b/>
                <w:bCs/>
              </w:rPr>
              <w:t>Chualchai</w:t>
            </w:r>
            <w:proofErr w:type="spellEnd"/>
            <w:r w:rsidR="005F7F5B">
              <w:rPr>
                <w:rFonts w:ascii="TH SarabunPSK" w:hAnsi="TH SarabunPSK" w:cs="TH SarabunPSK"/>
                <w:b/>
                <w:bCs/>
              </w:rPr>
              <w:t xml:space="preserve"> </w:t>
            </w:r>
            <w:proofErr w:type="spellStart"/>
            <w:r w:rsidR="005F7F5B">
              <w:rPr>
                <w:rFonts w:ascii="TH SarabunPSK" w:hAnsi="TH SarabunPSK" w:cs="TH SarabunPSK"/>
                <w:b/>
                <w:bCs/>
              </w:rPr>
              <w:t>Apichatthitiworn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</w:rPr>
              <w:t xml:space="preserve">    ID </w:t>
            </w:r>
            <w:r w:rsidR="005F7F5B">
              <w:rPr>
                <w:rFonts w:ascii="TH SarabunPSK" w:hAnsi="TH SarabunPSK" w:cs="TH SarabunPSK"/>
                <w:b/>
                <w:bCs/>
              </w:rPr>
              <w:t xml:space="preserve"> 6210110646</w:t>
            </w:r>
          </w:p>
        </w:tc>
      </w:tr>
      <w:tr w:rsidR="006065AC" w:rsidRPr="00E67709" w14:paraId="383526CB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BDCCE6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Major Program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60E7D076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Computer Engineering</w:t>
            </w:r>
          </w:p>
        </w:tc>
      </w:tr>
      <w:tr w:rsidR="006065AC" w:rsidRPr="00E67709" w14:paraId="2FBE0542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A1E111C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Academic Year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1E83576F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2020</w:t>
            </w:r>
          </w:p>
        </w:tc>
      </w:tr>
    </w:tbl>
    <w:p w14:paraId="27DC76D7" w14:textId="77777777" w:rsidR="006065AC" w:rsidRPr="00E67709" w:rsidRDefault="006065AC" w:rsidP="00E67709">
      <w:pPr>
        <w:pStyle w:val="ac"/>
        <w:spacing w:before="0" w:after="0" w:line="240" w:lineRule="auto"/>
        <w:jc w:val="left"/>
        <w:rPr>
          <w:rFonts w:ascii="TH SarabunPSK" w:hAnsi="TH SarabunPSK" w:cs="TH SarabunPSK"/>
        </w:rPr>
      </w:pPr>
    </w:p>
    <w:p w14:paraId="4FC7E2FB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52" w:name="_Toc254200978"/>
      <w:bookmarkStart w:id="53" w:name="_Toc254458930"/>
      <w:bookmarkStart w:id="54" w:name="_Toc254864175"/>
      <w:bookmarkStart w:id="55" w:name="_Toc254200829"/>
      <w:bookmarkStart w:id="56" w:name="_Toc254201578"/>
      <w:bookmarkStart w:id="57" w:name="_Toc254201619"/>
      <w:bookmarkStart w:id="58" w:name="_Toc278023665"/>
      <w:bookmarkStart w:id="59" w:name="_Toc254806580"/>
      <w:bookmarkStart w:id="60" w:name="_Toc254805613"/>
      <w:bookmarkStart w:id="61" w:name="_Toc254806320"/>
      <w:bookmarkStart w:id="62" w:name="_Toc254202933"/>
      <w:bookmarkStart w:id="63" w:name="_Toc254724410"/>
      <w:bookmarkStart w:id="64" w:name="_Toc128696193"/>
      <w:r w:rsidRPr="00E67709">
        <w:rPr>
          <w:rFonts w:ascii="TH SarabunPSK" w:hAnsi="TH SarabunPSK" w:cs="TH SarabunPSK" w:hint="cs"/>
        </w:rPr>
        <w:t>Abstract</w:t>
      </w:r>
      <w:bookmarkStart w:id="65" w:name="_Toc254202934"/>
      <w:bookmarkStart w:id="66" w:name="_Toc254200653"/>
      <w:bookmarkStart w:id="67" w:name="_Toc254200830"/>
      <w:bookmarkStart w:id="68" w:name="_Toc254200761"/>
      <w:bookmarkStart w:id="69" w:name="_Toc254200979"/>
      <w:bookmarkStart w:id="70" w:name="_Toc254201620"/>
      <w:bookmarkStart w:id="71" w:name="_Toc25420157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425B9EF6" w14:textId="2ECCA670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</w:rPr>
        <w:tab/>
      </w:r>
      <w:r w:rsidR="005F7F5B" w:rsidRPr="005F7F5B">
        <w:rPr>
          <w:rFonts w:ascii="TH SarabunPSK" w:hAnsi="TH SarabunPSK" w:cs="TH SarabunPSK"/>
          <w:lang w:val="en-GB"/>
        </w:rPr>
        <w:t xml:space="preserve">Above the natural language banners to provide forex gold spot market news, this will help you to create ML NLP and don't forget to use Model </w:t>
      </w:r>
      <w:proofErr w:type="spellStart"/>
      <w:r w:rsidR="005F7F5B" w:rsidRPr="005F7F5B">
        <w:rPr>
          <w:rFonts w:ascii="TH SarabunPSK" w:hAnsi="TH SarabunPSK" w:cs="TH SarabunPSK"/>
          <w:lang w:val="en-GB"/>
        </w:rPr>
        <w:t>Naivebaye</w:t>
      </w:r>
      <w:proofErr w:type="spellEnd"/>
      <w:r w:rsidR="005F7F5B" w:rsidRPr="005F7F5B">
        <w:rPr>
          <w:rFonts w:ascii="TH SarabunPSK" w:hAnsi="TH SarabunPSK" w:cs="TH SarabunPSK"/>
          <w:lang w:val="en-GB"/>
        </w:rPr>
        <w:t xml:space="preserve"> for sandy, news for Forex Gold sport and we collect various information. </w:t>
      </w:r>
      <w:proofErr w:type="gramStart"/>
      <w:r w:rsidR="005F7F5B" w:rsidRPr="005F7F5B">
        <w:rPr>
          <w:rFonts w:ascii="TH SarabunPSK" w:hAnsi="TH SarabunPSK" w:cs="TH SarabunPSK"/>
          <w:lang w:val="en-GB"/>
        </w:rPr>
        <w:t>In order to</w:t>
      </w:r>
      <w:proofErr w:type="gramEnd"/>
      <w:r w:rsidR="005F7F5B" w:rsidRPr="005F7F5B">
        <w:rPr>
          <w:rFonts w:ascii="TH SarabunPSK" w:hAnsi="TH SarabunPSK" w:cs="TH SarabunPSK"/>
          <w:lang w:val="en-GB"/>
        </w:rPr>
        <w:t xml:space="preserve"> reach the effectiveness of NLP and basic knowledge that will be gained here. which is the Python language itself, which is what needs to be done nowadays.</w:t>
      </w:r>
    </w:p>
    <w:p w14:paraId="4FEE0CCC" w14:textId="77777777" w:rsidR="006065AC" w:rsidRPr="00E67709" w:rsidRDefault="006065AC" w:rsidP="00E67709">
      <w:pPr>
        <w:jc w:val="both"/>
        <w:rPr>
          <w:rFonts w:ascii="TH SarabunPSK" w:hAnsi="TH SarabunPSK" w:cs="TH SarabunPSK"/>
          <w:lang w:val="en-GB"/>
        </w:rPr>
      </w:pPr>
    </w:p>
    <w:p w14:paraId="7A6DC83F" w14:textId="6BDB3F1D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  <w:b/>
          <w:bCs/>
          <w:lang w:val="en-GB"/>
        </w:rPr>
        <w:t>Keywords:</w:t>
      </w:r>
      <w:r w:rsidRPr="00E67709">
        <w:rPr>
          <w:rFonts w:ascii="TH SarabunPSK" w:hAnsi="TH SarabunPSK" w:cs="TH SarabunPSK" w:hint="cs"/>
          <w:lang w:val="en-GB"/>
        </w:rPr>
        <w:t xml:space="preserve"> </w:t>
      </w:r>
      <w:r w:rsidR="005F7F5B">
        <w:rPr>
          <w:rFonts w:ascii="TH SarabunPSK" w:hAnsi="TH SarabunPSK" w:cs="TH SarabunPSK"/>
          <w:lang w:val="en-GB"/>
        </w:rPr>
        <w:t>NLP, ML, Forex</w:t>
      </w:r>
    </w:p>
    <w:p w14:paraId="60A8066E" w14:textId="77777777" w:rsidR="006065AC" w:rsidRPr="00E67709" w:rsidRDefault="006065AC" w:rsidP="00E67709">
      <w:pPr>
        <w:spacing w:after="0" w:line="240" w:lineRule="auto"/>
        <w:rPr>
          <w:rFonts w:ascii="TH SarabunPSK" w:hAnsi="TH SarabunPSK" w:cs="TH SarabunPSK"/>
        </w:rPr>
      </w:pPr>
    </w:p>
    <w:p w14:paraId="290B9962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36"/>
          <w:szCs w:val="36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3D07FBE6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2" w:name="_Toc128696194"/>
      <w:proofErr w:type="spellStart"/>
      <w:r w:rsidRPr="00E67709">
        <w:rPr>
          <w:rFonts w:ascii="TH SarabunPSK" w:hAnsi="TH SarabunPSK" w:cs="TH SarabunPSK" w:hint="cs"/>
        </w:rPr>
        <w:lastRenderedPageBreak/>
        <w:t>กิตติกรรมประกาศ</w:t>
      </w:r>
      <w:bookmarkEnd w:id="72"/>
      <w:proofErr w:type="spellEnd"/>
    </w:p>
    <w:p w14:paraId="76578257" w14:textId="607F42A5" w:rsidR="006065AC" w:rsidRPr="00480E83" w:rsidRDefault="00BC1FED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>ข้าพเจ้าผู้จัดทำโครงงานวิศวกรรม เรื่อง การประยุกต์ใช้การประมวลผลภาษาธรรมชาติเพื่อการวิเคราะห์ข่าวตลาด</w:t>
      </w:r>
      <w:r w:rsidR="00480E83" w:rsidRPr="00480E83">
        <w:rPr>
          <w:rFonts w:ascii="TH SarabunPSK" w:hAnsi="TH SarabunPSK" w:cs="TH SarabunPSK" w:hint="cs"/>
          <w:sz w:val="36"/>
          <w:szCs w:val="36"/>
        </w:rPr>
        <w:t xml:space="preserve"> forex gold spot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 ขอขอบพระคุณบุคลากรทุกท่าน ที่ได้ให้คำปรึกษาและชี้แนะแนวทางการทำโครงงาน ทั้งในด้านวิชาการและการดำเนินโครงงาน ดังนี้</w:t>
      </w:r>
    </w:p>
    <w:p w14:paraId="0D2C91FB" w14:textId="01E8FC1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21BB0C8" w14:textId="51D59E88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รองศาสตร์ตราจาร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ดร</w:t>
      </w:r>
      <w:r w:rsidRPr="00480E83">
        <w:rPr>
          <w:rFonts w:ascii="TH SarabunPSK" w:hAnsi="TH SarabunPSK" w:cs="TH SarabunPSK"/>
          <w:sz w:val="36"/>
          <w:szCs w:val="36"/>
        </w:rPr>
        <w:t>.</w:t>
      </w:r>
      <w:r w:rsidRPr="00480E83">
        <w:rPr>
          <w:rFonts w:ascii="TH SarabunPSK" w:hAnsi="TH SarabunPSK" w:cs="TH SarabunPSK" w:hint="cs"/>
          <w:sz w:val="36"/>
          <w:szCs w:val="36"/>
          <w:cs/>
        </w:rPr>
        <w:t>มนตรี กา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ญจ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>นะเดชะ อาจารย์ที่ปรึกษาโครงงานหลัก ซึ่งคอยให้คำปรึกษาชี้แนะแนวทางในการทำงาน และแก้ไขปัญหาและค่อยสนับสนุนการทำโครงงานของข้าพระเจ้า ไปจนถึงการตรวจสอบรายงานเพื่อให้ผลสำเร็จ</w:t>
      </w:r>
    </w:p>
    <w:p w14:paraId="0B2FA765" w14:textId="3E3574F4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23D49560" w14:textId="54EBC73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และขอบคุณบุคคลากรของภาควิชาวิศวกรรมคอมพิวเตอร์ มหาวิทยาลัยสงขลานคริน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วิทยาเขตหาดใหญ่ ที่คอยอำนวยความสดวกในด้านต่างและปรึกษาการทำโครงงานตลอดระยะเวลาในการทำโครงงาน</w:t>
      </w:r>
    </w:p>
    <w:p w14:paraId="16303101" w14:textId="77777777" w:rsidR="006065AC" w:rsidRPr="00E67709" w:rsidRDefault="006065AC" w:rsidP="00E67709">
      <w:pPr>
        <w:rPr>
          <w:rFonts w:ascii="TH SarabunPSK" w:hAnsi="TH SarabunPSK" w:cs="TH SarabunPSK"/>
        </w:rPr>
      </w:pPr>
    </w:p>
    <w:p w14:paraId="51D4AE55" w14:textId="107DC37A" w:rsidR="006065AC" w:rsidRDefault="00BC1FED" w:rsidP="00550AF5">
      <w:pPr>
        <w:ind w:left="5760" w:firstLine="720"/>
        <w:jc w:val="center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ชื่อผู้จัดทำ</w:t>
      </w:r>
      <w:proofErr w:type="spellEnd"/>
    </w:p>
    <w:p w14:paraId="43C0CF93" w14:textId="006F9F85" w:rsidR="00550AF5" w:rsidRPr="00E67709" w:rsidRDefault="00550AF5" w:rsidP="00E67709">
      <w:pPr>
        <w:jc w:val="right"/>
        <w:rPr>
          <w:rFonts w:ascii="TH SarabunPSK" w:hAnsi="TH SarabunPSK" w:cs="TH SarabunPSK"/>
          <w:cs/>
        </w:rPr>
      </w:pPr>
      <w:proofErr w:type="spellStart"/>
      <w:r>
        <w:rPr>
          <w:rFonts w:ascii="TH SarabunPSK" w:hAnsi="TH SarabunPSK" w:cs="TH SarabunPSK" w:hint="cs"/>
          <w:cs/>
        </w:rPr>
        <w:t>ชวล</w:t>
      </w:r>
      <w:proofErr w:type="spellEnd"/>
      <w:r>
        <w:rPr>
          <w:rFonts w:ascii="TH SarabunPSK" w:hAnsi="TH SarabunPSK" w:cs="TH SarabunPSK" w:hint="cs"/>
          <w:cs/>
        </w:rPr>
        <w:t>ชัย อภิชาตฐิติวรณ์</w:t>
      </w:r>
    </w:p>
    <w:p w14:paraId="6730CAD8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55E2A3BF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3" w:name="_Toc128696195"/>
      <w:proofErr w:type="spellStart"/>
      <w:r w:rsidRPr="00E67709">
        <w:rPr>
          <w:rFonts w:ascii="TH SarabunPSK" w:hAnsi="TH SarabunPSK" w:cs="TH SarabunPSK" w:hint="cs"/>
        </w:rPr>
        <w:lastRenderedPageBreak/>
        <w:t>สารบัญ</w:t>
      </w:r>
      <w:bookmarkEnd w:id="73"/>
      <w:proofErr w:type="spellEnd"/>
    </w:p>
    <w:sdt>
      <w:sdtPr>
        <w:rPr>
          <w:rFonts w:ascii="TH SarabunPSK" w:hAnsi="TH SarabunPSK" w:cs="TH SarabunPSK" w:hint="cs"/>
        </w:rPr>
        <w:id w:val="1063448728"/>
        <w:docPartObj>
          <w:docPartGallery w:val="Table of Contents"/>
          <w:docPartUnique/>
        </w:docPartObj>
      </w:sdtPr>
      <w:sdtContent>
        <w:p w14:paraId="37176906" w14:textId="58D245AD" w:rsidR="00A33C5C" w:rsidRDefault="00BC1FED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r w:rsidRPr="00E67709">
            <w:rPr>
              <w:rFonts w:hint="cs"/>
            </w:rPr>
            <w:fldChar w:fldCharType="begin"/>
          </w:r>
          <w:r w:rsidRPr="00E67709">
            <w:rPr>
              <w:rStyle w:val="IndexLink"/>
              <w:rFonts w:ascii="TH SarabunPSK" w:hAnsi="TH SarabunPSK" w:cs="TH SarabunPSK" w:hint="cs"/>
              <w:webHidden/>
            </w:rPr>
            <w:instrText xml:space="preserve"> TOC \z \o "1-3" \u \h</w:instrText>
          </w:r>
          <w:r w:rsidRPr="00E67709">
            <w:rPr>
              <w:rStyle w:val="IndexLink"/>
              <w:rFonts w:ascii="TH SarabunPSK" w:hAnsi="TH SarabunPSK" w:cs="TH SarabunPSK" w:hint="cs"/>
            </w:rPr>
            <w:fldChar w:fldCharType="separate"/>
          </w:r>
          <w:hyperlink w:anchor="_Toc128696192" w:history="1">
            <w:r w:rsidR="00A33C5C" w:rsidRPr="00B41730">
              <w:rPr>
                <w:rStyle w:val="a7"/>
                <w:rFonts w:ascii="TH SarabunPSK" w:hAnsi="TH SarabunPSK" w:cs="TH SarabunPSK"/>
                <w:noProof/>
              </w:rPr>
              <w:t>บทคัดย่อ</w:t>
            </w:r>
            <w:r w:rsidR="00A33C5C">
              <w:rPr>
                <w:noProof/>
                <w:webHidden/>
              </w:rPr>
              <w:tab/>
            </w:r>
            <w:r w:rsidR="00A33C5C">
              <w:rPr>
                <w:rStyle w:val="a7"/>
                <w:noProof/>
              </w:rPr>
              <w:fldChar w:fldCharType="begin"/>
            </w:r>
            <w:r w:rsidR="00A33C5C">
              <w:rPr>
                <w:noProof/>
                <w:webHidden/>
              </w:rPr>
              <w:instrText xml:space="preserve"> PAGEREF _Toc128696192 \h </w:instrText>
            </w:r>
            <w:r w:rsidR="00A33C5C">
              <w:rPr>
                <w:rStyle w:val="a7"/>
                <w:noProof/>
              </w:rPr>
            </w:r>
            <w:r w:rsidR="00A33C5C">
              <w:rPr>
                <w:rStyle w:val="a7"/>
                <w:noProof/>
              </w:rPr>
              <w:fldChar w:fldCharType="separate"/>
            </w:r>
            <w:r w:rsidR="00A33C5C">
              <w:rPr>
                <w:rFonts w:cs="Angsana New"/>
                <w:noProof/>
                <w:webHidden/>
                <w:cs/>
              </w:rPr>
              <w:t>จ</w:t>
            </w:r>
            <w:r w:rsidR="00A33C5C">
              <w:rPr>
                <w:rStyle w:val="a7"/>
                <w:noProof/>
              </w:rPr>
              <w:fldChar w:fldCharType="end"/>
            </w:r>
          </w:hyperlink>
        </w:p>
        <w:p w14:paraId="1824CDF2" w14:textId="65FD6AFF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ฉ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6FD6A52" w14:textId="7E933452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ช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2E4A879" w14:textId="3511EC66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ซ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9201E3F" w14:textId="476D1C3E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รายการภาพประกอบ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ฎ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0352D21" w14:textId="1E1CF8BF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รายการตาราง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ฏ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3112774" w14:textId="267D0993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8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รายการคำย่อ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ฐ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4234629" w14:textId="361EC95A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199" w:history="1"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บทที่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1 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_Toc128696199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8477580" w14:textId="0552C276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0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ที่มาและความสำคัญ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8738AD7" w14:textId="44E36302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1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วัตถุประสงค์ของโครงงาน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3A21DB0" w14:textId="5763DEB7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2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ขอบเขตโครงงาน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D59E2FF" w14:textId="4EEC5C38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แผนการดำเนินงาน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C66266D" w14:textId="562CA246" w:rsidR="00A33C5C" w:rsidRDefault="00A33C5C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204" w:history="1">
            <w:r w:rsidRPr="00B41730">
              <w:rPr>
                <w:rStyle w:val="a7"/>
                <w:noProof/>
              </w:rPr>
              <w:t>บทที่ 2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ทฤษฎีและความรู้พื้นฐาน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5DD22FA" w14:textId="3BAFA983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5" w:history="1">
            <w:r w:rsidRPr="00B41730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</w:rPr>
              <w:t>Forex gold spot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F93A292" w14:textId="7AA1BA73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ปัจจัยที่ส่งผลกระทบต่อราคาทองคำ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DD07508" w14:textId="24D58EBC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Natural Language Processing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126A45F" w14:textId="2BD44391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8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How does natural language processing work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27CC300" w14:textId="1CCDC78C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09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เหตุใดการประมวลผลภาษาธรรมชาติจึงมีความสำคัญ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_Toc128696209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751C5D2" w14:textId="5426E698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0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เทคนิคและวิธีการประมวลผลภาษาธรรมชาติ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71ED591" w14:textId="36EAC372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1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4F3F212" w14:textId="501DB1C4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2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Extracting features from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D9A6094" w14:textId="14F60FC3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Count-based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677BE8A" w14:textId="6A5A95AD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2.4.2   Advanced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AD5BDD9" w14:textId="5A2BBB58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Supervised learning on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4E128A4" w14:textId="295A5AFF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CE0EA53" w14:textId="5811C076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shd w:val="clear" w:color="auto" w:fill="FFFFFF"/>
              </w:rPr>
              <w:t>Naive Bayes Classification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B8A6EB0" w14:textId="7C337601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8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2.7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8C50537" w14:textId="0C7FF866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19" w:history="1">
            <w:r w:rsidRPr="00B41730">
              <w:rPr>
                <w:rStyle w:val="a7"/>
                <w:noProof/>
              </w:rPr>
              <w:t>2.7.1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คุณสมบัติของ</w:t>
            </w:r>
            <w:r w:rsidRPr="00B41730">
              <w:rPr>
                <w:rStyle w:val="a7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_Toc128696219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966006D" w14:textId="62A6EE76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0" w:history="1">
            <w:r w:rsidRPr="00B41730">
              <w:rPr>
                <w:rStyle w:val="a7"/>
                <w:noProof/>
              </w:rPr>
              <w:t>2.8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</w:rPr>
              <w:t>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92B0938" w14:textId="03B94CE6" w:rsidR="00A33C5C" w:rsidRDefault="00A33C5C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221" w:history="1">
            <w:r w:rsidRPr="00B41730">
              <w:rPr>
                <w:rStyle w:val="a7"/>
                <w:noProof/>
              </w:rPr>
              <w:t>บทที่ 3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รายละเอียดการดำเนินงาน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30DAF52" w14:textId="02B74BB7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2" w:history="1">
            <w:r w:rsidRPr="00B41730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ขั้นตอนและวิธีการดำเนินงาน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F0B8793" w14:textId="2B440D71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3.1.1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ขั้นตอนการทำงานของระบบ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85CE161" w14:textId="4CE45E29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3.1.2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INPUT 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(แหล่งข้อมูลข่าวสาร)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E3F21F3" w14:textId="3F69A15E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3.1.3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ขั้นตอน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Processing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7064DB5" w14:textId="2B6D1F47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3.1.4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7DFD7D9" w14:textId="6091EAD5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3.2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1685110" w14:textId="1829B2B6" w:rsidR="00A33C5C" w:rsidRDefault="00A33C5C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228" w:history="1">
            <w:r w:rsidRPr="00B41730">
              <w:rPr>
                <w:rStyle w:val="a7"/>
                <w:noProof/>
              </w:rPr>
              <w:t>บทที่ 4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ความก้าวหน้าการดำเนินงาน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9FA9341" w14:textId="36FB407A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29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1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ศึกษา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Library Python NLP 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_Toc128696229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CEFE02E" w14:textId="1208CF28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0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Library Python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9782E0F" w14:textId="20D249EA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1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27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8BDE47" w14:textId="0C4C1B6D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2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2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ADB01B0" w14:textId="21608E9A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EDCAA1B" w14:textId="4D0BB8B3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3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76C0AD" w14:textId="4290BE35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0CA71DB" w14:textId="2232F8D5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4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ส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ร้างเหมืองข้อมูล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17EC390" w14:textId="124F5958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5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Model </w:t>
            </w:r>
            <w:r w:rsidRPr="00B41730">
              <w:rPr>
                <w:rStyle w:val="a7"/>
                <w:rFonts w:ascii="TH SarabunPSK" w:eastAsiaTheme="majorEastAsia" w:hAnsi="TH SarabunPSK" w:cs="TH SarabunPSK"/>
                <w:i/>
                <w:iCs/>
                <w:noProof/>
                <w:shd w:val="clear" w:color="auto" w:fill="FFFFFF"/>
              </w:rPr>
              <w:t>Training and Test datasets.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7213F74" w14:textId="366584D8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8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1 - Loading the Required Libraries and Modules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18C44AC" w14:textId="36986B1D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39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2 - Loading the Data and Performing Basic Data Checks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_Toc128696239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3333CD" w14:textId="11F04A4C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0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3 – Pre-processing the Raw Text and Getting It Ready for 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0573DF4" w14:textId="5D002554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1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4 - Creating the Training and Test Datasets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DF09009" w14:textId="7E0A0837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2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5 - Converting Text to Word Frequency Vectors with TfidfVectorizer.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0D26D4E" w14:textId="5F70D4D5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6 - Create and Fit the Classifier.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3B8207B" w14:textId="154E438A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4.5.7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Step 7 - Computing the Evaluation Metrics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9C2CBAE" w14:textId="7E75AED5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Building Random Forest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10C8024" w14:textId="33A6495E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6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6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ทดลองทำ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79CCC2E" w14:textId="5DD43798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7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7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ปรับแก้ไข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51D828" w14:textId="3EAA1617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8" w:history="1"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4.8.1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การเปรียบเทียบ โดยใช้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FDE2908" w14:textId="1DFE2332" w:rsidR="00A33C5C" w:rsidRDefault="00A33C5C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49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4.8.2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การเปรียบเทียบโดยใช้ข่าวสารที่ไม่ได้รับการเทรน โดยใช้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_Toc128696249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8D90215" w14:textId="32B00BEA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50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4.9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8</w:t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831A1F2" w14:textId="1CEA7B88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51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4.10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 xml:space="preserve"> 9 Framewor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k</w:t>
            </w:r>
            <w:r w:rsidRPr="00B41730">
              <w:rPr>
                <w:rStyle w:val="a7"/>
                <w:rFonts w:ascii="TH SarabunPSK" w:hAnsi="TH SarabunPSK" w:cs="TH SarabunPSK"/>
                <w:noProof/>
              </w:rPr>
              <w:t>s 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31E6ADF" w14:textId="0F423DB2" w:rsidR="00A33C5C" w:rsidRDefault="00A33C5C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252" w:history="1">
            <w:r w:rsidRPr="00B41730">
              <w:rPr>
                <w:rStyle w:val="a7"/>
                <w:noProof/>
              </w:rPr>
              <w:t>บทที่ 5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B41730">
              <w:rPr>
                <w:rStyle w:val="a7"/>
                <w:noProof/>
                <w:cs/>
              </w:rPr>
              <w:t>สรุป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0F6E26C" w14:textId="6F268D0C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53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สรุปผลการดำเนินงาน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A593B5A" w14:textId="67F82F09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54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ปัญหาและอุปสรรค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C46B7BF" w14:textId="1BBC75A7" w:rsidR="00A33C5C" w:rsidRDefault="00A33C5C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6255" w:history="1">
            <w:r w:rsidRPr="00B41730">
              <w:rPr>
                <w:rStyle w:val="a7"/>
                <w:rFonts w:ascii="TH SarabunPSK" w:hAnsi="TH SarabunPSK" w:cs="TH SarabunPSK"/>
                <w:noProof/>
              </w:rPr>
              <w:t>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งานที่จะดำเนินการต่อไป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004023D" w14:textId="6764FEB0" w:rsidR="00A33C5C" w:rsidRDefault="00A33C5C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6256" w:history="1">
            <w:r w:rsidRPr="00B41730">
              <w:rPr>
                <w:rStyle w:val="a7"/>
                <w:rFonts w:ascii="TH SarabunPSK" w:hAnsi="TH SarabunPSK" w:cs="TH SarabunPSK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_Toc128696256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C8C978" w14:textId="54D6AE8F" w:rsidR="006065AC" w:rsidRPr="00E67709" w:rsidRDefault="00BC1FED" w:rsidP="00E67709">
          <w:pPr>
            <w:pStyle w:val="11"/>
            <w:rPr>
              <w:rFonts w:ascii="TH SarabunPSK" w:eastAsiaTheme="minorEastAsia" w:hAnsi="TH SarabunPSK" w:cs="TH SarabunPSK"/>
              <w:color w:val="auto"/>
              <w:sz w:val="22"/>
              <w:szCs w:val="28"/>
            </w:rPr>
          </w:pPr>
          <w:r w:rsidRPr="00E67709">
            <w:rPr>
              <w:rStyle w:val="IndexLink"/>
              <w:rFonts w:ascii="TH SarabunPSK" w:hAnsi="TH SarabunPSK" w:cs="TH SarabunPSK" w:hint="cs"/>
            </w:rPr>
            <w:fldChar w:fldCharType="end"/>
          </w:r>
        </w:p>
      </w:sdtContent>
    </w:sdt>
    <w:p w14:paraId="31E5A53C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br w:type="page"/>
      </w:r>
      <w:bookmarkStart w:id="74" w:name="_Toc128696196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รายการภาพประกอบ</w:t>
      </w:r>
      <w:bookmarkEnd w:id="74"/>
      <w:proofErr w:type="spellEnd"/>
    </w:p>
    <w:p w14:paraId="3A2905C8" w14:textId="13A1BDD7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IndexLink"/>
        </w:rPr>
        <w:fldChar w:fldCharType="begin"/>
      </w:r>
      <w:r>
        <w:rPr>
          <w:rStyle w:val="IndexLink"/>
        </w:rPr>
        <w:instrText xml:space="preserve"> </w:instrText>
      </w:r>
      <w:r>
        <w:rPr>
          <w:rStyle w:val="IndexLink"/>
          <w:rFonts w:hint="cs"/>
        </w:rPr>
        <w:instrText>TOC \c "</w:instrText>
      </w:r>
      <w:r>
        <w:rPr>
          <w:rStyle w:val="IndexLink"/>
          <w:rFonts w:hint="cs"/>
          <w:cs/>
        </w:rPr>
        <w:instrText>ภาพที่"</w:instrText>
      </w:r>
      <w:r>
        <w:rPr>
          <w:rStyle w:val="IndexLink"/>
        </w:rPr>
        <w:instrText xml:space="preserve"> </w:instrText>
      </w:r>
      <w:r>
        <w:rPr>
          <w:rStyle w:val="IndexLink"/>
        </w:rPr>
        <w:fldChar w:fldCharType="separate"/>
      </w:r>
      <w:r>
        <w:rPr>
          <w:noProof/>
          <w:cs/>
        </w:rPr>
        <w:t xml:space="preserve">ภาพที่ 1 </w:t>
      </w:r>
      <w:r w:rsidRPr="009D09BA">
        <w:rPr>
          <w:rFonts w:ascii="TH SarabunPSK" w:hAnsi="TH SarabunPSK" w:cs="TH SarabunPSK"/>
          <w:noProof/>
          <w:cs/>
        </w:rPr>
        <w:t xml:space="preserve">เป็นการทำ </w:t>
      </w:r>
      <w:r w:rsidRPr="009D09BA">
        <w:rPr>
          <w:rFonts w:ascii="TH SarabunPSK" w:hAnsi="TH SarabunPSK" w:cs="TH SarabunPSK"/>
          <w:noProof/>
        </w:rPr>
        <w:t>Tokenization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2CFABD0" w14:textId="3F34FA5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2 </w:t>
      </w:r>
      <w:r w:rsidRPr="009D09BA">
        <w:rPr>
          <w:rFonts w:ascii="TH SarabunPSK" w:hAnsi="TH SarabunPSK" w:cs="TH SarabunPSK"/>
          <w:noProof/>
          <w:cs/>
        </w:rPr>
        <w:t xml:space="preserve">รูปแบบของการใช้งาน </w:t>
      </w:r>
      <w:r w:rsidRPr="009D09BA">
        <w:rPr>
          <w:rFonts w:ascii="TH SarabunPSK" w:hAnsi="TH SarabunPSK" w:cs="TH SarabunPSK"/>
          <w:noProof/>
        </w:rPr>
        <w:t xml:space="preserve">Stemming </w:t>
      </w:r>
      <w:r w:rsidRPr="009D09BA">
        <w:rPr>
          <w:rFonts w:ascii="TH SarabunPSK" w:hAnsi="TH SarabunPSK" w:cs="TH SarabunPSK"/>
          <w:noProof/>
          <w:cs/>
        </w:rPr>
        <w:t xml:space="preserve">และ </w:t>
      </w:r>
      <w:r w:rsidRPr="009D09BA">
        <w:rPr>
          <w:rFonts w:ascii="TH SarabunPSK" w:hAnsi="TH SarabunPSK" w:cs="TH SarabunPSK"/>
          <w:noProof/>
        </w:rPr>
        <w:t>lemmatization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03FF2275" w14:textId="5E12FBD4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3 </w:t>
      </w:r>
      <w:r w:rsidRPr="009D09BA">
        <w:rPr>
          <w:rFonts w:ascii="TH SarabunPSK" w:hAnsi="TH SarabunPSK" w:cs="TH SarabunPSK"/>
          <w:noProof/>
          <w:cs/>
        </w:rPr>
        <w:t xml:space="preserve">ตัวอย่างการติดแทรกจัดกลุ่มข้อความ </w:t>
      </w:r>
      <w:r w:rsidRPr="009D09BA">
        <w:rPr>
          <w:rFonts w:ascii="TH SarabunPSK" w:hAnsi="TH SarabunPSK" w:cs="TH SarabunPSK"/>
          <w:noProof/>
        </w:rPr>
        <w:t>POS-taggers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6DD99873" w14:textId="17D8778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4 </w:t>
      </w:r>
      <w:r w:rsidRPr="009D09BA">
        <w:rPr>
          <w:rFonts w:ascii="TH SarabunPSK" w:hAnsi="TH SarabunPSK" w:cs="TH SarabunPSK"/>
          <w:noProof/>
          <w:cs/>
        </w:rPr>
        <w:t xml:space="preserve">การติดแทรกที่อ้างอิงถึงวัตถุเฉพาะ </w:t>
      </w:r>
      <w:r w:rsidRPr="009D09BA">
        <w:rPr>
          <w:rFonts w:ascii="TH SarabunPSK" w:hAnsi="TH SarabunPSK" w:cs="TH SarabunPSK"/>
          <w:noProof/>
        </w:rPr>
        <w:t>Named entity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4FBA6B96" w14:textId="39FEC78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5 </w:t>
      </w:r>
      <w:r w:rsidRPr="009D09BA">
        <w:rPr>
          <w:rFonts w:ascii="TH SarabunPSK" w:hAnsi="TH SarabunPSK" w:cs="TH SarabunPSK"/>
          <w:noProof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BE446A" w14:textId="64C8F3ED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6 </w:t>
      </w:r>
      <w:r w:rsidRPr="009D09BA">
        <w:rPr>
          <w:rFonts w:ascii="TH SarabunPSK" w:hAnsi="TH SarabunPSK" w:cs="TH SarabunPSK"/>
          <w:noProof/>
          <w:cs/>
        </w:rPr>
        <w:t xml:space="preserve">เป็นขั้นตอนการเคลียข้อความ ตัดอักขระออก </w:t>
      </w:r>
      <w:r w:rsidRPr="009D09BA">
        <w:rPr>
          <w:rFonts w:ascii="TH SarabunPSK" w:hAnsi="TH SarabunPSK" w:cs="TH SarabunPSK"/>
          <w:noProof/>
        </w:rPr>
        <w:t>Sentence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47537810" w14:textId="256838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7 </w:t>
      </w:r>
      <w:r w:rsidRPr="009D09BA">
        <w:rPr>
          <w:rFonts w:ascii="TH SarabunPSK" w:hAnsi="TH SarabunPSK" w:cs="TH SarabunPSK"/>
          <w:noProof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9D09BA">
        <w:rPr>
          <w:rFonts w:ascii="TH SarabunPSK" w:hAnsi="TH SarabunPSK" w:cs="TH SarabunPSK"/>
          <w:noProof/>
        </w:rPr>
        <w:t>BoW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6831EAAE" w14:textId="27CD21A6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8 </w:t>
      </w:r>
      <w:r w:rsidRPr="009D09BA">
        <w:rPr>
          <w:rFonts w:ascii="TH SarabunPSK" w:hAnsi="TH SarabunPSK" w:cs="TH SarabunPSK"/>
          <w:noProof/>
          <w:cs/>
        </w:rPr>
        <w:t xml:space="preserve">เป็นการจัดความสำคัญของคำเทียบกับความยาวประโยค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5E05127D" w14:textId="08E2DE5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9 </w:t>
      </w:r>
      <w:r w:rsidRPr="009D09BA">
        <w:rPr>
          <w:rFonts w:ascii="TH SarabunPSK" w:hAnsi="TH SarabunPSK" w:cs="TH SarabunPSK"/>
          <w:noProof/>
          <w:color w:val="000000" w:themeColor="text1"/>
          <w:cs/>
        </w:rPr>
        <w:t>แสดงถึงความสำคัญของแต่ละประโยค</w:t>
      </w:r>
      <w:r w:rsidRPr="009D09BA">
        <w:rPr>
          <w:rFonts w:ascii="TH SarabunPSK" w:hAnsi="TH SarabunPSK" w:cs="TH SarabunPSK"/>
          <w:noProof/>
          <w:color w:val="000000" w:themeColor="text1"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03A33A3A" w14:textId="57171A7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10 </w:t>
      </w:r>
      <w:r w:rsidRPr="009D09BA">
        <w:rPr>
          <w:rFonts w:ascii="TH SarabunPSK" w:hAnsi="TH SarabunPSK" w:cs="TH SarabunPSK"/>
          <w:noProof/>
          <w:cs/>
        </w:rPr>
        <w:t>เป็นการแสดงบริบทที่คล้ายกันจัดอยู่ในกลุ่มเดียวกัน</w:t>
      </w:r>
      <w:r w:rsidRPr="009D09BA">
        <w:rPr>
          <w:rFonts w:ascii="TH SarabunPSK" w:hAnsi="TH SarabunPSK" w:cs="TH SarabunPSK"/>
          <w:noProof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27FD7D5E" w14:textId="297F22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11 </w:t>
      </w:r>
      <w:r w:rsidRPr="009D09BA">
        <w:rPr>
          <w:rFonts w:ascii="TH SarabunPSK" w:hAnsi="TH SarabunPSK" w:cs="TH SarabunPSK"/>
          <w:noProof/>
        </w:rPr>
        <w:t>workflow supervised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33</w:t>
      </w:r>
      <w:r>
        <w:rPr>
          <w:noProof/>
        </w:rPr>
        <w:fldChar w:fldCharType="end"/>
      </w:r>
    </w:p>
    <w:p w14:paraId="42BF3EC3" w14:textId="407998F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12 </w:t>
      </w:r>
      <w:r w:rsidRPr="009D09BA">
        <w:rPr>
          <w:rFonts w:ascii="TH SarabunPSK" w:hAnsi="TH SarabunPSK" w:cs="TH SarabunPSK"/>
          <w:noProof/>
          <w:cs/>
        </w:rPr>
        <w:t xml:space="preserve">เป็นการแสดงขั้นตอนการทำงานของ </w:t>
      </w:r>
      <w:r w:rsidRPr="009D09BA">
        <w:rPr>
          <w:rFonts w:ascii="TH SarabunPSK" w:hAnsi="TH SarabunPSK" w:cs="TH SarabunPSK"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3DD7A0D9" w14:textId="3EB6E10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13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14426ECA" w14:textId="4AB8AF5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14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62</w:t>
      </w:r>
      <w:r>
        <w:rPr>
          <w:noProof/>
        </w:rPr>
        <w:fldChar w:fldCharType="end"/>
      </w:r>
    </w:p>
    <w:p w14:paraId="53A0F993" w14:textId="399F532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15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61934D19" w14:textId="3587B4F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16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02185E29" w14:textId="6B01A9F9" w:rsidR="006065AC" w:rsidRPr="00E67709" w:rsidRDefault="001C51FC" w:rsidP="00E67709">
      <w:pPr>
        <w:pStyle w:val="af8"/>
        <w:rPr>
          <w:rFonts w:ascii="TH SarabunPSK" w:eastAsiaTheme="minorEastAsia" w:hAnsi="TH SarabunPSK" w:cs="TH SarabunPSK"/>
          <w:sz w:val="22"/>
          <w:szCs w:val="28"/>
          <w:lang w:val="en-GB" w:eastAsia="en-GB"/>
        </w:rPr>
      </w:pPr>
      <w:r>
        <w:rPr>
          <w:rStyle w:val="IndexLink"/>
        </w:rPr>
        <w:fldChar w:fldCharType="end"/>
      </w:r>
    </w:p>
    <w:p w14:paraId="7BE103FD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262EA7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7CA854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1F6762F7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5C4C5F5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8F3777B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F3B9DD3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8968AF6" w14:textId="4F0C5DBE" w:rsidR="006065AC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87526CE" w14:textId="77777777" w:rsidR="001C51FC" w:rsidRPr="00E67709" w:rsidRDefault="001C51FC" w:rsidP="00E67709">
      <w:pPr>
        <w:spacing w:line="240" w:lineRule="auto"/>
        <w:rPr>
          <w:rFonts w:ascii="TH SarabunPSK" w:hAnsi="TH SarabunPSK" w:cs="TH SarabunPSK"/>
        </w:rPr>
      </w:pPr>
    </w:p>
    <w:p w14:paraId="125DBC5D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5" w:name="_Toc128696197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รายการตาราง</w:t>
      </w:r>
      <w:bookmarkEnd w:id="75"/>
      <w:proofErr w:type="spellEnd"/>
    </w:p>
    <w:p w14:paraId="42B884BE" w14:textId="76306C95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ascii="TH SarabunPSK" w:hAnsi="TH SarabunPSK" w:cs="TH SarabunPSK"/>
          <w:cs/>
        </w:rPr>
        <w:fldChar w:fldCharType="begin"/>
      </w:r>
      <w:r>
        <w:rPr>
          <w:rFonts w:ascii="TH SarabunPSK" w:hAnsi="TH SarabunPSK" w:cs="TH SarabunPSK"/>
          <w:cs/>
        </w:rPr>
        <w:instrText xml:space="preserve"> </w:instrText>
      </w:r>
      <w:r>
        <w:rPr>
          <w:rFonts w:ascii="TH SarabunPSK" w:hAnsi="TH SarabunPSK" w:cs="TH SarabunPSK"/>
        </w:rPr>
        <w:instrText>TOC \h \z \c "</w:instrText>
      </w:r>
      <w:r>
        <w:rPr>
          <w:rFonts w:ascii="TH SarabunPSK" w:hAnsi="TH SarabunPSK" w:cs="TH SarabunPSK"/>
          <w:cs/>
        </w:rPr>
        <w:instrText xml:space="preserve">ตารางที่" </w:instrText>
      </w:r>
      <w:r>
        <w:rPr>
          <w:rFonts w:ascii="TH SarabunPSK" w:hAnsi="TH SarabunPSK" w:cs="TH SarabunPSK"/>
          <w:cs/>
        </w:rPr>
        <w:fldChar w:fldCharType="separate"/>
      </w:r>
      <w:hyperlink w:anchor="_Toc123919377" w:history="1">
        <w:r w:rsidRPr="006719CF">
          <w:rPr>
            <w:rStyle w:val="a7"/>
            <w:noProof/>
            <w:cs/>
          </w:rPr>
          <w:t>ตารางที่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_Toc123919377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3BC94F7B" w14:textId="6A092B1F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8" w:history="1">
        <w:r w:rsidR="001C51FC" w:rsidRPr="006719CF">
          <w:rPr>
            <w:rStyle w:val="a7"/>
            <w:noProof/>
            <w:cs/>
          </w:rPr>
          <w:t>ตารางที่ 2 แหล่งข่าวสาร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_Toc123919378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23</w:t>
        </w:r>
        <w:r w:rsidR="001C51FC">
          <w:rPr>
            <w:noProof/>
            <w:webHidden/>
          </w:rPr>
          <w:fldChar w:fldCharType="end"/>
        </w:r>
      </w:hyperlink>
    </w:p>
    <w:p w14:paraId="34FAEF16" w14:textId="1FEE88D3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9" w:history="1">
        <w:r w:rsidR="001C51FC" w:rsidRPr="006719CF">
          <w:rPr>
            <w:rStyle w:val="a7"/>
            <w:noProof/>
            <w:cs/>
          </w:rPr>
          <w:t>ตารางที่ 3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_Toc123919379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43</w:t>
        </w:r>
        <w:r w:rsidR="001C51FC">
          <w:rPr>
            <w:noProof/>
            <w:webHidden/>
          </w:rPr>
          <w:fldChar w:fldCharType="end"/>
        </w:r>
      </w:hyperlink>
    </w:p>
    <w:p w14:paraId="4DF814E7" w14:textId="19B2EAD3" w:rsidR="006065AC" w:rsidRPr="00E67709" w:rsidRDefault="001C51FC" w:rsidP="00E6770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fldChar w:fldCharType="end"/>
      </w:r>
    </w:p>
    <w:p w14:paraId="4146CEC0" w14:textId="30F848F6" w:rsidR="006065AC" w:rsidRPr="00E67709" w:rsidRDefault="001936AF" w:rsidP="001936AF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14:paraId="54768267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6" w:name="_Toc128696198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รายการคำย่อ</w:t>
      </w:r>
      <w:bookmarkEnd w:id="76"/>
      <w:proofErr w:type="spellEnd"/>
    </w:p>
    <w:tbl>
      <w:tblPr>
        <w:tblW w:w="873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1"/>
        <w:gridCol w:w="7019"/>
      </w:tblGrid>
      <w:tr w:rsidR="006065AC" w:rsidRPr="00E67709" w14:paraId="3BCA1239" w14:textId="77777777">
        <w:tc>
          <w:tcPr>
            <w:tcW w:w="1711" w:type="dxa"/>
            <w:shd w:val="clear" w:color="auto" w:fill="auto"/>
          </w:tcPr>
          <w:p w14:paraId="61757D69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MS</w:t>
            </w:r>
          </w:p>
        </w:tc>
        <w:tc>
          <w:tcPr>
            <w:tcW w:w="7018" w:type="dxa"/>
            <w:shd w:val="clear" w:color="auto" w:fill="auto"/>
          </w:tcPr>
          <w:p w14:paraId="735916B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Microsoft</w:t>
            </w:r>
          </w:p>
        </w:tc>
      </w:tr>
      <w:tr w:rsidR="006065AC" w:rsidRPr="00E67709" w14:paraId="3B84F84C" w14:textId="77777777" w:rsidTr="00FA7FB7">
        <w:trPr>
          <w:trHeight w:val="25"/>
        </w:trPr>
        <w:tc>
          <w:tcPr>
            <w:tcW w:w="1711" w:type="dxa"/>
            <w:shd w:val="clear" w:color="auto" w:fill="auto"/>
          </w:tcPr>
          <w:p w14:paraId="5229EC26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LO</w:t>
            </w:r>
          </w:p>
        </w:tc>
        <w:tc>
          <w:tcPr>
            <w:tcW w:w="7018" w:type="dxa"/>
            <w:shd w:val="clear" w:color="auto" w:fill="auto"/>
          </w:tcPr>
          <w:p w14:paraId="2D5546A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LibreOffice</w:t>
            </w:r>
          </w:p>
        </w:tc>
      </w:tr>
    </w:tbl>
    <w:p w14:paraId="517E72EE" w14:textId="063D4634" w:rsidR="001936AF" w:rsidRDefault="001936AF" w:rsidP="00E67709">
      <w:pPr>
        <w:rPr>
          <w:rFonts w:ascii="TH SarabunPSK" w:hAnsi="TH SarabunPSK" w:cs="TH SarabunPSK"/>
          <w:cs/>
        </w:rPr>
        <w:sectPr w:rsidR="001936AF" w:rsidSect="00FC02B6">
          <w:headerReference w:type="default" r:id="rId11"/>
          <w:pgSz w:w="11906" w:h="16838"/>
          <w:pgMar w:top="1440" w:right="1440" w:bottom="1440" w:left="1440" w:header="706" w:footer="706" w:gutter="432"/>
          <w:pgNumType w:fmt="thaiLetters" w:start="5"/>
          <w:cols w:space="720"/>
          <w:formProt w:val="0"/>
          <w:docGrid w:linePitch="360"/>
        </w:sectPr>
      </w:pPr>
    </w:p>
    <w:p w14:paraId="6AFE8004" w14:textId="01452844" w:rsidR="00FA7FB7" w:rsidRPr="00E67709" w:rsidRDefault="00E67709" w:rsidP="00E67709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77" w:name="_Hlk123914210"/>
      <w:bookmarkStart w:id="78" w:name="_Toc128696199"/>
      <w:bookmarkEnd w:id="8"/>
      <w:bookmarkEnd w:id="65"/>
      <w:bookmarkEnd w:id="66"/>
      <w:bookmarkEnd w:id="67"/>
      <w:bookmarkEnd w:id="68"/>
      <w:bookmarkEnd w:id="69"/>
      <w:bookmarkEnd w:id="70"/>
      <w:bookmarkEnd w:id="71"/>
      <w:r w:rsidRPr="00E67709">
        <w:rPr>
          <w:rFonts w:ascii="TH SarabunPSK" w:hAnsi="TH SarabunPSK" w:cs="TH SarabunPSK" w:hint="cs"/>
          <w:cs/>
        </w:rPr>
        <w:lastRenderedPageBreak/>
        <w:t xml:space="preserve">บทที่ </w:t>
      </w:r>
      <w:r w:rsidRPr="00E67709">
        <w:rPr>
          <w:rFonts w:ascii="TH SarabunPSK" w:hAnsi="TH SarabunPSK" w:cs="TH SarabunPSK" w:hint="cs"/>
        </w:rPr>
        <w:t xml:space="preserve">1 </w:t>
      </w:r>
      <w:r w:rsidR="003D354E" w:rsidRPr="00E67709">
        <w:rPr>
          <w:rFonts w:ascii="TH SarabunPSK" w:hAnsi="TH SarabunPSK" w:cs="TH SarabunPSK" w:hint="cs"/>
          <w:cs/>
        </w:rPr>
        <w:t>บทนำ</w:t>
      </w:r>
      <w:bookmarkEnd w:id="78"/>
    </w:p>
    <w:p w14:paraId="40820CD8" w14:textId="4BBFC83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79" w:name="_Toc128696200"/>
      <w:r w:rsidRPr="00E67709">
        <w:rPr>
          <w:rFonts w:ascii="TH SarabunPSK" w:hAnsi="TH SarabunPSK" w:cs="TH SarabunPSK" w:hint="cs"/>
          <w:cs/>
        </w:rPr>
        <w:t>ที่มาและความสำคัญ</w:t>
      </w:r>
      <w:bookmarkEnd w:id="79"/>
    </w:p>
    <w:p w14:paraId="4C3AFE7A" w14:textId="25366418" w:rsidR="00FA7FB7" w:rsidRPr="00AB6BA3" w:rsidRDefault="00FA7FB7" w:rsidP="00AB6BA3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 </w:t>
      </w:r>
      <w:r w:rsidRPr="00E67709">
        <w:rPr>
          <w:rFonts w:ascii="TH SarabunPSK" w:hAnsi="TH SarabunPSK" w:cs="TH SarabunPSK" w:hint="cs"/>
          <w:cs/>
        </w:rPr>
        <w:t>ในปัจจุบันสังคมมีการลงทุนในส่วนของหุ้น  เทรดหุ้น</w:t>
      </w:r>
      <w:r w:rsidRPr="00E67709">
        <w:rPr>
          <w:rFonts w:ascii="TH SarabunPSK" w:hAnsi="TH SarabunPSK" w:cs="TH SarabunPSK" w:hint="cs"/>
        </w:rPr>
        <w:t xml:space="preserve"> forex</w:t>
      </w:r>
      <w:r w:rsidRPr="00E67709">
        <w:rPr>
          <w:rFonts w:ascii="TH SarabunPSK" w:hAnsi="TH SarabunPSK" w:cs="TH SarabunPSK" w:hint="cs"/>
          <w:cs/>
        </w:rPr>
        <w:t xml:space="preserve"> หรือ </w:t>
      </w:r>
      <w:r w:rsidRPr="00E67709">
        <w:rPr>
          <w:rFonts w:ascii="TH SarabunPSK" w:hAnsi="TH SarabunPSK" w:cs="TH SarabunPSK" w:hint="cs"/>
        </w:rPr>
        <w:t xml:space="preserve">cryptocurrency </w:t>
      </w:r>
      <w:r w:rsidRPr="00E67709">
        <w:rPr>
          <w:rFonts w:ascii="TH SarabunPSK" w:hAnsi="TH SarabunPSK" w:cs="TH SarabunPSK" w:hint="cs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Pr="00E67709">
        <w:rPr>
          <w:rFonts w:ascii="TH SarabunPSK" w:hAnsi="TH SarabunPSK" w:cs="TH SarabunPSK" w:hint="cs"/>
        </w:rPr>
        <w:t xml:space="preserve">Stock </w:t>
      </w:r>
      <w:r w:rsidRPr="00E67709">
        <w:rPr>
          <w:rFonts w:ascii="TH SarabunPSK" w:hAnsi="TH SarabunPSK" w:cs="TH SarabunPSK" w:hint="cs"/>
          <w:cs/>
        </w:rPr>
        <w:t xml:space="preserve">และมีการใช้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7E6DFCC1" w14:textId="3F1C0A36" w:rsidR="00FA7FB7" w:rsidRPr="00AB6BA3" w:rsidRDefault="00FA7FB7" w:rsidP="00AB6BA3">
      <w:pPr>
        <w:ind w:firstLine="72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ดังนั้นการลงทุนในส่วนของหุ้น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เทรดหุ้น หรือ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</w:rPr>
        <w:t>cryptocurrency</w:t>
      </w:r>
      <w:r w:rsidRPr="00E67709">
        <w:rPr>
          <w:rFonts w:ascii="TH SarabunPSK" w:hAnsi="TH SarabunPSK" w:cs="TH SarabunPSK" w:hint="cs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ที่มีอยู่แล้วเช่น </w:t>
      </w:r>
      <w:r w:rsidRPr="00E67709">
        <w:rPr>
          <w:rFonts w:ascii="TH SarabunPSK" w:hAnsi="TH SarabunPSK" w:cs="TH SarabunPSK" w:hint="cs"/>
        </w:rPr>
        <w:t xml:space="preserve">EA </w:t>
      </w:r>
      <w:r w:rsidRPr="00E67709">
        <w:rPr>
          <w:rFonts w:ascii="TH SarabunPSK" w:hAnsi="TH SarabunPSK" w:cs="TH SarabunPSK" w:hint="cs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5C866488" w14:textId="2B294BFA" w:rsidR="00FA7FB7" w:rsidRPr="00E67709" w:rsidRDefault="00FA7FB7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ในการทำ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วิเคราะห์ข่าวหุ้นได้มีการนำ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Machine Learning</w:t>
      </w:r>
      <w:r w:rsidRPr="00E67709">
        <w:rPr>
          <w:rFonts w:ascii="TH SarabunPSK" w:hAnsi="TH SarabunPSK" w:cs="TH SarabunPSK" w:hint="cs"/>
        </w:rPr>
        <w:t xml:space="preserve"> NLP</w:t>
      </w:r>
      <w:r w:rsidRPr="00E67709">
        <w:rPr>
          <w:rFonts w:ascii="TH SarabunPSK" w:hAnsi="TH SarabunPSK" w:cs="TH SarabunPSK" w:hint="cs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Pr="00E67709">
        <w:rPr>
          <w:rFonts w:ascii="TH SarabunPSK" w:hAnsi="TH SarabunPSK" w:cs="TH SarabunPSK" w:hint="cs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>) เป็น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</w:p>
    <w:p w14:paraId="6A548731" w14:textId="31C0A225" w:rsidR="003D354E" w:rsidRDefault="003D354E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461927D4" w14:textId="77777777" w:rsidR="00AB6BA3" w:rsidRPr="00E67709" w:rsidRDefault="00AB6BA3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63117E35" w14:textId="0A058B24" w:rsidR="00FA7FB7" w:rsidRPr="00E67709" w:rsidRDefault="00FA7FB7" w:rsidP="00B715B2">
      <w:pPr>
        <w:pStyle w:val="20"/>
        <w:spacing w:before="100"/>
        <w:rPr>
          <w:rFonts w:ascii="TH SarabunPSK" w:hAnsi="TH SarabunPSK" w:cs="TH SarabunPSK"/>
        </w:rPr>
      </w:pPr>
      <w:bookmarkStart w:id="80" w:name="_Toc128696201"/>
      <w:r w:rsidRPr="00E67709">
        <w:rPr>
          <w:rFonts w:ascii="TH SarabunPSK" w:hAnsi="TH SarabunPSK" w:cs="TH SarabunPSK" w:hint="cs"/>
          <w:cs/>
        </w:rPr>
        <w:lastRenderedPageBreak/>
        <w:t>วัตถุประสงค์ของโครงงาน</w:t>
      </w:r>
      <w:bookmarkEnd w:id="80"/>
    </w:p>
    <w:p w14:paraId="3123918B" w14:textId="7777777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พัฒนาระบบที่ใช้หลักการของ </w:t>
      </w:r>
      <w:r w:rsidRPr="00E67709">
        <w:rPr>
          <w:rFonts w:ascii="TH SarabunPSK" w:hAnsi="TH SarabunPSK" w:cs="TH SarabunPSK" w:hint="cs"/>
        </w:rPr>
        <w:t>NLP</w:t>
      </w:r>
    </w:p>
    <w:p w14:paraId="7B6EAC0F" w14:textId="35FDB79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วิเคราะห์ข่าวต่าง ๆ ที่เกี่ยวกับตลาด</w:t>
      </w:r>
      <w:r w:rsidRPr="00E67709">
        <w:rPr>
          <w:rFonts w:ascii="TH SarabunPSK" w:hAnsi="TH SarabunPSK" w:cs="TH SarabunPSK" w:hint="cs"/>
        </w:rPr>
        <w:t xml:space="preserve"> forex gold spot</w:t>
      </w:r>
      <w:r w:rsidRPr="00E67709">
        <w:rPr>
          <w:rFonts w:ascii="TH SarabunPSK" w:hAnsi="TH SarabunPSK" w:cs="TH SarabunPSK" w:hint="cs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E67709">
        <w:rPr>
          <w:rFonts w:ascii="TH SarabunPSK" w:hAnsi="TH SarabunPSK" w:cs="TH SarabunPSK" w:hint="cs"/>
        </w:rPr>
        <w:t>Robot Trader</w:t>
      </w:r>
    </w:p>
    <w:p w14:paraId="5FCBB249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1" w:name="_Toc128696202"/>
      <w:r w:rsidRPr="00E67709">
        <w:rPr>
          <w:rFonts w:ascii="TH SarabunPSK" w:hAnsi="TH SarabunPSK" w:cs="TH SarabunPSK" w:hint="cs"/>
          <w:cs/>
        </w:rPr>
        <w:t>ขอบเขตโครงงาน</w:t>
      </w:r>
      <w:bookmarkEnd w:id="81"/>
    </w:p>
    <w:p w14:paraId="248377A8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Machine Learning AI</w:t>
      </w:r>
      <w:r w:rsidRPr="00E67709">
        <w:rPr>
          <w:rFonts w:ascii="TH SarabunPSK" w:hAnsi="TH SarabunPSK" w:cs="TH SarabunPSK" w:hint="cs"/>
          <w:cs/>
        </w:rPr>
        <w:t xml:space="preserve"> วิเคราะห์ข่าว โดยใช้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Language Processing(NLP)</w:t>
      </w:r>
    </w:p>
    <w:p w14:paraId="62923967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เฉพาะ</w:t>
      </w:r>
      <w:r w:rsidRPr="00E67709">
        <w:rPr>
          <w:rFonts w:ascii="TH SarabunPSK" w:hAnsi="TH SarabunPSK" w:cs="TH SarabunPSK" w:hint="cs"/>
        </w:rPr>
        <w:t xml:space="preserve"> forex gold spot</w:t>
      </w:r>
    </w:p>
    <w:p w14:paraId="1EB1084D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วิเคราะห์แนวโน้มขึ้นหรือลง แสดงเป็น </w:t>
      </w:r>
      <w:r w:rsidRPr="00E67709">
        <w:rPr>
          <w:rFonts w:ascii="TH SarabunPSK" w:hAnsi="TH SarabunPSK" w:cs="TH SarabunPSK" w:hint="cs"/>
        </w:rPr>
        <w:t xml:space="preserve">1 0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-1</w:t>
      </w:r>
    </w:p>
    <w:p w14:paraId="08982A53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>เฉพาะข่าวสำคัญที่อยู่ในตารางปฏิทิน</w:t>
      </w:r>
    </w:p>
    <w:p w14:paraId="509C560B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เฉพาะตลาดอเมริกา ช่วงเวลา </w:t>
      </w:r>
      <w:r w:rsidRPr="00E67709">
        <w:rPr>
          <w:rFonts w:ascii="TH SarabunPSK" w:hAnsi="TH SarabunPSK" w:cs="TH SarabunPSK" w:hint="cs"/>
        </w:rPr>
        <w:t xml:space="preserve">7.00 pm – 3.00 am </w:t>
      </w:r>
      <w:r w:rsidRPr="00E67709">
        <w:rPr>
          <w:rFonts w:ascii="TH SarabunPSK" w:hAnsi="TH SarabunPSK" w:cs="TH SarabunPSK" w:hint="cs"/>
          <w:cs/>
        </w:rPr>
        <w:t>ตามเวลาประเทศไทย</w:t>
      </w:r>
    </w:p>
    <w:p w14:paraId="189DBE10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จัดทำให้แสดงข้อมูลบนเว็บไซต์</w:t>
      </w:r>
    </w:p>
    <w:p w14:paraId="76912C06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A52D592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6D81164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A1FEA83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574A4D8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6E4B2AE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EA7B09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2ED34C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96CCBCB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DD32BF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C0940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0FC11D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2" w:name="_Toc128696203"/>
      <w:r w:rsidRPr="00E67709">
        <w:rPr>
          <w:rFonts w:ascii="TH SarabunPSK" w:hAnsi="TH SarabunPSK" w:cs="TH SarabunPSK" w:hint="cs"/>
          <w:cs/>
        </w:rPr>
        <w:lastRenderedPageBreak/>
        <w:t>แผนการดำเนินงาน</w:t>
      </w:r>
      <w:bookmarkEnd w:id="82"/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FA7FB7" w:rsidRPr="00984C8F" w14:paraId="03FDCADD" w14:textId="77777777" w:rsidTr="002235F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7145F0AC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                                           เวลา</w:t>
            </w:r>
          </w:p>
          <w:p w14:paraId="232EE8D4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59A6C7AF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6E476707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44486B4F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1</w:t>
            </w:r>
          </w:p>
        </w:tc>
        <w:tc>
          <w:tcPr>
            <w:tcW w:w="2841" w:type="dxa"/>
            <w:gridSpan w:val="8"/>
          </w:tcPr>
          <w:p w14:paraId="2949819A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2</w:t>
            </w:r>
          </w:p>
        </w:tc>
      </w:tr>
      <w:tr w:rsidR="00FA7FB7" w:rsidRPr="00984C8F" w14:paraId="606CAE83" w14:textId="77777777" w:rsidTr="002235F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3A5C329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748" w:type="dxa"/>
            <w:gridSpan w:val="2"/>
          </w:tcPr>
          <w:p w14:paraId="7E0C939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38689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มิ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1B5E933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16436FD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34274FE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331D405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ส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88" w:type="dxa"/>
            <w:gridSpan w:val="2"/>
          </w:tcPr>
          <w:p w14:paraId="099FA20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C16C03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09" w:type="dxa"/>
            <w:gridSpan w:val="2"/>
          </w:tcPr>
          <w:p w14:paraId="1FD85B7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A38BBA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ต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D83684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543721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ธ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77D769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233C21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54E6BB8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2B42306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พ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66</w:t>
            </w:r>
          </w:p>
        </w:tc>
        <w:tc>
          <w:tcPr>
            <w:tcW w:w="709" w:type="dxa"/>
            <w:gridSpan w:val="2"/>
          </w:tcPr>
          <w:p w14:paraId="43B06AE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2012170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มี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</w:tr>
      <w:tr w:rsidR="00FA7FB7" w:rsidRPr="00984C8F" w14:paraId="71A0C09F" w14:textId="77777777" w:rsidTr="002235F2">
        <w:trPr>
          <w:trHeight w:val="598"/>
        </w:trPr>
        <w:tc>
          <w:tcPr>
            <w:tcW w:w="2620" w:type="dxa"/>
          </w:tcPr>
          <w:p w14:paraId="446FB5DA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CA03302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พัฒนาอัลกอริทึม</w:t>
            </w:r>
          </w:p>
          <w:p w14:paraId="78D179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173A1EB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2BB90E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5684B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D196EF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3C3D8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B48D7E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490143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76650EA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1DF0C4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38A607D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5487CA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87352D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B3D58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B7127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3F16E5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6C7AD6C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3F8F0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C9D826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0745535F" w14:textId="77777777" w:rsidTr="002235F2">
        <w:trPr>
          <w:trHeight w:val="637"/>
        </w:trPr>
        <w:tc>
          <w:tcPr>
            <w:tcW w:w="2620" w:type="dxa"/>
          </w:tcPr>
          <w:p w14:paraId="3F0A82E1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14BD9F7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พัฒนาเขียนโปรแกรมด้วย </w:t>
            </w:r>
            <w:r w:rsidRPr="00984C8F">
              <w:rPr>
                <w:rStyle w:val="IndexLink"/>
                <w:rFonts w:hint="cs"/>
              </w:rPr>
              <w:t>Python</w:t>
            </w:r>
          </w:p>
          <w:p w14:paraId="25F5A59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5BDF131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17EBFC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33F95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9524B0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751647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2BC3DC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A9B05B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6835F7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5CE79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7C2D628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42A74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BD150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47FD696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5FC137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27A6A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D487A9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6094EEA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C94E5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5104EB61" w14:textId="77777777" w:rsidTr="002235F2">
        <w:trPr>
          <w:trHeight w:val="610"/>
        </w:trPr>
        <w:tc>
          <w:tcPr>
            <w:tcW w:w="2620" w:type="dxa"/>
          </w:tcPr>
          <w:p w14:paraId="099C25A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65E203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เทรนสมองกล</w:t>
            </w:r>
          </w:p>
          <w:p w14:paraId="2407751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4D23BE4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F47C29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2F0042E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812F56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4A5C47D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13C75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77BF3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944B38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BA8E4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962C3C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CFE13F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50E70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CBC2B3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59D2F33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CC93F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1FA165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0DBFCB0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1DC71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798224EE" w14:textId="77777777" w:rsidTr="002235F2">
        <w:trPr>
          <w:trHeight w:val="1105"/>
        </w:trPr>
        <w:tc>
          <w:tcPr>
            <w:tcW w:w="2620" w:type="dxa"/>
          </w:tcPr>
          <w:p w14:paraId="44C6C227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8132AD0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325E1C7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5F76F6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1CFA46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5E294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064FC6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D34D1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4E6302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476B151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216116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53A6F0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4663E0D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0B68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4F6E96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3F642B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0F1E6C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B2FA2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4D7A27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25888B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6E08AA50" w14:textId="77777777" w:rsidTr="002235F2">
        <w:trPr>
          <w:trHeight w:val="1516"/>
        </w:trPr>
        <w:tc>
          <w:tcPr>
            <w:tcW w:w="2620" w:type="dxa"/>
          </w:tcPr>
          <w:p w14:paraId="10CFA4BE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  <w:p w14:paraId="08EFBE4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ทดลองนำไปใช้จริง กับบัญชี</w:t>
            </w:r>
            <w:r w:rsidRPr="00984C8F">
              <w:rPr>
                <w:rStyle w:val="IndexLink"/>
                <w:rFonts w:hint="cs"/>
              </w:rPr>
              <w:t xml:space="preserve"> Forex demo</w:t>
            </w:r>
          </w:p>
        </w:tc>
        <w:tc>
          <w:tcPr>
            <w:tcW w:w="371" w:type="dxa"/>
          </w:tcPr>
          <w:p w14:paraId="7062840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0E70C8A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17CE981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6BAD99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7DF9BE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7102A06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0CCFEB8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F8B73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43E3B70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11F18F8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B1C6E9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CCC297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F5FAF7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64DC58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44A7C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8A9DA2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723589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20AA9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3229FB6E" w14:textId="77777777" w:rsidTr="002235F2">
        <w:trPr>
          <w:trHeight w:val="1126"/>
        </w:trPr>
        <w:tc>
          <w:tcPr>
            <w:tcW w:w="2620" w:type="dxa"/>
          </w:tcPr>
          <w:p w14:paraId="5D7ABB25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86A639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ปรับปรุงแก้ไขอุปกรณ์ให้สมบูรณ์</w:t>
            </w:r>
          </w:p>
          <w:p w14:paraId="347A8572" w14:textId="77777777" w:rsidR="00FA7FB7" w:rsidRPr="00984C8F" w:rsidRDefault="00FA7FB7" w:rsidP="00E67709">
            <w:pPr>
              <w:pStyle w:val="af4"/>
              <w:rPr>
                <w:rStyle w:val="IndexLink"/>
                <w:cs/>
              </w:rPr>
            </w:pPr>
          </w:p>
        </w:tc>
        <w:tc>
          <w:tcPr>
            <w:tcW w:w="371" w:type="dxa"/>
          </w:tcPr>
          <w:p w14:paraId="5B5E431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4A410A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3C37B4C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01E2C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0A0E2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7291BA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F15A4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C532CD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3DEB219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0075A6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C808EB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F071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54AB0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7D72135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C5CE6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331677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7FFF42B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EAF9D1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CE6DCE9" w14:textId="77777777" w:rsidTr="002235F2">
        <w:trPr>
          <w:trHeight w:val="838"/>
        </w:trPr>
        <w:tc>
          <w:tcPr>
            <w:tcW w:w="2620" w:type="dxa"/>
          </w:tcPr>
          <w:p w14:paraId="0F9F8BD9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76C4B1F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จัดทำ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เว๊บ</w:t>
            </w:r>
            <w:proofErr w:type="spellEnd"/>
            <w:r w:rsidRPr="00984C8F">
              <w:rPr>
                <w:rStyle w:val="IndexLink"/>
                <w:rFonts w:hint="cs"/>
                <w:cs/>
              </w:rPr>
              <w:t>ไซ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ต์</w:t>
            </w:r>
            <w:proofErr w:type="spellEnd"/>
          </w:p>
          <w:p w14:paraId="72ED0C8D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</w:tc>
        <w:tc>
          <w:tcPr>
            <w:tcW w:w="371" w:type="dxa"/>
          </w:tcPr>
          <w:p w14:paraId="0B076EB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373029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4DBC4D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BFFD8E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12FFB9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8D2BCA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79AFC8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3FD675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21695A8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1C2A38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0307DA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5F6251E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9EDCE4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13109C0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F3F28A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508C7D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2CE7967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B851E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6608701" w14:textId="77777777" w:rsidTr="002235F2">
        <w:trPr>
          <w:trHeight w:val="551"/>
        </w:trPr>
        <w:tc>
          <w:tcPr>
            <w:tcW w:w="2620" w:type="dxa"/>
          </w:tcPr>
          <w:p w14:paraId="4FB5B80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962A9A9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291371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9EA328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58A040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16CBCD5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391D3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2C7D24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57FA0B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2EAACD3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69907F5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7711E5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A4E5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60E551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2EE3D7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5D8027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AE4624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69B3B2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C38F64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204DA51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DC42BC4" w14:textId="77777777" w:rsidR="00FA7FB7" w:rsidRPr="00984C8F" w:rsidRDefault="00FA7FB7" w:rsidP="00E67709">
            <w:pPr>
              <w:rPr>
                <w:rStyle w:val="IndexLink"/>
                <w:cs/>
              </w:rPr>
            </w:pPr>
          </w:p>
          <w:p w14:paraId="49CFDD1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</w:tbl>
    <w:p w14:paraId="00280330" w14:textId="575AB8D1" w:rsidR="00FA7FB7" w:rsidRPr="00E67709" w:rsidRDefault="008D2195" w:rsidP="008D2195">
      <w:pPr>
        <w:pStyle w:val="af3"/>
        <w:rPr>
          <w:rFonts w:ascii="TH SarabunPSK" w:hAnsi="TH SarabunPSK" w:cs="TH SarabunPSK"/>
          <w:b/>
          <w:bCs/>
        </w:rPr>
      </w:pPr>
      <w:bookmarkStart w:id="83" w:name="_Toc12391937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bookmarkEnd w:id="83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0F096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E87A6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AC9C4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AF48AE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8115A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B7C3B" w14:textId="77777777" w:rsidR="003D354E" w:rsidRPr="00E67709" w:rsidRDefault="003D354E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69476D" w14:textId="306D45FD" w:rsidR="003D354E" w:rsidRPr="00E67709" w:rsidRDefault="003D354E" w:rsidP="00E67709">
      <w:pPr>
        <w:pStyle w:val="1"/>
        <w:tabs>
          <w:tab w:val="clear" w:pos="4140"/>
        </w:tabs>
        <w:ind w:left="0"/>
      </w:pPr>
      <w:bookmarkStart w:id="84" w:name="_Toc128696204"/>
      <w:r w:rsidRPr="00E67709">
        <w:rPr>
          <w:cs/>
        </w:rPr>
        <w:lastRenderedPageBreak/>
        <w:t>ทฤษฎีและความรู้พื้นฐาน</w:t>
      </w:r>
      <w:bookmarkEnd w:id="84"/>
    </w:p>
    <w:p w14:paraId="66043040" w14:textId="3DD2CCA2" w:rsidR="00FA7FB7" w:rsidRPr="00E67709" w:rsidRDefault="00FA7FB7" w:rsidP="00E67709">
      <w:pPr>
        <w:pStyle w:val="20"/>
      </w:pPr>
      <w:bookmarkStart w:id="85" w:name="_Toc128696205"/>
      <w:r w:rsidRPr="00E67709">
        <w:rPr>
          <w:rFonts w:hint="cs"/>
        </w:rPr>
        <w:t>Forex gold spot</w:t>
      </w:r>
      <w:bookmarkEnd w:id="85"/>
      <w:r w:rsidRPr="00E67709">
        <w:rPr>
          <w:rFonts w:hint="cs"/>
        </w:rPr>
        <w:t xml:space="preserve"> </w:t>
      </w:r>
    </w:p>
    <w:p w14:paraId="4B6E7638" w14:textId="4DFFECA1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คือ ตลาดแลกเปลี่ยนเงินตราต่างประเทศ (หรือที่เรียกว่า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FX) </w:t>
      </w:r>
      <w:r w:rsidRPr="00E67709">
        <w:rPr>
          <w:rFonts w:ascii="TH SarabunPSK" w:hAnsi="TH SarabunPSK" w:cs="TH SarabunPSK" w:hint="cs"/>
          <w:cs/>
        </w:rPr>
        <w:t>หมายถึงตลาดที่ซื้อขายกันโดยตรง (</w:t>
      </w:r>
      <w:r w:rsidRPr="00E67709">
        <w:rPr>
          <w:rFonts w:ascii="TH SarabunPSK" w:hAnsi="TH SarabunPSK" w:cs="TH SarabunPSK" w:hint="cs"/>
        </w:rPr>
        <w:t xml:space="preserve">OTC) </w:t>
      </w:r>
      <w:r w:rsidRPr="00E67709">
        <w:rPr>
          <w:rFonts w:ascii="TH SarabunPSK" w:hAnsi="TH SarabunPSK" w:cs="TH SarabunPSK" w:hint="cs"/>
          <w:cs/>
        </w:rPr>
        <w:t>ระดับโลกซึ่งเทรด</w:t>
      </w:r>
      <w:proofErr w:type="spellStart"/>
      <w:r w:rsidRPr="00E67709">
        <w:rPr>
          <w:rFonts w:ascii="TH SarabunPSK" w:hAnsi="TH SarabunPSK" w:cs="TH SarabunPSK" w:hint="cs"/>
          <w:cs/>
        </w:rPr>
        <w:t>เดอร์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E67709">
        <w:rPr>
          <w:rFonts w:ascii="TH SarabunPSK" w:hAnsi="TH SarabunPSK" w:cs="TH SarabunPSK" w:hint="cs"/>
        </w:rPr>
        <w:t>‘</w:t>
      </w:r>
      <w:r w:rsidRPr="00E67709">
        <w:rPr>
          <w:rFonts w:ascii="TH SarabunPSK" w:hAnsi="TH SarabunPSK" w:cs="TH SarabunPSK" w:hint="cs"/>
          <w:cs/>
        </w:rPr>
        <w:t>ตลาดระหว่างธนาคาร</w:t>
      </w:r>
      <w:r w:rsidRPr="00E67709">
        <w:rPr>
          <w:rFonts w:ascii="TH SarabunPSK" w:hAnsi="TH SarabunPSK" w:cs="TH SarabunPSK" w:hint="cs"/>
        </w:rPr>
        <w:t xml:space="preserve">’ </w:t>
      </w:r>
      <w:r w:rsidRPr="00E67709">
        <w:rPr>
          <w:rFonts w:ascii="TH SarabunPSK" w:hAnsi="TH SarabunPSK" w:cs="TH SarabunPSK" w:hint="cs"/>
          <w:cs/>
        </w:rPr>
        <w:t xml:space="preserve">ซึ่งเป็นช่องทางทางออนไลน์ที่มีการเทรดสกุลเงิน </w:t>
      </w:r>
      <w:r w:rsidRPr="00E67709">
        <w:rPr>
          <w:rFonts w:ascii="TH SarabunPSK" w:hAnsi="TH SarabunPSK" w:cs="TH SarabunPSK" w:hint="cs"/>
        </w:rPr>
        <w:t xml:space="preserve">24 </w:t>
      </w:r>
      <w:r w:rsidRPr="00E67709">
        <w:rPr>
          <w:rFonts w:ascii="TH SarabunPSK" w:hAnsi="TH SarabunPSK" w:cs="TH SarabunPSK" w:hint="cs"/>
          <w:cs/>
        </w:rPr>
        <w:t xml:space="preserve">ชั่วโมงต่อวัน ห้าวันต่อสัปดาห์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E67709">
        <w:rPr>
          <w:rFonts w:ascii="TH SarabunPSK" w:hAnsi="TH SarabunPSK" w:cs="TH SarabunPSK" w:hint="cs"/>
        </w:rPr>
        <w:t xml:space="preserve">5 </w:t>
      </w:r>
      <w:r w:rsidRPr="00E67709">
        <w:rPr>
          <w:rFonts w:ascii="TH SarabunPSK" w:hAnsi="TH SarabunPSK" w:cs="TH SarabunPSK" w:hint="cs"/>
          <w:cs/>
        </w:rPr>
        <w:t>ล้านล้านดอลลาร์สหรัฐฯ</w:t>
      </w:r>
    </w:p>
    <w:p w14:paraId="6C534C2A" w14:textId="4E19C74E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Gold Spot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Volume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“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การเทรดทองคำในตลาดโลก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”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529DCA9D" w14:textId="2867F9E8" w:rsidR="00FA7FB7" w:rsidRPr="00E67709" w:rsidRDefault="00FA7FB7" w:rsidP="00AB6BA3">
      <w:pPr>
        <w:pStyle w:val="3"/>
        <w:tabs>
          <w:tab w:val="clear" w:pos="540"/>
          <w:tab w:val="left" w:pos="567"/>
        </w:tabs>
        <w:ind w:left="1560" w:hanging="710"/>
        <w:rPr>
          <w:rFonts w:ascii="TH SarabunPSK" w:hAnsi="TH SarabunPSK" w:cs="TH SarabunPSK"/>
        </w:rPr>
      </w:pPr>
      <w:bookmarkStart w:id="86" w:name="_Toc128696206"/>
      <w:r w:rsidRPr="00E67709">
        <w:rPr>
          <w:rFonts w:ascii="TH SarabunPSK" w:hAnsi="TH SarabunPSK" w:cs="TH SarabunPSK" w:hint="cs"/>
          <w:cs/>
        </w:rPr>
        <w:t>ปัจจัยที่ส่งผลกระทบต่อราคาทองคำ</w:t>
      </w:r>
      <w:bookmarkEnd w:id="86"/>
    </w:p>
    <w:p w14:paraId="6EDBE65B" w14:textId="729D798F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 ได้แก่ สัญญาณระยาว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สัญญาณระกลาง และสัญญาณระสั้น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และอีกหนึ่งอย่างที่สำคัญคือข่าวสาร</w:t>
      </w:r>
    </w:p>
    <w:p w14:paraId="052126A0" w14:textId="4E5B023B" w:rsidR="00FA7FB7" w:rsidRPr="00E67709" w:rsidRDefault="00FA7FB7" w:rsidP="00AB6BA3">
      <w:pPr>
        <w:pStyle w:val="4"/>
        <w:ind w:left="284" w:firstLine="851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สัญญาณระยะยาว</w:t>
      </w:r>
    </w:p>
    <w:p w14:paraId="63D37B7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4333D4E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7A770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133455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B57E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</w:rPr>
        <w:t xml:space="preserve"> 3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 ก่อนสิ้นปี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22C9F4C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8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BFB9FA" w14:textId="5E2F9D1A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สัญญาณระยะปานกลาง</w:t>
      </w:r>
    </w:p>
    <w:p w14:paraId="2E4E7D3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และราคาจะปรับลดลงเมื่อเข้าสู่ไตรมาส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ของปีถัดไป เช่น ราคาปรับขึ้นไปที่ระดับ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2,075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เหรียญสหรัฐต่อออนซ์ในช่วงเดือนสิงหาคม 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หลังจากนั้นราคาเริ่มอ่อนตัวลง และล่าสุดไตรมาส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ราคาทองคำอ่อนตัวลงสู่ระดับ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1,767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และปรับลดลงสู่ระดับต่ำสุดที่บริเวณ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1,676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ราคาก็จะมีสัญญาณค่อย ๆ ปรับขึ้น โดยประเมินว่าในไตรมาส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1425A4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2B85E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37BD78F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D75B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32F05D0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A2E0C9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63A5F364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70772ACD" w14:textId="3433CA11" w:rsidR="00FA7FB7" w:rsidRPr="00E67709" w:rsidRDefault="008929D2" w:rsidP="00E67709">
      <w:pPr>
        <w:pStyle w:val="4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E67709">
        <w:rPr>
          <w:rFonts w:ascii="TH SarabunPSK" w:hAnsi="TH SarabunPSK" w:cs="TH SarabunPSK" w:hint="cs"/>
          <w:sz w:val="32"/>
          <w:szCs w:val="36"/>
        </w:rPr>
        <w:t xml:space="preserve"> </w:t>
      </w:r>
      <w:r w:rsidR="00FA7FB7"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สัญญาณระยะสั้น</w:t>
      </w:r>
    </w:p>
    <w:p w14:paraId="26B1F4C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14077AB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FC6A57" w14:textId="2894C2F6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>2.1.1.3.1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ตลาดหุ้นสหรัฐอเมริกา</w:t>
      </w:r>
      <w:proofErr w:type="gramEnd"/>
      <w:r w:rsidRPr="005865E9">
        <w:rPr>
          <w:rFonts w:hint="cs"/>
        </w:rPr>
        <w:t> </w:t>
      </w:r>
    </w:p>
    <w:p w14:paraId="578888F6" w14:textId="461EE5EC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</w:p>
    <w:p w14:paraId="2BFB1ADD" w14:textId="5BA95F5E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 xml:space="preserve">2.1.1.3.2  </w:t>
      </w:r>
      <w:r w:rsidRPr="005865E9">
        <w:rPr>
          <w:rFonts w:hint="cs"/>
          <w:cs/>
        </w:rPr>
        <w:t>อัตราผลตอบแทนพันธบัตรรัฐบาล</w:t>
      </w:r>
      <w:proofErr w:type="gramEnd"/>
      <w:r w:rsidRPr="005865E9">
        <w:rPr>
          <w:rFonts w:hint="cs"/>
        </w:rPr>
        <w:t> </w:t>
      </w:r>
    </w:p>
    <w:p w14:paraId="19A130D5" w14:textId="261FC220" w:rsidR="00FA7FB7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ซึ่งถือเป็นปัจจัยสำคัญที่สะท้อนภาวะเศรษฐกิจและทิศทางอัตราดอกเบี้ยในตลาดเงินและตลาดทุน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ของสหรัฐฯ หากอัตราผลตอบแทนพันธบัตรรัฐบาลสหรัฐอเมริกาอายุ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</w:p>
    <w:p w14:paraId="2B67077D" w14:textId="77777777" w:rsidR="00E67709" w:rsidRPr="00E67709" w:rsidRDefault="00E67709" w:rsidP="00E67709">
      <w:pPr>
        <w:pStyle w:val="afc"/>
        <w:shd w:val="clear" w:color="auto" w:fill="FFFFFF"/>
        <w:spacing w:before="0" w:beforeAutospacing="0" w:after="0" w:afterAutospacing="0"/>
        <w:rPr>
          <w:rStyle w:val="afb"/>
          <w:rFonts w:ascii="TH SarabunPSK" w:hAnsi="TH SarabunPSK" w:cs="TH SarabunPSK"/>
          <w:color w:val="000000" w:themeColor="text1"/>
          <w:sz w:val="32"/>
          <w:szCs w:val="32"/>
        </w:rPr>
      </w:pPr>
    </w:p>
    <w:p w14:paraId="57DB13E0" w14:textId="77777777" w:rsidR="00FA7FB7" w:rsidRPr="005865E9" w:rsidRDefault="00FA7FB7" w:rsidP="005865E9">
      <w:r w:rsidRPr="00E67709">
        <w:rPr>
          <w:rStyle w:val="afb"/>
          <w:rFonts w:hint="cs"/>
          <w:sz w:val="36"/>
        </w:rPr>
        <w:tab/>
      </w:r>
      <w:r w:rsidRPr="00E67709">
        <w:rPr>
          <w:rStyle w:val="afb"/>
          <w:rFonts w:hint="cs"/>
          <w:sz w:val="36"/>
        </w:rPr>
        <w:tab/>
      </w:r>
      <w:proofErr w:type="gramStart"/>
      <w:r w:rsidRPr="005865E9">
        <w:rPr>
          <w:rFonts w:hint="cs"/>
        </w:rPr>
        <w:t>2.1.1.3.3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ค่าเงินสกุลดอลลาร์สหรัฐ</w:t>
      </w:r>
      <w:proofErr w:type="gramEnd"/>
      <w:r w:rsidRPr="005865E9">
        <w:rPr>
          <w:rFonts w:hint="cs"/>
        </w:rPr>
        <w:t> </w:t>
      </w:r>
    </w:p>
    <w:p w14:paraId="439D9C7F" w14:textId="34E7D6A3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โร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เงินเยน หรือพิจารณาจาก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US Dollar Index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10899B77" w14:textId="072F21DB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6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ข่าวสาร</w:t>
      </w:r>
    </w:p>
    <w:p w14:paraId="0A1DEA38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38AF0C7C" w14:textId="3D21F911" w:rsidR="00FA7FB7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B5CD073" w14:textId="12B5AC5D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EA2246E" w14:textId="0D5C761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2F2B19F0" w14:textId="238ECDE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387DD5DC" w14:textId="4E822293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71755072" w14:textId="77777777" w:rsidR="00AB6BA3" w:rsidRPr="00E67709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FA7FB7" w:rsidRPr="00E67709" w14:paraId="12162177" w14:textId="77777777" w:rsidTr="002235F2">
        <w:trPr>
          <w:trHeight w:val="856"/>
        </w:trPr>
        <w:tc>
          <w:tcPr>
            <w:tcW w:w="3474" w:type="dxa"/>
          </w:tcPr>
          <w:p w14:paraId="2E7EB5FB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lastRenderedPageBreak/>
              <w:t>ข่าวสาร</w:t>
            </w:r>
          </w:p>
        </w:tc>
        <w:tc>
          <w:tcPr>
            <w:tcW w:w="2597" w:type="dxa"/>
          </w:tcPr>
          <w:p w14:paraId="4E183C3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12CB089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อ้างอิงค์</w:t>
            </w:r>
          </w:p>
        </w:tc>
      </w:tr>
      <w:tr w:rsidR="00FA7FB7" w:rsidRPr="00E67709" w14:paraId="4960495A" w14:textId="77777777" w:rsidTr="002235F2">
        <w:trPr>
          <w:trHeight w:val="856"/>
        </w:trPr>
        <w:tc>
          <w:tcPr>
            <w:tcW w:w="3474" w:type="dxa"/>
          </w:tcPr>
          <w:p w14:paraId="760E8F12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Census Bureau</w:t>
            </w:r>
          </w:p>
        </w:tc>
        <w:tc>
          <w:tcPr>
            <w:tcW w:w="2597" w:type="dxa"/>
          </w:tcPr>
          <w:p w14:paraId="27939243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635EDD6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[7]</w:t>
            </w:r>
          </w:p>
        </w:tc>
      </w:tr>
      <w:tr w:rsidR="00FA7FB7" w:rsidRPr="00E67709" w14:paraId="355B8824" w14:textId="77777777" w:rsidTr="002235F2">
        <w:trPr>
          <w:trHeight w:val="856"/>
        </w:trPr>
        <w:tc>
          <w:tcPr>
            <w:tcW w:w="3474" w:type="dxa"/>
          </w:tcPr>
          <w:p w14:paraId="0DEADD7C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 xml:space="preserve">Us Department of </w:t>
            </w:r>
            <w:proofErr w:type="spellStart"/>
            <w:r w:rsidRPr="00E67709">
              <w:rPr>
                <w:rFonts w:ascii="TH SarabunPSK" w:hAnsi="TH SarabunPSK" w:cs="TH SarabunPSK" w:hint="cs"/>
                <w:color w:val="000000" w:themeColor="text1"/>
              </w:rPr>
              <w:t>labo</w:t>
            </w:r>
            <w:proofErr w:type="spellEnd"/>
          </w:p>
        </w:tc>
        <w:tc>
          <w:tcPr>
            <w:tcW w:w="2597" w:type="dxa"/>
          </w:tcPr>
          <w:p w14:paraId="063FA51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กระทรวงแรงงาน</w:t>
            </w:r>
          </w:p>
          <w:p w14:paraId="52ACD199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4AF1B28C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[8]</w:t>
            </w:r>
          </w:p>
        </w:tc>
      </w:tr>
      <w:tr w:rsidR="00FA7FB7" w:rsidRPr="00E67709" w14:paraId="271AA2EF" w14:textId="77777777" w:rsidTr="002235F2">
        <w:trPr>
          <w:trHeight w:val="856"/>
        </w:trPr>
        <w:tc>
          <w:tcPr>
            <w:tcW w:w="3474" w:type="dxa"/>
          </w:tcPr>
          <w:p w14:paraId="13829A68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Energy information Administration</w:t>
            </w:r>
          </w:p>
        </w:tc>
        <w:tc>
          <w:tcPr>
            <w:tcW w:w="2597" w:type="dxa"/>
          </w:tcPr>
          <w:p w14:paraId="146A4C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ข้อมูล</w:t>
            </w:r>
            <w:hyperlink r:id="rId12" w:history="1">
              <w:r w:rsidRPr="00E67709">
                <w:rPr>
                  <w:rStyle w:val="a7"/>
                  <w:rFonts w:ascii="TH SarabunPSK" w:hAnsi="TH SarabunPSK" w:cs="TH SarabunPSK" w:hint="cs"/>
                  <w:color w:val="000000" w:themeColor="text1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D0B06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3B0AC454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[9]</w:t>
            </w:r>
          </w:p>
        </w:tc>
      </w:tr>
      <w:tr w:rsidR="00FA7FB7" w:rsidRPr="00E67709" w14:paraId="08251E0F" w14:textId="77777777" w:rsidTr="002235F2">
        <w:trPr>
          <w:trHeight w:val="889"/>
        </w:trPr>
        <w:tc>
          <w:tcPr>
            <w:tcW w:w="3474" w:type="dxa"/>
          </w:tcPr>
          <w:p w14:paraId="43E96B30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97" w:type="dxa"/>
          </w:tcPr>
          <w:p w14:paraId="6CC1EB6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การซื้อขายทองคำของกองทุน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59" w:type="dxa"/>
          </w:tcPr>
          <w:p w14:paraId="6670958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[10]</w:t>
            </w:r>
          </w:p>
        </w:tc>
      </w:tr>
      <w:tr w:rsidR="00FA7FB7" w:rsidRPr="00E67709" w14:paraId="4DF5B30F" w14:textId="77777777" w:rsidTr="002235F2">
        <w:trPr>
          <w:trHeight w:val="856"/>
        </w:trPr>
        <w:tc>
          <w:tcPr>
            <w:tcW w:w="3474" w:type="dxa"/>
          </w:tcPr>
          <w:p w14:paraId="12FED9E7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Federal Reserve</w:t>
            </w:r>
          </w:p>
        </w:tc>
        <w:tc>
          <w:tcPr>
            <w:tcW w:w="2597" w:type="dxa"/>
          </w:tcPr>
          <w:p w14:paraId="55FA2C1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ธนาคารกลางสหรัฐ</w:t>
            </w:r>
          </w:p>
          <w:p w14:paraId="797A3888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60D7B2D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[11]</w:t>
            </w:r>
          </w:p>
        </w:tc>
      </w:tr>
      <w:tr w:rsidR="00FA7FB7" w:rsidRPr="00E67709" w14:paraId="4816AC37" w14:textId="77777777" w:rsidTr="002235F2">
        <w:trPr>
          <w:trHeight w:val="856"/>
        </w:trPr>
        <w:tc>
          <w:tcPr>
            <w:tcW w:w="3474" w:type="dxa"/>
          </w:tcPr>
          <w:p w14:paraId="65E31A11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Bloomberg</w:t>
            </w:r>
          </w:p>
        </w:tc>
        <w:tc>
          <w:tcPr>
            <w:tcW w:w="2597" w:type="dxa"/>
          </w:tcPr>
          <w:p w14:paraId="546BF34A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4C61340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[12]</w:t>
            </w:r>
          </w:p>
        </w:tc>
      </w:tr>
      <w:tr w:rsidR="00FA7FB7" w:rsidRPr="00E67709" w14:paraId="757398DB" w14:textId="77777777" w:rsidTr="002235F2">
        <w:trPr>
          <w:trHeight w:val="856"/>
        </w:trPr>
        <w:tc>
          <w:tcPr>
            <w:tcW w:w="3474" w:type="dxa"/>
          </w:tcPr>
          <w:p w14:paraId="28D99D7D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Twitter</w:t>
            </w:r>
          </w:p>
        </w:tc>
        <w:tc>
          <w:tcPr>
            <w:tcW w:w="2597" w:type="dxa"/>
          </w:tcPr>
          <w:p w14:paraId="3F7B8047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7FF502A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[13]</w:t>
            </w:r>
          </w:p>
        </w:tc>
      </w:tr>
    </w:tbl>
    <w:p w14:paraId="09053585" w14:textId="3052493B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87" w:name="_Toc12391937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แหล่งข่าวสาร</w:t>
      </w:r>
      <w:bookmarkEnd w:id="87"/>
    </w:p>
    <w:p w14:paraId="449F48E1" w14:textId="3C9C0699" w:rsidR="00FA7FB7" w:rsidRPr="00E67709" w:rsidRDefault="00FA7FB7" w:rsidP="00AB6BA3">
      <w:pPr>
        <w:shd w:val="clear" w:color="auto" w:fill="FFFFFF"/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 xml:space="preserve">) เป็น 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ซึ่งมีรายละเอียดดังนี้</w:t>
      </w:r>
    </w:p>
    <w:p w14:paraId="2DBBA606" w14:textId="77777777" w:rsidR="00FA7FB7" w:rsidRPr="00E67709" w:rsidRDefault="00FA7FB7" w:rsidP="00E67709">
      <w:pPr>
        <w:pStyle w:val="20"/>
        <w:rPr>
          <w:rFonts w:ascii="TH SarabunPSK" w:hAnsi="TH SarabunPSK" w:cs="TH SarabunPSK"/>
          <w:color w:val="000000" w:themeColor="text1"/>
        </w:rPr>
      </w:pPr>
      <w:bookmarkStart w:id="88" w:name="_Toc128696207"/>
      <w:r w:rsidRPr="00E67709">
        <w:rPr>
          <w:rFonts w:ascii="TH SarabunPSK" w:hAnsi="TH SarabunPSK" w:cs="TH SarabunPSK" w:hint="cs"/>
        </w:rPr>
        <w:lastRenderedPageBreak/>
        <w:t>Natural Language Processing NLP</w:t>
      </w:r>
      <w:bookmarkEnd w:id="88"/>
    </w:p>
    <w:p w14:paraId="12DCF632" w14:textId="77777777" w:rsidR="00FA7FB7" w:rsidRPr="00E67709" w:rsidRDefault="00FA7FB7" w:rsidP="00AB6BA3">
      <w:pPr>
        <w:pStyle w:val="afc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41DD909D" w14:textId="09D656B8" w:rsidR="00FA7FB7" w:rsidRPr="00E67709" w:rsidRDefault="00FA7FB7" w:rsidP="00AB6BA3">
      <w:pPr>
        <w:pStyle w:val="3"/>
        <w:ind w:left="567" w:firstLine="0"/>
        <w:rPr>
          <w:rFonts w:ascii="TH SarabunPSK" w:hAnsi="TH SarabunPSK" w:cs="TH SarabunPSK"/>
        </w:rPr>
      </w:pPr>
      <w:bookmarkStart w:id="89" w:name="_Toc128696208"/>
      <w:r w:rsidRPr="00E67709">
        <w:rPr>
          <w:rFonts w:ascii="TH SarabunPSK" w:hAnsi="TH SarabunPSK" w:cs="TH SarabunPSK" w:hint="cs"/>
        </w:rPr>
        <w:t>How does natural language processing work</w:t>
      </w:r>
      <w:bookmarkEnd w:id="89"/>
    </w:p>
    <w:p w14:paraId="6C01B691" w14:textId="7B58F743" w:rsidR="00FA7FB7" w:rsidRPr="00E67709" w:rsidRDefault="00FA7FB7" w:rsidP="00AB6BA3">
      <w:pPr>
        <w:ind w:firstLine="1287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="00AB6BA3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 </w:t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13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hd w:val="clear" w:color="auto" w:fill="FFFFFF"/>
            <w:cs/>
          </w:rPr>
          <w:t>ข้อมูลล่วงหน้า</w:t>
        </w:r>
      </w:hyperlink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และการพัฒนา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</w:p>
    <w:p w14:paraId="18C5C939" w14:textId="77777777" w:rsidR="00FA7FB7" w:rsidRPr="00E67709" w:rsidRDefault="00FA7FB7" w:rsidP="00AB6BA3">
      <w:pPr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สามารถทำงานได้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สามารถทำได้หลายวิธี ได้แก่:</w:t>
      </w:r>
    </w:p>
    <w:p w14:paraId="76C53C96" w14:textId="77777777" w:rsidR="00FA7FB7" w:rsidRPr="00E67709" w:rsidRDefault="00000000" w:rsidP="00AB6BA3">
      <w:pPr>
        <w:ind w:left="720" w:firstLine="720"/>
        <w:rPr>
          <w:rFonts w:ascii="TH SarabunPSK" w:hAnsi="TH SarabunPSK" w:cs="TH SarabunPSK"/>
          <w:color w:val="000000" w:themeColor="text1"/>
        </w:rPr>
      </w:pPr>
      <w:hyperlink r:id="rId14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Tokenization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07B23F21" w14:textId="77777777" w:rsidR="00FA7FB7" w:rsidRPr="00E67709" w:rsidRDefault="00000000" w:rsidP="00AB6BA3">
      <w:pPr>
        <w:ind w:firstLine="1440"/>
        <w:rPr>
          <w:rFonts w:ascii="TH SarabunPSK" w:hAnsi="TH SarabunPSK" w:cs="TH SarabunPSK"/>
          <w:color w:val="000000" w:themeColor="text1"/>
        </w:rPr>
      </w:pPr>
      <w:hyperlink r:id="rId15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Stop word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5C2C998C" w14:textId="77777777" w:rsidR="00FA7FB7" w:rsidRPr="00E67709" w:rsidRDefault="00000000" w:rsidP="00AB6BA3">
      <w:pPr>
        <w:ind w:firstLine="1418"/>
        <w:rPr>
          <w:rFonts w:ascii="TH SarabunPSK" w:hAnsi="TH SarabunPSK" w:cs="TH SarabunPSK"/>
          <w:color w:val="000000" w:themeColor="text1"/>
        </w:rPr>
      </w:pPr>
      <w:hyperlink r:id="rId16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Lemmatization</w:t>
        </w:r>
      </w:hyperlink>
      <w:r w:rsidR="00FA7FB7"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 and stemming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360B716B" w14:textId="77777777" w:rsidR="00FA7FB7" w:rsidRPr="00E67709" w:rsidRDefault="00FA7FB7" w:rsidP="00AB6BA3">
      <w:pPr>
        <w:shd w:val="clear" w:color="auto" w:fill="FFFFFF"/>
        <w:spacing w:before="150" w:after="150" w:line="420" w:lineRule="atLeast"/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lastRenderedPageBreak/>
        <w:t>Part-of-speech tagging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700ADC60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6BB54C27" w14:textId="2C7F2AB3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253768FC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7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59C345EA" w14:textId="04B8635D" w:rsidR="00FA7FB7" w:rsidRPr="00E67709" w:rsidRDefault="00FA7FB7" w:rsidP="002273B0">
      <w:pPr>
        <w:pStyle w:val="3"/>
        <w:ind w:left="567" w:firstLine="0"/>
        <w:rPr>
          <w:rFonts w:ascii="TH SarabunPSK" w:hAnsi="TH SarabunPSK" w:cs="TH SarabunPSK"/>
        </w:rPr>
      </w:pPr>
      <w:bookmarkStart w:id="90" w:name="_Toc128696209"/>
      <w:r w:rsidRPr="00E67709">
        <w:rPr>
          <w:rFonts w:ascii="TH SarabunPSK" w:hAnsi="TH SarabunPSK" w:cs="TH SarabunPSK" w:hint="cs"/>
          <w:cs/>
        </w:rPr>
        <w:t>เหตุใดการประมวลผลภาษาธรรมชาติจึงมีความสำคัญ</w:t>
      </w:r>
      <w:bookmarkEnd w:id="90"/>
    </w:p>
    <w:p w14:paraId="335E0EF4" w14:textId="77777777" w:rsidR="00FA7FB7" w:rsidRPr="00E67709" w:rsidRDefault="00FA7FB7" w:rsidP="002273B0">
      <w:pPr>
        <w:pStyle w:val="afc"/>
        <w:shd w:val="clear" w:color="auto" w:fill="FFFFFF"/>
        <w:spacing w:before="75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3A708487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8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</w:rPr>
          <w:t>SLA</w:t>
        </w:r>
      </w:hyperlink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ประมวลผลแบบคลาว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</w:rPr>
        <w:t>SLA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0998F960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4CA3928B" w14:textId="23DD6F1A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1" w:name="_Toc128696210"/>
      <w:r w:rsidRPr="00E67709">
        <w:rPr>
          <w:rFonts w:ascii="TH SarabunPSK" w:hAnsi="TH SarabunPSK" w:cs="TH SarabunPSK" w:hint="cs"/>
          <w:cs/>
        </w:rPr>
        <w:lastRenderedPageBreak/>
        <w:t>เทคนิคและวิธีการประมวลผลภาษาธรรมชาติ</w:t>
      </w:r>
      <w:bookmarkEnd w:id="91"/>
    </w:p>
    <w:p w14:paraId="3A39C0F4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s/>
        </w:rPr>
        <w:t xml:space="preserve">ทั่วไปสำหรับข้อความก่อนการประมวลผลประกอบด้วย  </w:t>
      </w:r>
      <w:r w:rsidRPr="00E67709">
        <w:rPr>
          <w:rFonts w:ascii="TH SarabunPSK" w:hAnsi="TH SarabunPSK" w:cs="TH SarabunPSK" w:hint="cs"/>
        </w:rPr>
        <w:t>5</w:t>
      </w:r>
      <w:r w:rsidRPr="00E67709">
        <w:rPr>
          <w:rFonts w:ascii="TH SarabunPSK" w:hAnsi="TH SarabunPSK" w:cs="TH SarabunPSK" w:hint="cs"/>
          <w:cs/>
        </w:rPr>
        <w:t xml:space="preserve"> อย่าง</w:t>
      </w:r>
    </w:p>
    <w:p w14:paraId="54AC1E0A" w14:textId="73759A70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2.2.3.1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Sentence segmentation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E67709">
        <w:rPr>
          <w:rFonts w:ascii="TH SarabunPSK" w:hAnsi="TH SarabunPSK" w:cs="TH SarabunPSK" w:hint="cs"/>
        </w:rPr>
        <w:t xml:space="preserve">Ms.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UK </w:t>
      </w:r>
      <w:r w:rsidRPr="00E67709">
        <w:rPr>
          <w:rFonts w:ascii="TH SarabunPSK" w:hAnsi="TH SarabunPSK" w:cs="TH SarabunPSK" w:hint="cs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6A0957D2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277B855" wp14:editId="55E76C52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2658" w14:textId="3F39443B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2" w:name="_Toc12391936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เป็นการทำ </w:t>
      </w:r>
      <w:r w:rsidRPr="00E67709">
        <w:rPr>
          <w:rFonts w:ascii="TH SarabunPSK" w:hAnsi="TH SarabunPSK" w:cs="TH SarabunPSK" w:hint="cs"/>
        </w:rPr>
        <w:t>Tokenization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2"/>
    </w:p>
    <w:p w14:paraId="4E8ED2DD" w14:textId="730DBD5E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2.2.3.2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Tokenization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E67709">
        <w:rPr>
          <w:rFonts w:ascii="TH SarabunPSK" w:hAnsi="TH SarabunPSK" w:cs="TH SarabunPSK" w:hint="cs"/>
        </w:rPr>
        <w:t xml:space="preserve">U.K. </w:t>
      </w:r>
      <w:r w:rsidRPr="00E67709">
        <w:rPr>
          <w:rFonts w:ascii="TH SarabunPSK" w:hAnsi="TH SarabunPSK" w:cs="TH SarabunPSK" w:hint="cs"/>
          <w:cs/>
        </w:rPr>
        <w:t xml:space="preserve">ควรจะเป็นเครื่องหมายและ </w:t>
      </w:r>
      <w:r w:rsidRPr="00E67709">
        <w:rPr>
          <w:rFonts w:ascii="TH SarabunPSK" w:hAnsi="TH SarabunPSK" w:cs="TH SarabunPSK" w:hint="cs"/>
        </w:rPr>
        <w:t xml:space="preserve">don’t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ควรแบ่งออกเป็นสองเครื่องหมาย  </w:t>
      </w:r>
      <w:r w:rsidRPr="00E67709">
        <w:rPr>
          <w:rFonts w:ascii="TH SarabunPSK" w:hAnsi="TH SarabunPSK" w:cs="TH SarabunPSK" w:hint="cs"/>
        </w:rPr>
        <w:t>do</w:t>
      </w:r>
      <w:proofErr w:type="gramEnd"/>
      <w:r w:rsidRPr="00E67709">
        <w:rPr>
          <w:rFonts w:ascii="TH SarabunPSK" w:hAnsi="TH SarabunPSK" w:cs="TH SarabunPSK" w:hint="cs"/>
        </w:rPr>
        <w:t xml:space="preserve"> แ</w:t>
      </w:r>
      <w:r w:rsidRPr="00E67709">
        <w:rPr>
          <w:rFonts w:ascii="TH SarabunPSK" w:hAnsi="TH SarabunPSK" w:cs="TH SarabunPSK" w:hint="cs"/>
          <w:cs/>
        </w:rPr>
        <w:t xml:space="preserve">ละ </w:t>
      </w:r>
      <w:proofErr w:type="spellStart"/>
      <w:r w:rsidRPr="00E67709">
        <w:rPr>
          <w:rFonts w:ascii="TH SarabunPSK" w:hAnsi="TH SarabunPSK" w:cs="TH SarabunPSK" w:hint="cs"/>
        </w:rPr>
        <w:t>n’t</w:t>
      </w:r>
      <w:proofErr w:type="spellEnd"/>
    </w:p>
    <w:p w14:paraId="583C3A68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31817D43" w14:textId="7D8E5315" w:rsidR="00FA7FB7" w:rsidRPr="002273B0" w:rsidRDefault="00FA7FB7" w:rsidP="00E67709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2.2.3.3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ab/>
        <w:t xml:space="preserve">Stemming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  <w:cs/>
        </w:rPr>
        <w:t xml:space="preserve">และ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lemmatization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E67709">
        <w:rPr>
          <w:rFonts w:ascii="TH SarabunPSK" w:hAnsi="TH SarabunPSK" w:cs="TH SarabunPSK" w:hint="cs"/>
        </w:rPr>
        <w:t>-ed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-</w:t>
      </w:r>
      <w:proofErr w:type="spellStart"/>
      <w:r w:rsidRPr="00E67709">
        <w:rPr>
          <w:rFonts w:ascii="TH SarabunPSK" w:hAnsi="TH SarabunPSK" w:cs="TH SarabunPSK" w:hint="cs"/>
        </w:rPr>
        <w:t>ing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ไม่จำเป็นต้องเป็นคำ ในทำนองเดียวกัน</w:t>
      </w:r>
      <w:r w:rsidRPr="00E67709">
        <w:rPr>
          <w:rFonts w:ascii="TH SarabunPSK" w:hAnsi="TH SarabunPSK" w:cs="TH SarabunPSK" w:hint="cs"/>
        </w:rPr>
        <w:t xml:space="preserve"> lemmatization </w:t>
      </w:r>
      <w:r w:rsidRPr="00E67709">
        <w:rPr>
          <w:rFonts w:ascii="TH SarabunPSK" w:hAnsi="TH SarabunPSK" w:cs="TH SarabunPSK" w:hint="cs"/>
          <w:cs/>
        </w:rPr>
        <w:t>เกี่ยวข้องกับการลบคำนำหน้าและส่วนต่อท้าย</w:t>
      </w:r>
      <w:r w:rsidRPr="00E67709">
        <w:rPr>
          <w:rFonts w:ascii="TH SarabunPSK" w:hAnsi="TH SarabunPSK" w:cs="TH SarabunPSK" w:hint="cs"/>
          <w:cs/>
        </w:rPr>
        <w:lastRenderedPageBreak/>
        <w:t>ความแตกต่างที่สำคัญคือผลที่ได้คือภาษา ผลที่ได้นี้เรียกว่าการอ้างอิง ตัวอย่างของ</w:t>
      </w:r>
      <w:r w:rsidRPr="00E67709">
        <w:rPr>
          <w:rFonts w:ascii="TH SarabunPSK" w:hAnsi="TH SarabunPSK" w:cs="TH SarabunPSK" w:hint="cs"/>
        </w:rPr>
        <w:t xml:space="preserve"> 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lemmatization </w:t>
      </w:r>
      <w:r w:rsidRPr="00E67709">
        <w:rPr>
          <w:rFonts w:ascii="TH SarabunPSK" w:hAnsi="TH SarabunPSK" w:cs="TH SarabunPSK" w:hint="cs"/>
          <w:cs/>
        </w:rPr>
        <w:t xml:space="preserve">ดังรูปที่ </w:t>
      </w:r>
      <w:r w:rsidRPr="00E67709">
        <w:rPr>
          <w:rFonts w:ascii="TH SarabunPSK" w:hAnsi="TH SarabunPSK" w:cs="TH SarabunPSK" w:hint="cs"/>
        </w:rPr>
        <w:t>2</w:t>
      </w:r>
    </w:p>
    <w:p w14:paraId="4FAF4157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2A335EA8" wp14:editId="0FC316D8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C144" w14:textId="284D1B63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3" w:name="_Toc12391936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รูปแบบของการใช้งาน </w:t>
      </w:r>
      <w:r w:rsidRPr="00E67709">
        <w:rPr>
          <w:rFonts w:ascii="TH SarabunPSK" w:hAnsi="TH SarabunPSK" w:cs="TH SarabunPSK" w:hint="cs"/>
        </w:rPr>
        <w:t xml:space="preserve">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3"/>
    </w:p>
    <w:p w14:paraId="2BFAE6F4" w14:textId="5816377A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ทั้ง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2CBE5956" w14:textId="2D9CFE04" w:rsidR="00FA7FB7" w:rsidRPr="00E67709" w:rsidRDefault="00FA7FB7" w:rsidP="002273B0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2.2.3.4 Part of speech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ขั้นตอนนี้จะเป็นการแบ่งเครื่องหมายเป็น </w:t>
      </w:r>
      <w:r w:rsidRPr="00E67709">
        <w:rPr>
          <w:rFonts w:ascii="TH SarabunPSK" w:hAnsi="TH SarabunPSK" w:cs="TH SarabunPSK" w:hint="cs"/>
        </w:rPr>
        <w:t xml:space="preserve">part of speech </w:t>
      </w:r>
      <w:r w:rsidRPr="00E67709">
        <w:rPr>
          <w:rFonts w:ascii="TH SarabunPSK" w:hAnsi="TH SarabunPSK" w:cs="TH SarabunPSK" w:hint="cs"/>
          <w:cs/>
        </w:rPr>
        <w:t>(</w:t>
      </w:r>
      <w:r w:rsidRPr="00E67709">
        <w:rPr>
          <w:rFonts w:ascii="TH SarabunPSK" w:hAnsi="TH SarabunPSK" w:cs="TH SarabunPSK" w:hint="cs"/>
        </w:rPr>
        <w:t>POS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E67709">
        <w:rPr>
          <w:rFonts w:ascii="TH SarabunPSK" w:hAnsi="TH SarabunPSK" w:cs="TH SarabunPSK" w:hint="cs"/>
          <w:cs/>
        </w:rPr>
        <w:t>คำที่ประกอบด้วยคำนาม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คำกิริยา</w:t>
      </w:r>
      <w:proofErr w:type="gramEnd"/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คำบุพบท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ซึ่งเป็นสิ่งจำเป็นสำหรับการตั้งชื่อ บุคคล</w:t>
      </w:r>
    </w:p>
    <w:p w14:paraId="1D75FA55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A501EB4" wp14:editId="7EB6CF1B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2105" w14:textId="42F43C4C" w:rsidR="00FA7FB7" w:rsidRPr="00E67709" w:rsidRDefault="008D2195" w:rsidP="008D2195">
      <w:pPr>
        <w:jc w:val="center"/>
        <w:rPr>
          <w:rFonts w:ascii="TH SarabunPSK" w:hAnsi="TH SarabunPSK" w:cs="TH SarabunPSK"/>
        </w:rPr>
      </w:pPr>
      <w:bookmarkStart w:id="94" w:name="_Toc12391936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ตัวอย่างการติดแทรกจัดกลุ่มข้อความ </w:t>
      </w:r>
      <w:r w:rsidRPr="00E67709">
        <w:rPr>
          <w:rFonts w:ascii="TH SarabunPSK" w:hAnsi="TH SarabunPSK" w:cs="TH SarabunPSK" w:hint="cs"/>
        </w:rPr>
        <w:t>POS-taggers [6]</w:t>
      </w:r>
      <w:bookmarkEnd w:id="94"/>
    </w:p>
    <w:p w14:paraId="3EF4D4F2" w14:textId="261B97D6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POS-taggers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>3</w:t>
      </w:r>
      <w:r w:rsidRPr="00E67709">
        <w:rPr>
          <w:rFonts w:ascii="TH SarabunPSK" w:hAnsi="TH SarabunPSK" w:cs="TH SarabunPSK" w:hint="cs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ตามกฎนั้นแม่นยำมาก แต่ก็ยังขึ้นอยู่กับภาษาด้วย การขยาย </w:t>
      </w:r>
      <w:r w:rsidRPr="00E67709">
        <w:rPr>
          <w:rFonts w:ascii="TH SarabunPSK" w:hAnsi="TH SarabunPSK" w:cs="TH SarabunPSK" w:hint="cs"/>
        </w:rPr>
        <w:t xml:space="preserve">tagger </w:t>
      </w:r>
      <w:r w:rsidRPr="00E67709">
        <w:rPr>
          <w:rFonts w:ascii="TH SarabunPSK" w:hAnsi="TH SarabunPSK" w:cs="TH SarabunPSK" w:hint="cs"/>
          <w:cs/>
        </w:rPr>
        <w:t>เพื่อรองรับภาษาอื่น ๆ ตัวติด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519A250D" w14:textId="2B5F4DE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proofErr w:type="gramStart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2.2.3.5 </w:t>
      </w:r>
      <w:r w:rsidR="005865E9">
        <w:rPr>
          <w:rStyle w:val="40"/>
          <w:rFonts w:ascii="TH SarabunPSK" w:eastAsia="TH Sarabun New" w:hAnsi="TH SarabunPSK" w:cs="TH SarabunPSK" w:hint="cs"/>
          <w:sz w:val="32"/>
          <w:szCs w:val="36"/>
          <w:cs/>
        </w:rPr>
        <w:t xml:space="preserve"> </w:t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Named</w:t>
      </w:r>
      <w:proofErr w:type="gramEnd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entity Recognition</w:t>
      </w:r>
      <w:r w:rsidRPr="005865E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E67709">
        <w:rPr>
          <w:rFonts w:ascii="TH SarabunPSK" w:hAnsi="TH SarabunPSK" w:cs="TH SarabunPSK" w:hint="cs"/>
        </w:rPr>
        <w:t xml:space="preserve">a happy unicorn </w:t>
      </w:r>
      <w:r w:rsidRPr="00E67709">
        <w:rPr>
          <w:rFonts w:ascii="TH SarabunPSK" w:hAnsi="TH SarabunPSK" w:cs="TH SarabunPSK" w:hint="cs"/>
          <w:cs/>
        </w:rPr>
        <w:t xml:space="preserve">ประโยค </w:t>
      </w:r>
      <w:r w:rsidRPr="00E67709">
        <w:rPr>
          <w:rFonts w:ascii="TH SarabunPSK" w:hAnsi="TH SarabunPSK" w:cs="TH SarabunPSK" w:hint="cs"/>
        </w:rPr>
        <w:t>He found a happy unicorn</w:t>
      </w:r>
      <w:r w:rsidRPr="00E67709">
        <w:rPr>
          <w:rFonts w:ascii="TH SarabunPSK" w:hAnsi="TH SarabunPSK" w:cs="TH SarabunPSK" w:hint="cs"/>
          <w:cs/>
        </w:rPr>
        <w:t xml:space="preserve"> ประกอบด้วยสองส่วน </w:t>
      </w:r>
      <w:r w:rsidRPr="00E67709">
        <w:rPr>
          <w:rFonts w:ascii="TH SarabunPSK" w:hAnsi="TH SarabunPSK" w:cs="TH SarabunPSK" w:hint="cs"/>
        </w:rPr>
        <w:t xml:space="preserve">he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a happy unicorn </w:t>
      </w:r>
    </w:p>
    <w:p w14:paraId="218C3519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6343858" wp14:editId="5C62536C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754B" w14:textId="0B9CB49A" w:rsidR="00FA7FB7" w:rsidRPr="00E67709" w:rsidRDefault="008D2195" w:rsidP="002273B0">
      <w:pPr>
        <w:pStyle w:val="af3"/>
        <w:rPr>
          <w:rFonts w:ascii="TH SarabunPSK" w:hAnsi="TH SarabunPSK" w:cs="TH SarabunPSK"/>
        </w:rPr>
      </w:pPr>
      <w:bookmarkStart w:id="95" w:name="_Toc12391936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การติดแทรกที่อ้างอิงถึงวัตถุเฉพาะ </w:t>
      </w:r>
      <w:r w:rsidRPr="00E67709">
        <w:rPr>
          <w:rFonts w:ascii="TH SarabunPSK" w:hAnsi="TH SarabunPSK" w:cs="TH SarabunPSK" w:hint="cs"/>
        </w:rPr>
        <w:t>Named entity [6]</w:t>
      </w:r>
      <w:bookmarkEnd w:id="95"/>
    </w:p>
    <w:p w14:paraId="7D98708F" w14:textId="15C932D8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 xml:space="preserve">Named entity </w:t>
      </w:r>
      <w:r w:rsidRPr="00E67709">
        <w:rPr>
          <w:rFonts w:ascii="TH SarabunPSK" w:hAnsi="TH SarabunPSK" w:cs="TH SarabunPSK" w:hint="cs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E67709">
        <w:rPr>
          <w:rFonts w:ascii="TH SarabunPSK" w:hAnsi="TH SarabunPSK" w:cs="TH SarabunPSK" w:hint="cs"/>
        </w:rPr>
        <w:t xml:space="preserve">Named entity </w:t>
      </w:r>
      <w:proofErr w:type="gramStart"/>
      <w:r w:rsidRPr="00E67709">
        <w:rPr>
          <w:rFonts w:ascii="TH SarabunPSK" w:hAnsi="TH SarabunPSK" w:cs="TH SarabunPSK" w:hint="cs"/>
        </w:rPr>
        <w:t xml:space="preserve">Recognition </w:t>
      </w:r>
      <w:r w:rsidRPr="00E67709">
        <w:rPr>
          <w:rFonts w:ascii="TH SarabunPSK" w:hAnsi="TH SarabunPSK" w:cs="TH SarabunPSK" w:hint="cs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E67709">
        <w:rPr>
          <w:rFonts w:ascii="TH SarabunPSK" w:hAnsi="TH SarabunPSK" w:cs="TH SarabunPSK" w:hint="cs"/>
          <w:cs/>
        </w:rPr>
        <w:t xml:space="preserve"> </w:t>
      </w:r>
    </w:p>
    <w:p w14:paraId="5C232AE3" w14:textId="12839D04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96" w:name="_Toc128696211"/>
      <w:r w:rsidRPr="00E67709">
        <w:rPr>
          <w:rFonts w:ascii="TH SarabunPSK" w:hAnsi="TH SarabunPSK" w:cs="TH SarabunPSK" w:hint="cs"/>
        </w:rPr>
        <w:t>Machine Learning</w:t>
      </w:r>
      <w:bookmarkEnd w:id="96"/>
    </w:p>
    <w:p w14:paraId="178835C8" w14:textId="023C7123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As Brink </w:t>
      </w:r>
      <w:r w:rsidRPr="00E67709">
        <w:rPr>
          <w:rFonts w:ascii="TH SarabunPSK" w:hAnsi="TH SarabunPSK" w:cs="TH SarabunPSK" w:hint="cs"/>
          <w:cs/>
        </w:rPr>
        <w:t xml:space="preserve">และคนอื่น ๆ ให้คำจำกัดความไว้ว่า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(</w:t>
      </w:r>
      <w:r w:rsidRPr="00E67709">
        <w:rPr>
          <w:rFonts w:ascii="TH SarabunPSK" w:hAnsi="TH SarabunPSK" w:cs="TH SarabunPSK" w:hint="cs"/>
          <w:sz w:val="36"/>
          <w:szCs w:val="36"/>
        </w:rPr>
        <w:t>ML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E67709">
        <w:rPr>
          <w:rFonts w:ascii="TH SarabunPSK" w:hAnsi="TH SarabunPSK" w:cs="TH SarabunPSK" w:hint="cs"/>
        </w:rPr>
        <w:t xml:space="preserve"> Google </w:t>
      </w:r>
      <w:r w:rsidRPr="00E67709">
        <w:rPr>
          <w:rFonts w:ascii="TH SarabunPSK" w:hAnsi="TH SarabunPSK" w:cs="TH SarabunPSK" w:hint="cs"/>
          <w:cs/>
        </w:rPr>
        <w:t xml:space="preserve">หัวหน้านักวิทยาศาสตร์ด้านการตัดสินใจ หรือ </w:t>
      </w:r>
      <w:r w:rsidRPr="00E67709">
        <w:rPr>
          <w:rFonts w:ascii="TH SarabunPSK" w:hAnsi="TH SarabunPSK" w:cs="TH SarabunPSK" w:hint="cs"/>
        </w:rPr>
        <w:t xml:space="preserve">Cassie </w:t>
      </w:r>
      <w:proofErr w:type="spellStart"/>
      <w:r w:rsidRPr="00E67709">
        <w:rPr>
          <w:rFonts w:ascii="TH SarabunPSK" w:hAnsi="TH SarabunPSK" w:cs="TH SarabunPSK" w:hint="cs"/>
        </w:rPr>
        <w:t>Kozyrkov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 ชี้ให้เห็นว่า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E67709">
        <w:rPr>
          <w:rFonts w:ascii="TH SarabunPSK" w:hAnsi="TH SarabunPSK" w:cs="TH SarabunPSK" w:hint="cs"/>
        </w:rPr>
        <w:t xml:space="preserve">ML </w:t>
      </w:r>
      <w:r w:rsidRPr="00E67709">
        <w:rPr>
          <w:rFonts w:ascii="TH SarabunPSK" w:hAnsi="TH SarabunPSK" w:cs="TH SarabunPSK" w:hint="cs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5F83F6B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โดยทั่วไปแล้ว</w:t>
      </w:r>
      <w:r w:rsidRPr="00E67709">
        <w:rPr>
          <w:rFonts w:ascii="TH SarabunPSK" w:hAnsi="TH SarabunPSK" w:cs="TH SarabunPSK" w:hint="cs"/>
        </w:rPr>
        <w:t xml:space="preserve"> Machine Learning </w:t>
      </w:r>
      <w:r w:rsidRPr="00E67709">
        <w:rPr>
          <w:rFonts w:ascii="TH SarabunPSK" w:hAnsi="TH SarabunPSK" w:cs="TH SarabunPSK" w:hint="cs"/>
          <w:cs/>
        </w:rPr>
        <w:t xml:space="preserve">จะแบ่งออกเป็น </w:t>
      </w:r>
      <w:r w:rsidRPr="00E67709">
        <w:rPr>
          <w:rFonts w:ascii="TH SarabunPSK" w:hAnsi="TH SarabunPSK" w:cs="TH SarabunPSK" w:hint="cs"/>
        </w:rPr>
        <w:t xml:space="preserve">Machine Learning </w:t>
      </w:r>
      <w:r w:rsidRPr="00E67709">
        <w:rPr>
          <w:rFonts w:ascii="TH SarabunPSK" w:hAnsi="TH SarabunPSK" w:cs="TH SarabunPSK" w:hint="cs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E67709">
        <w:rPr>
          <w:rFonts w:ascii="TH SarabunPSK" w:hAnsi="TH SarabunPSK" w:cs="TH SarabunPSK" w:hint="cs"/>
        </w:rPr>
        <w:t xml:space="preserve">duck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no duck </w:t>
      </w:r>
      <w:r w:rsidRPr="00E67709">
        <w:rPr>
          <w:rFonts w:ascii="TH SarabunPSK" w:hAnsi="TH SarabunPSK" w:cs="TH SarabunPSK" w:hint="cs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ปม</w:t>
      </w:r>
      <w:r w:rsidRPr="00E67709">
        <w:rPr>
          <w:rFonts w:ascii="TH SarabunPSK" w:hAnsi="TH SarabunPSK" w:cs="TH SarabunPSK" w:hint="cs"/>
        </w:rPr>
        <w:t>/</w:t>
      </w:r>
      <w:r w:rsidRPr="00E67709">
        <w:rPr>
          <w:rFonts w:ascii="TH SarabunPSK" w:hAnsi="TH SarabunPSK" w:cs="TH SarabunPSK" w:hint="cs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649CF278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3272CB4" wp14:editId="50EAC065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8737" w14:textId="0A15749C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7" w:name="_Toc12391936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E67709">
        <w:rPr>
          <w:rFonts w:ascii="TH SarabunPSK" w:hAnsi="TH SarabunPSK" w:cs="TH SarabunPSK" w:hint="cs"/>
        </w:rPr>
        <w:t>[6]</w:t>
      </w:r>
      <w:bookmarkEnd w:id="97"/>
    </w:p>
    <w:p w14:paraId="651D44AF" w14:textId="34DED17A" w:rsidR="00FA7FB7" w:rsidRPr="00E67709" w:rsidRDefault="00FA7FB7" w:rsidP="00E67709">
      <w:pPr>
        <w:pStyle w:val="20"/>
        <w:rPr>
          <w:rFonts w:ascii="TH SarabunPSK" w:hAnsi="TH SarabunPSK" w:cs="TH SarabunPSK"/>
          <w:sz w:val="36"/>
          <w:szCs w:val="36"/>
        </w:rPr>
      </w:pPr>
      <w:bookmarkStart w:id="98" w:name="_Toc128696212"/>
      <w:r w:rsidRPr="00E67709">
        <w:rPr>
          <w:rFonts w:ascii="TH SarabunPSK" w:hAnsi="TH SarabunPSK" w:cs="TH SarabunPSK" w:hint="cs"/>
          <w:sz w:val="36"/>
          <w:szCs w:val="36"/>
        </w:rPr>
        <w:lastRenderedPageBreak/>
        <w:t>Extracting features from text</w:t>
      </w:r>
      <w:bookmarkEnd w:id="98"/>
    </w:p>
    <w:p w14:paraId="056DC436" w14:textId="63CCF38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อัลกอริทึม ของ </w:t>
      </w:r>
      <w:r w:rsidRPr="00E67709">
        <w:rPr>
          <w:rFonts w:ascii="TH SarabunPSK" w:hAnsi="TH SarabunPSK" w:cs="TH SarabunPSK" w:hint="cs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E67709">
        <w:rPr>
          <w:rFonts w:ascii="TH SarabunPSK" w:hAnsi="TH SarabunPSK" w:cs="TH SarabunPSK" w:hint="cs"/>
        </w:rPr>
        <w:t>NLP</w:t>
      </w:r>
    </w:p>
    <w:p w14:paraId="5F0CFF3E" w14:textId="6DDCB326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9" w:name="_Toc128696213"/>
      <w:r w:rsidRPr="00E67709">
        <w:rPr>
          <w:rFonts w:ascii="TH SarabunPSK" w:hAnsi="TH SarabunPSK" w:cs="TH SarabunPSK" w:hint="cs"/>
        </w:rPr>
        <w:t>Count-based strategies</w:t>
      </w:r>
      <w:bookmarkEnd w:id="99"/>
    </w:p>
    <w:p w14:paraId="36D26280" w14:textId="623E301B" w:rsidR="00FA7FB7" w:rsidRPr="002273B0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E67709">
        <w:rPr>
          <w:rFonts w:ascii="TH SarabunPSK" w:hAnsi="TH SarabunPSK" w:cs="TH SarabunPSK" w:hint="cs"/>
        </w:rPr>
        <w:t>Bag-of-Words (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>)</w:t>
      </w:r>
      <w:r w:rsidRPr="00E67709">
        <w:rPr>
          <w:rFonts w:ascii="TH SarabunPSK" w:hAnsi="TH SarabunPSK" w:cs="TH SarabunPSK" w:hint="cs"/>
          <w:color w:val="414141"/>
          <w:shd w:val="clear" w:color="auto" w:fill="F2F6FA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E67709">
        <w:rPr>
          <w:rFonts w:ascii="TH SarabunPSK" w:hAnsi="TH SarabunPSK" w:cs="TH SarabunPSK" w:hint="cs"/>
          <w:cs/>
        </w:rPr>
        <w:t>เว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เกตอร์ประกอบด้วย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>และ</w:t>
      </w:r>
      <w:r w:rsidRPr="00E67709">
        <w:rPr>
          <w:rFonts w:ascii="TH SarabunPSK" w:hAnsi="TH SarabunPSK" w:cs="TH SarabunPSK" w:hint="cs"/>
        </w:rPr>
        <w:t xml:space="preserve"> 0</w:t>
      </w:r>
      <w:r w:rsidRPr="00E67709">
        <w:rPr>
          <w:rFonts w:ascii="TH SarabunPSK" w:hAnsi="TH SarabunPSK" w:cs="TH SarabunPSK" w:hint="cs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BOW </w:t>
      </w:r>
      <w:r w:rsidRPr="00E67709">
        <w:rPr>
          <w:rFonts w:ascii="TH SarabunPSK" w:hAnsi="TH SarabunPSK" w:cs="TH SarabunPSK" w:hint="cs"/>
          <w:cs/>
        </w:rPr>
        <w:t>ในประโยคห้าประโยคที่ทำให้เป็นมาตรฐาน</w:t>
      </w:r>
    </w:p>
    <w:p w14:paraId="4019977A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58E3B5B6" wp14:editId="32BEEAD9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F1E7" w14:textId="09EBF805" w:rsidR="00FA7FB7" w:rsidRPr="002273B0" w:rsidRDefault="008D2195" w:rsidP="002273B0">
      <w:pPr>
        <w:pStyle w:val="af3"/>
        <w:rPr>
          <w:rFonts w:ascii="TH SarabunPSK" w:hAnsi="TH SarabunPSK" w:cs="TH SarabunPSK"/>
        </w:rPr>
      </w:pPr>
      <w:bookmarkStart w:id="100" w:name="_Toc12391936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เป็นขั้นตอนการเคลียข้อความ ตัดอักขระออก </w:t>
      </w:r>
      <w:r w:rsidRPr="00E67709">
        <w:rPr>
          <w:rFonts w:ascii="TH SarabunPSK" w:hAnsi="TH SarabunPSK" w:cs="TH SarabunPSK" w:hint="cs"/>
        </w:rPr>
        <w:t>Sentence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0"/>
    </w:p>
    <w:p w14:paraId="22D8DC4C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lang w:val="th-TH"/>
        </w:rPr>
        <w:drawing>
          <wp:inline distT="0" distB="0" distL="0" distR="0" wp14:anchorId="6144579A" wp14:editId="15E1A7CF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1DFB" w14:textId="516BC87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1" w:name="_Toc12391936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[6]</w:t>
      </w:r>
      <w:bookmarkEnd w:id="101"/>
    </w:p>
    <w:p w14:paraId="24F3263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</w:p>
    <w:p w14:paraId="1F0EB5F9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cs/>
        </w:rPr>
        <w:t>จะสามารถจัดกลุ่ม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E67709">
        <w:rPr>
          <w:rFonts w:ascii="TH SarabunPSK" w:hAnsi="TH SarabunPSK" w:cs="TH SarabunPSK" w:hint="cs"/>
        </w:rPr>
        <w:t xml:space="preserve">N-gram </w:t>
      </w:r>
      <w:r w:rsidRPr="00E67709">
        <w:rPr>
          <w:rFonts w:ascii="TH SarabunPSK" w:hAnsi="TH SarabunPSK" w:cs="TH SarabunPSK" w:hint="cs"/>
          <w:cs/>
        </w:rPr>
        <w:t>วิธี</w:t>
      </w:r>
      <w:r w:rsidRPr="00E67709">
        <w:rPr>
          <w:rFonts w:ascii="TH SarabunPSK" w:hAnsi="TH SarabunPSK" w:cs="TH SarabunPSK" w:hint="cs"/>
        </w:rPr>
        <w:t xml:space="preserve"> N-gram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คือลำดับของเครื่องหมาย </w:t>
      </w:r>
      <w:r w:rsidRPr="00E67709">
        <w:rPr>
          <w:rFonts w:ascii="TH SarabunPSK" w:hAnsi="TH SarabunPSK" w:cs="TH SarabunPSK" w:hint="cs"/>
        </w:rPr>
        <w:t>N</w:t>
      </w:r>
      <w:r w:rsidRPr="00E67709">
        <w:rPr>
          <w:rFonts w:ascii="TH SarabunPSK" w:hAnsi="TH SarabunPSK" w:cs="TH SarabunPSK" w:hint="cs"/>
          <w:cs/>
        </w:rPr>
        <w:t xml:space="preserve"> เช่น </w:t>
      </w:r>
      <w:r w:rsidRPr="00E67709">
        <w:rPr>
          <w:rFonts w:ascii="TH SarabunPSK" w:hAnsi="TH SarabunPSK" w:cs="TH SarabunPSK" w:hint="cs"/>
        </w:rPr>
        <w:t xml:space="preserve">2-gram </w:t>
      </w:r>
      <w:r w:rsidRPr="00E67709">
        <w:rPr>
          <w:rFonts w:ascii="TH SarabunPSK" w:hAnsi="TH SarabunPSK" w:cs="TH SarabunPSK" w:hint="cs"/>
          <w:cs/>
        </w:rPr>
        <w:t xml:space="preserve">คำลำดับของคำสองคำ ในขณะที่  </w:t>
      </w:r>
      <w:r w:rsidRPr="00E67709">
        <w:rPr>
          <w:rFonts w:ascii="TH SarabunPSK" w:hAnsi="TH SarabunPSK" w:cs="TH SarabunPSK" w:hint="cs"/>
        </w:rPr>
        <w:t xml:space="preserve">trigram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คือลำดับของสามเมื่อเลือกคำศัพท์แล้ว ไม่ว่าจะเป็น </w:t>
      </w:r>
      <w:r w:rsidRPr="00E67709">
        <w:rPr>
          <w:rFonts w:ascii="TH SarabunPSK" w:hAnsi="TH SarabunPSK" w:cs="TH SarabunPSK" w:hint="cs"/>
        </w:rPr>
        <w:t xml:space="preserve">1-, 2-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3- gram </w:t>
      </w:r>
      <w:r w:rsidRPr="00E67709">
        <w:rPr>
          <w:rFonts w:ascii="TH SarabunPSK" w:hAnsi="TH SarabunPSK" w:cs="TH SarabunPSK" w:hint="cs"/>
          <w:cs/>
        </w:rPr>
        <w:t>จะต้องนับจำนวน</w:t>
      </w:r>
      <w:r w:rsidRPr="00E67709">
        <w:rPr>
          <w:rFonts w:ascii="TH SarabunPSK" w:hAnsi="TH SarabunPSK" w:cs="TH SarabunPSK" w:hint="cs"/>
        </w:rPr>
        <w:t xml:space="preserve"> gram </w:t>
      </w:r>
      <w:r w:rsidRPr="00E67709">
        <w:rPr>
          <w:rFonts w:ascii="TH SarabunPSK" w:hAnsi="TH SarabunPSK" w:cs="TH SarabunPSK" w:hint="cs"/>
          <w:cs/>
        </w:rPr>
        <w:t xml:space="preserve">เราสามารถใช้วิธ </w:t>
      </w:r>
      <w:proofErr w:type="spellStart"/>
      <w:r w:rsidRPr="00E67709">
        <w:rPr>
          <w:rFonts w:ascii="TH SarabunPSK" w:hAnsi="TH SarabunPSK" w:cs="TH SarabunPSK" w:hint="cs"/>
        </w:rPr>
        <w:lastRenderedPageBreak/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E67709">
        <w:rPr>
          <w:rFonts w:ascii="TH SarabunPSK" w:hAnsi="TH SarabunPSK" w:cs="TH SarabunPSK" w:hint="cs"/>
        </w:rPr>
        <w:t>term frequency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- inverse document frequency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>)</w:t>
      </w:r>
    </w:p>
    <w:p w14:paraId="1267D3B2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CEF6327" wp14:editId="56BB966C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1BFC" w14:textId="60EE3B77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2" w:name="_Toc1239193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เป็นการจัดความสำคัญของคำเทียบกับความยาวประโยค </w:t>
      </w:r>
      <w:r w:rsidRPr="00E67709">
        <w:rPr>
          <w:rFonts w:ascii="TH SarabunPSK" w:hAnsi="TH SarabunPSK" w:cs="TH SarabunPSK" w:hint="cs"/>
        </w:rPr>
        <w:t>[6]</w:t>
      </w:r>
      <w:bookmarkEnd w:id="102"/>
    </w:p>
    <w:p w14:paraId="52C58436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>TF-IDF</w:t>
      </w:r>
      <w:r w:rsidRPr="00E67709">
        <w:rPr>
          <w:rFonts w:ascii="TH SarabunPSK" w:hAnsi="TH SarabunPSK" w:cs="TH SarabunPSK" w:hint="cs"/>
          <w:cs/>
        </w:rPr>
        <w:t xml:space="preserve"> ประกอบด้วย </w:t>
      </w:r>
      <w:r w:rsidRPr="00E67709">
        <w:rPr>
          <w:rFonts w:ascii="TH SarabunPSK" w:hAnsi="TH SarabunPSK" w:cs="TH SarabunPSK" w:hint="cs"/>
        </w:rPr>
        <w:t>term frequency (TF)</w:t>
      </w:r>
      <w:r w:rsidRPr="00E67709">
        <w:rPr>
          <w:rFonts w:ascii="TH SarabunPSK" w:hAnsi="TH SarabunPSK" w:cs="TH SarabunPSK" w:hint="cs"/>
          <w:cs/>
        </w:rPr>
        <w:t xml:space="preserve"> เป็นการจัดความสำคัญของคำเทียบกับความยาวประโยคและ </w:t>
      </w:r>
      <w:r w:rsidRPr="00E67709">
        <w:rPr>
          <w:rFonts w:ascii="TH SarabunPSK" w:hAnsi="TH SarabunPSK" w:cs="TH SarabunPSK" w:hint="cs"/>
        </w:rPr>
        <w:t>inverse document frequency (IDF)</w:t>
      </w:r>
      <w:r w:rsidRPr="00E67709">
        <w:rPr>
          <w:rFonts w:ascii="TH SarabunPSK" w:hAnsi="TH SarabunPSK" w:cs="TH SarabunPSK" w:hint="cs"/>
          <w:cs/>
        </w:rPr>
        <w:t xml:space="preserve"> ซึ่งจัดจำนวนแถวเอกสารที่ </w:t>
      </w:r>
      <w:r w:rsidRPr="00E67709">
        <w:rPr>
          <w:rFonts w:ascii="TH SarabunPSK" w:hAnsi="TH SarabunPSK" w:cs="TH SarabunPSK" w:hint="cs"/>
        </w:rPr>
        <w:t xml:space="preserve">gram </w:t>
      </w:r>
      <w:r w:rsidRPr="00E67709">
        <w:rPr>
          <w:rFonts w:ascii="TH SarabunPSK" w:hAnsi="TH SarabunPSK" w:cs="TH SarabunPSK" w:hint="cs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E67709">
        <w:rPr>
          <w:rFonts w:ascii="TH SarabunPSK" w:hAnsi="TH SarabunPSK" w:cs="TH SarabunPSK" w:hint="cs"/>
        </w:rPr>
        <w:t xml:space="preserve"> 9 </w:t>
      </w:r>
      <w:r w:rsidRPr="00E67709">
        <w:rPr>
          <w:rFonts w:ascii="TH SarabunPSK" w:hAnsi="TH SarabunPSK" w:cs="TH SarabunPSK" w:hint="cs"/>
          <w:cs/>
        </w:rPr>
        <w:t>ตัวอย่างของเมทริก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TF-RDF </w:t>
      </w:r>
      <w:r w:rsidRPr="00E67709">
        <w:rPr>
          <w:rFonts w:ascii="TH SarabunPSK" w:hAnsi="TH SarabunPSK" w:cs="TH SarabunPSK" w:hint="cs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E67709">
        <w:rPr>
          <w:rFonts w:ascii="TH SarabunPSK" w:hAnsi="TH SarabunPSK" w:cs="TH SarabunPSK" w:hint="cs"/>
        </w:rPr>
        <w:t xml:space="preserve">fox </w:t>
      </w:r>
      <w:r w:rsidRPr="00E67709">
        <w:rPr>
          <w:rFonts w:ascii="TH SarabunPSK" w:hAnsi="TH SarabunPSK" w:cs="TH SarabunPSK" w:hint="cs"/>
          <w:cs/>
        </w:rPr>
        <w:t xml:space="preserve">แตกต่างจากคะแนนที่กำหนดให้กับ </w:t>
      </w:r>
      <w:r w:rsidRPr="00E67709">
        <w:rPr>
          <w:rFonts w:ascii="TH SarabunPSK" w:hAnsi="TH SarabunPSK" w:cs="TH SarabunPSK" w:hint="cs"/>
        </w:rPr>
        <w:t>rabbit</w:t>
      </w:r>
    </w:p>
    <w:p w14:paraId="7E6DFA8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</w:p>
    <w:p w14:paraId="5C3046D5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7586A378" wp14:editId="493A248F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5217" w14:textId="53265916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103" w:name="_Toc12391936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แสดงถึงความสำคัญของแต่ละประโยค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[6]</w:t>
      </w:r>
      <w:bookmarkEnd w:id="103"/>
    </w:p>
    <w:p w14:paraId="63CC07BB" w14:textId="3C9686F2" w:rsidR="00FA7FB7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75C3D56A" w14:textId="77777777" w:rsidR="002273B0" w:rsidRPr="00E67709" w:rsidRDefault="002273B0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55186CC" w14:textId="74DF4C19" w:rsidR="00FA7FB7" w:rsidRPr="00E67709" w:rsidRDefault="00FA7FB7" w:rsidP="00E67709">
      <w:pPr>
        <w:pStyle w:val="af4"/>
        <w:ind w:left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Style w:val="30"/>
          <w:rFonts w:ascii="TH SarabunPSK" w:eastAsia="TH Sarabun New" w:hAnsi="TH SarabunPSK" w:cs="TH SarabunPSK" w:hint="cs"/>
        </w:rPr>
        <w:lastRenderedPageBreak/>
        <w:tab/>
      </w:r>
      <w:bookmarkStart w:id="104" w:name="_Toc128696214"/>
      <w:r w:rsidRPr="00E67709">
        <w:rPr>
          <w:rStyle w:val="30"/>
          <w:rFonts w:ascii="TH SarabunPSK" w:eastAsia="TH Sarabun New" w:hAnsi="TH SarabunPSK" w:cs="TH SarabunPSK" w:hint="cs"/>
        </w:rPr>
        <w:t>2.4.2   Advanced strategies</w:t>
      </w:r>
      <w:bookmarkEnd w:id="104"/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วิธีการ </w:t>
      </w:r>
      <w:r w:rsidRPr="00E67709">
        <w:rPr>
          <w:rFonts w:ascii="TH SarabunPSK" w:hAnsi="TH SarabunPSK" w:cs="TH SarabunPSK" w:hint="cs"/>
          <w:color w:val="000000" w:themeColor="text1"/>
        </w:rPr>
        <w:t>count-based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แม้สว่าสามารถใช้เพื่อจัดลำดับของคำ (</w:t>
      </w:r>
      <w:r w:rsidRPr="00E67709">
        <w:rPr>
          <w:rFonts w:ascii="TH SarabunPSK" w:hAnsi="TH SarabunPSK" w:cs="TH SarabunPSK" w:hint="cs"/>
          <w:color w:val="000000" w:themeColor="text1"/>
        </w:rPr>
        <w:t>N-</w:t>
      </w:r>
      <w:proofErr w:type="gramStart"/>
      <w:r w:rsidRPr="00E67709">
        <w:rPr>
          <w:rFonts w:ascii="TH SarabunPSK" w:hAnsi="TH SarabunPSK" w:cs="TH SarabunPSK" w:hint="cs"/>
          <w:color w:val="000000" w:themeColor="text1"/>
        </w:rPr>
        <w:t xml:space="preserve">grams </w:t>
      </w:r>
      <w:r w:rsidRPr="00E67709">
        <w:rPr>
          <w:rFonts w:ascii="TH SarabunPSK" w:hAnsi="TH SarabunPSK" w:cs="TH SarabunPSK" w:hint="cs"/>
          <w:color w:val="000000" w:themeColor="text1"/>
          <w:cs/>
        </w:rPr>
        <w:t>)</w:t>
      </w:r>
      <w:proofErr w:type="gramEnd"/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43AD0F3C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2E4371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Word2Vex </w:t>
      </w:r>
      <w:r w:rsidRPr="00E67709">
        <w:rPr>
          <w:rFonts w:ascii="TH SarabunPSK" w:hAnsi="TH SarabunPSK" w:cs="TH SarabunPSK" w:hint="cs"/>
          <w:cs/>
        </w:rPr>
        <w:t xml:space="preserve">เป็นเฟรมเวิร์คจาก </w:t>
      </w:r>
      <w:r w:rsidRPr="00E67709">
        <w:rPr>
          <w:rFonts w:ascii="TH SarabunPSK" w:hAnsi="TH SarabunPSK" w:cs="TH SarabunPSK" w:hint="cs"/>
        </w:rPr>
        <w:t>Google</w:t>
      </w:r>
      <w:r w:rsidRPr="00E67709">
        <w:rPr>
          <w:rFonts w:ascii="TH SarabunPSK" w:hAnsi="TH SarabunPSK" w:cs="TH SarabunPSK" w:hint="cs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E67709">
        <w:rPr>
          <w:rFonts w:ascii="TH SarabunPSK" w:hAnsi="TH SarabunPSK" w:cs="TH SarabunPSK" w:hint="cs"/>
          <w:cs/>
        </w:rPr>
        <w:t>อั</w:t>
      </w:r>
      <w:proofErr w:type="spellEnd"/>
      <w:r w:rsidRPr="00E67709">
        <w:rPr>
          <w:rFonts w:ascii="TH SarabunPSK" w:hAnsi="TH SarabunPSK" w:cs="TH SarabunPSK" w:hint="cs"/>
          <w:cs/>
        </w:rPr>
        <w:t>ลกอร</w:t>
      </w:r>
      <w:proofErr w:type="spellStart"/>
      <w:r w:rsidRPr="00E67709">
        <w:rPr>
          <w:rFonts w:ascii="TH SarabunPSK" w:hAnsi="TH SarabunPSK" w:cs="TH SarabunPSK" w:hint="cs"/>
          <w:cs/>
        </w:rPr>
        <w:t>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โดย</w:t>
      </w:r>
      <w:r w:rsidRPr="00E67709">
        <w:rPr>
          <w:rFonts w:ascii="TH SarabunPSK" w:hAnsi="TH SarabunPSK" w:cs="TH SarabunPSK" w:hint="cs"/>
        </w:rPr>
        <w:t xml:space="preserve"> Word2Vac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 xml:space="preserve">2 </w:t>
      </w:r>
      <w:r w:rsidRPr="00E67709">
        <w:rPr>
          <w:rFonts w:ascii="TH SarabunPSK" w:hAnsi="TH SarabunPSK" w:cs="TH SarabunPSK" w:hint="cs"/>
          <w:cs/>
        </w:rPr>
        <w:t>ประเภท ประเภทที่</w:t>
      </w:r>
      <w:r w:rsidRPr="00E67709">
        <w:rPr>
          <w:rFonts w:ascii="TH SarabunPSK" w:hAnsi="TH SarabunPSK" w:cs="TH SarabunPSK" w:hint="cs"/>
        </w:rPr>
        <w:t xml:space="preserve"> 1 Skip-gram </w:t>
      </w:r>
      <w:r w:rsidRPr="00E67709">
        <w:rPr>
          <w:rFonts w:ascii="TH SarabunPSK" w:hAnsi="TH SarabunPSK" w:cs="TH SarabunPSK" w:hint="cs"/>
          <w:cs/>
        </w:rPr>
        <w:t xml:space="preserve">ซึ่งใช้เพื่อทำนายบริบทรอบ ๆ คำที่กำหนด ในขณะที่โทเดล </w:t>
      </w:r>
      <w:r w:rsidRPr="00E67709">
        <w:rPr>
          <w:rFonts w:ascii="TH SarabunPSK" w:hAnsi="TH SarabunPSK" w:cs="TH SarabunPSK" w:hint="cs"/>
        </w:rPr>
        <w:t>Continuous Bag of Words</w:t>
      </w:r>
      <w:r w:rsidRPr="00E67709">
        <w:rPr>
          <w:rFonts w:ascii="TH SarabunPSK" w:hAnsi="TH SarabunPSK" w:cs="TH SarabunPSK" w:hint="cs"/>
          <w:cs/>
        </w:rPr>
        <w:t xml:space="preserve"> ( </w:t>
      </w:r>
      <w:r w:rsidRPr="00E67709">
        <w:rPr>
          <w:rFonts w:ascii="TH SarabunPSK" w:hAnsi="TH SarabunPSK" w:cs="TH SarabunPSK" w:hint="cs"/>
        </w:rPr>
        <w:t>CBOW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ใช้เพื่อทำนายคำถัดไปตามบริบทที่กำหนด</w:t>
      </w:r>
    </w:p>
    <w:p w14:paraId="46DE2D4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7CC85A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>วิธีที่</w:t>
      </w:r>
      <w:r w:rsidRPr="00E67709">
        <w:rPr>
          <w:rFonts w:ascii="TH SarabunPSK" w:hAnsi="TH SarabunPSK" w:cs="TH SarabunPSK" w:hint="cs"/>
        </w:rPr>
        <w:t xml:space="preserve">2 </w:t>
      </w:r>
      <w:proofErr w:type="spellStart"/>
      <w:r w:rsidRPr="00E67709">
        <w:rPr>
          <w:rFonts w:ascii="TH SarabunPSK" w:hAnsi="TH SarabunPSK" w:cs="TH SarabunPSK" w:hint="cs"/>
        </w:rPr>
        <w:t>GloVe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วิธี </w:t>
      </w:r>
      <w:r w:rsidRPr="00E67709">
        <w:rPr>
          <w:rFonts w:ascii="TH SarabunPSK" w:hAnsi="TH SarabunPSK" w:cs="TH SarabunPSK" w:hint="cs"/>
        </w:rPr>
        <w:t xml:space="preserve">Global Vector </w:t>
      </w:r>
      <w:r w:rsidRPr="00E67709">
        <w:rPr>
          <w:rFonts w:ascii="TH SarabunPSK" w:hAnsi="TH SarabunPSK" w:cs="TH SarabunPSK" w:hint="cs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E67709">
        <w:rPr>
          <w:rFonts w:ascii="TH SarabunPSK" w:hAnsi="TH SarabunPSK" w:cs="TH SarabunPSK" w:hint="cs"/>
        </w:rPr>
        <w:t xml:space="preserve">Word2Vec </w:t>
      </w:r>
      <w:r w:rsidRPr="00E67709">
        <w:rPr>
          <w:rFonts w:ascii="TH SarabunPSK" w:hAnsi="TH SarabunPSK" w:cs="TH SarabunPSK" w:hint="cs"/>
          <w:cs/>
        </w:rPr>
        <w:t xml:space="preserve">ที่มีแนวโน้มว่าจะให้การฝั่งคำที่ดีกว่า </w:t>
      </w:r>
    </w:p>
    <w:p w14:paraId="521EF55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699666D" wp14:editId="55FB53B0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0F5A" w14:textId="07E79C82" w:rsidR="00FA7FB7" w:rsidRPr="00E67709" w:rsidRDefault="008D2195" w:rsidP="008D2195">
      <w:pPr>
        <w:pStyle w:val="af3"/>
        <w:rPr>
          <w:rFonts w:ascii="TH SarabunPSK" w:hAnsi="TH SarabunPSK" w:cs="TH SarabunPSK"/>
          <w:cs/>
        </w:rPr>
      </w:pPr>
      <w:bookmarkStart w:id="105" w:name="_Toc12391937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เป็นการแสดงบริบทที่คล้ายกันจัดอยู่ในกลุ่มเดียวกัน</w:t>
      </w:r>
      <w:r w:rsidRPr="00E67709">
        <w:rPr>
          <w:rFonts w:ascii="TH SarabunPSK" w:hAnsi="TH SarabunPSK" w:cs="TH SarabunPSK" w:hint="cs"/>
        </w:rPr>
        <w:t xml:space="preserve"> [6]</w:t>
      </w:r>
      <w:bookmarkEnd w:id="105"/>
    </w:p>
    <w:p w14:paraId="4B77AAE3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8E3B356" w14:textId="1B4DF20B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06" w:name="_Toc128696215"/>
      <w:r w:rsidRPr="00E67709">
        <w:rPr>
          <w:rFonts w:ascii="TH SarabunPSK" w:hAnsi="TH SarabunPSK" w:cs="TH SarabunPSK" w:hint="cs"/>
        </w:rPr>
        <w:lastRenderedPageBreak/>
        <w:t>Supervised learning on text</w:t>
      </w:r>
      <w:bookmarkEnd w:id="106"/>
    </w:p>
    <w:p w14:paraId="6263C128" w14:textId="7C4939E2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07" w:name="_Toc128696216"/>
      <w:r w:rsidRPr="00E67709">
        <w:rPr>
          <w:rFonts w:ascii="TH SarabunPSK" w:hAnsi="TH SarabunPSK" w:cs="TH SarabunPSK" w:hint="cs"/>
        </w:rPr>
        <w:t>Supervised learning</w:t>
      </w:r>
      <w:bookmarkEnd w:id="107"/>
    </w:p>
    <w:p w14:paraId="27F61059" w14:textId="421E1EA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273B0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E67709">
        <w:rPr>
          <w:rFonts w:ascii="TH SarabunPSK" w:hAnsi="TH SarabunPSK" w:cs="TH SarabunPSK" w:hint="cs"/>
        </w:rPr>
        <w:t>cat/dog</w:t>
      </w:r>
      <w:r w:rsidRPr="00E67709">
        <w:rPr>
          <w:rFonts w:ascii="TH SarabunPSK" w:hAnsi="TH SarabunPSK" w:cs="TH SarabunPSK" w:hint="cs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แสดงว่า</w:t>
      </w:r>
      <w:proofErr w:type="spellStart"/>
      <w:r w:rsidRPr="00E67709">
        <w:rPr>
          <w:rFonts w:ascii="TH SarabunPSK" w:hAnsi="TH SarabunPSK" w:cs="TH SarabunPSK" w:hint="cs"/>
          <w:cs/>
        </w:rPr>
        <w:t>ปํญ</w:t>
      </w:r>
      <w:proofErr w:type="spellEnd"/>
      <w:r w:rsidRPr="00E67709">
        <w:rPr>
          <w:rFonts w:ascii="TH SarabunPSK" w:hAnsi="TH SarabunPSK" w:cs="TH SarabunPSK" w:hint="cs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25DDE0A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67CF4" wp14:editId="4AB45357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F401A" w14:textId="0724A7A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8" w:name="_Toc12391937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workflow supervised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8"/>
    </w:p>
    <w:p w14:paraId="1A4B077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E67709">
        <w:rPr>
          <w:rFonts w:ascii="TH SarabunPSK" w:hAnsi="TH SarabunPSK" w:cs="TH SarabunPSK" w:hint="cs"/>
          <w:sz w:val="32"/>
          <w:szCs w:val="32"/>
        </w:rPr>
        <w:t>F1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7825B996" w14:textId="77777777" w:rsidR="002273B0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4B69B718" w14:textId="1889C3B5" w:rsidR="00FA7FB7" w:rsidRPr="00E67709" w:rsidRDefault="00FA7FB7" w:rsidP="002273B0">
      <w:pPr>
        <w:pStyle w:val="od"/>
        <w:shd w:val="clear" w:color="auto" w:fill="FFFFFF"/>
        <w:spacing w:before="252" w:beforeAutospacing="0" w:after="0" w:afterAutospacing="0" w:line="480" w:lineRule="atLeast"/>
        <w:ind w:firstLine="1440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2.5.1.1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31A1F846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 xml:space="preserve">2.5.1.2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2DBE662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>2.5.1.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30" w:history="1">
        <w:r w:rsidRPr="00E67709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C60CB83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  <w:sz w:val="32"/>
          <w:szCs w:val="32"/>
        </w:rPr>
        <w:t>Forest 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286C646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2.5.1.5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6154174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6A8D86AE" w14:textId="5A4DB098" w:rsidR="00FA7FB7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>Forest 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 xml:space="preserve">Forest </w:t>
      </w:r>
      <w:r w:rsidRPr="00E67709">
        <w:rPr>
          <w:rFonts w:ascii="TH SarabunPSK" w:hAnsi="TH SarabunPSK" w:cs="TH SarabunPSK" w:hint="cs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E67709">
        <w:rPr>
          <w:rFonts w:ascii="TH SarabunPSK" w:hAnsi="TH SarabunPSK" w:cs="TH SarabunPSK" w:hint="cs"/>
        </w:rPr>
        <w:t>sarkar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ได้พิสูจน์แล้วว่าใน วิธีการบูรณาการไม่</w:t>
      </w:r>
      <w:proofErr w:type="spellStart"/>
      <w:r w:rsidRPr="00E67709">
        <w:rPr>
          <w:rFonts w:ascii="TH SarabunPSK" w:hAnsi="TH SarabunPSK" w:cs="TH SarabunPSK" w:hint="cs"/>
          <w:cs/>
        </w:rPr>
        <w:t>จํา</w:t>
      </w:r>
      <w:proofErr w:type="spellEnd"/>
      <w:r w:rsidRPr="00E67709">
        <w:rPr>
          <w:rFonts w:ascii="TH SarabunPSK" w:hAnsi="TH SarabunPSK" w:cs="TH SarabunPSK" w:hint="cs"/>
          <w:cs/>
        </w:rPr>
        <w:t>เป็นต้องจัดการกับข้อมูลข้อความดีกว่า</w:t>
      </w:r>
      <w:r w:rsidRPr="00E67709">
        <w:rPr>
          <w:rFonts w:ascii="TH SarabunPSK" w:hAnsi="TH SarabunPSK" w:cs="TH SarabunPSK" w:hint="cs"/>
        </w:rPr>
        <w:t xml:space="preserve"> </w:t>
      </w:r>
    </w:p>
    <w:p w14:paraId="717C8FDB" w14:textId="52A7C031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0884E68E" w14:textId="6D8D8563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694322D2" w14:textId="4F9BB5DE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239CEEDA" w14:textId="77777777" w:rsidR="002273B0" w:rsidRPr="00E67709" w:rsidRDefault="002273B0" w:rsidP="00E67709">
      <w:pPr>
        <w:jc w:val="thaiDistribute"/>
        <w:rPr>
          <w:rFonts w:ascii="TH SarabunPSK" w:hAnsi="TH SarabunPSK" w:cs="TH SarabunPSK"/>
        </w:rPr>
      </w:pPr>
    </w:p>
    <w:p w14:paraId="52749F5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shd w:val="clear" w:color="auto" w:fill="FFFFFF"/>
        </w:rPr>
        <w:lastRenderedPageBreak/>
        <w:t xml:space="preserve"> </w:t>
      </w:r>
      <w:bookmarkStart w:id="109" w:name="_Toc128696217"/>
      <w:r w:rsidRPr="00E67709">
        <w:rPr>
          <w:rFonts w:ascii="TH SarabunPSK" w:hAnsi="TH SarabunPSK" w:cs="TH SarabunPSK" w:hint="cs"/>
          <w:shd w:val="clear" w:color="auto" w:fill="FFFFFF"/>
        </w:rPr>
        <w:t>Naive Bayes Classification</w:t>
      </w:r>
      <w:bookmarkEnd w:id="109"/>
      <w:r w:rsidRPr="00E67709">
        <w:rPr>
          <w:rFonts w:ascii="TH SarabunPSK" w:hAnsi="TH SarabunPSK" w:cs="TH SarabunPSK" w:hint="cs"/>
          <w:shd w:val="clear" w:color="auto" w:fill="FFFFFF"/>
        </w:rPr>
        <w:t xml:space="preserve"> </w:t>
      </w:r>
    </w:p>
    <w:p w14:paraId="2F4B466A" w14:textId="5683D592" w:rsidR="00FA7FB7" w:rsidRPr="00E67709" w:rsidRDefault="00FA7FB7" w:rsidP="002273B0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75D9135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02EDFB03" wp14:editId="7EC363B9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1B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4890856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E67709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B5A48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ADD3F9" w14:textId="034C27E2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10" w:name="_Toc128696218"/>
      <w:proofErr w:type="spellStart"/>
      <w:r w:rsidRPr="00E67709">
        <w:rPr>
          <w:rFonts w:ascii="TH SarabunPSK" w:hAnsi="TH SarabunPSK" w:cs="TH SarabunPSK" w:hint="cs"/>
        </w:rPr>
        <w:lastRenderedPageBreak/>
        <w:t>PyWebIO</w:t>
      </w:r>
      <w:bookmarkEnd w:id="110"/>
      <w:proofErr w:type="spellEnd"/>
    </w:p>
    <w:p w14:paraId="04A99967" w14:textId="77777777" w:rsidR="00FA7FB7" w:rsidRPr="00E67709" w:rsidRDefault="00FA7FB7" w:rsidP="002273B0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>ราว์เซอร์ เปลี่ยน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ราว์เซอร์ให้เป็น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เทอร์มินัล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GUI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ราว์เซอร์โดยไม่จำเป็นต้องมีความรู้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HTML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</w:rPr>
        <w:t>JS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ที่ซับซ้อน</w:t>
      </w:r>
    </w:p>
    <w:p w14:paraId="796EC2C2" w14:textId="77777777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เป็นเครื่องมือใน หมวด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</w:rPr>
        <w:t>Low Code Platforms</w:t>
      </w:r>
      <w:r w:rsidRPr="00E67709">
        <w:rPr>
          <w:rFonts w:ascii="TH SarabunPSK" w:hAnsi="TH SarabunPSK" w:cs="TH SarabunPSK" w:hint="cs"/>
          <w:color w:val="000000" w:themeColor="text1"/>
          <w:cs/>
        </w:rPr>
        <w:t>ของกลุ่มเทคโนโลยี</w:t>
      </w:r>
    </w:p>
    <w:p w14:paraId="11B61742" w14:textId="1AA51A9B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เป็นเครื่องมือโอเพ่นซอร์สที่มี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 GitHub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ดาวและส้อม </w:t>
      </w:r>
      <w:r w:rsidRPr="00E67709">
        <w:rPr>
          <w:rFonts w:ascii="TH SarabunPSK" w:hAnsi="TH SarabunPSK" w:cs="TH SarabunPSK" w:hint="cs"/>
          <w:color w:val="000000" w:themeColor="text1"/>
        </w:rPr>
        <w:t>GitHub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นี่คือลิงค์ไปยังที่ เก็บโอเพ่นซอร์สของ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hyperlink r:id="rId32" w:tooltip="GitHub ของ PyWebIO" w:history="1">
        <w:r w:rsidRPr="00E67709">
          <w:rPr>
            <w:rStyle w:val="a7"/>
            <w:rFonts w:ascii="TH SarabunPSK" w:hAnsi="TH SarabunPSK" w:cs="TH SarabunPSK" w:hint="cs"/>
            <w:color w:val="000000" w:themeColor="text1"/>
          </w:rPr>
          <w:t>GitHub</w:t>
        </w:r>
      </w:hyperlink>
    </w:p>
    <w:p w14:paraId="11A70377" w14:textId="4C41A98D" w:rsidR="00FA7FB7" w:rsidRPr="00FD18AE" w:rsidRDefault="00FA7FB7" w:rsidP="002273B0">
      <w:pPr>
        <w:pStyle w:val="3"/>
        <w:ind w:firstLine="567"/>
      </w:pPr>
      <w:bookmarkStart w:id="111" w:name="_Toc128696219"/>
      <w:r w:rsidRPr="00FD18AE">
        <w:rPr>
          <w:rFonts w:hint="cs"/>
          <w:cs/>
        </w:rPr>
        <w:t>คุณสมบัติของ</w:t>
      </w:r>
      <w:proofErr w:type="spellStart"/>
      <w:r w:rsidRPr="00FD18AE">
        <w:rPr>
          <w:rFonts w:hint="cs"/>
        </w:rPr>
        <w:t>PyWebIO</w:t>
      </w:r>
      <w:bookmarkEnd w:id="111"/>
      <w:proofErr w:type="spellEnd"/>
    </w:p>
    <w:p w14:paraId="4F3CA074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63E47321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4E21B5E5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7E4BE429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407CEE28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13C958B7" w14:textId="4DED0664" w:rsidR="00FA7FB7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771E5B58" w14:textId="726EA35B" w:rsidR="00C338B6" w:rsidRDefault="00C338B6" w:rsidP="00A33C5C">
      <w:pPr>
        <w:pStyle w:val="20"/>
      </w:pPr>
      <w:bookmarkStart w:id="112" w:name="_Toc128696220"/>
      <w:r>
        <w:t>Flask</w:t>
      </w:r>
      <w:bookmarkEnd w:id="112"/>
    </w:p>
    <w:p w14:paraId="32CB79AF" w14:textId="4908C216" w:rsid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เป็นเว็บเฟรม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ที่มีขนาดเล็ก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และยืดหยุ่นซึ่ง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เครื่องมือที่จำเป็นสำหรับนักพัฒนาในการสร้างเว็บแอปพลิเคชันอย่างรวดเร็วและง่ายดาย </w:t>
      </w:r>
    </w:p>
    <w:p w14:paraId="37B5CA68" w14:textId="451175E9" w:rsidR="00C338B6" w:rsidRP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คุณสมบัติและประโยชน์ของการใช้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Flask:</w:t>
      </w:r>
    </w:p>
    <w:p w14:paraId="5837E244" w14:textId="59C7953C" w:rsidR="00C338B6" w:rsidRPr="00A33C5C" w:rsidRDefault="00A33C5C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กินพื้นที่น้อย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เป็นเฟรม</w:t>
      </w:r>
      <w:proofErr w:type="spellStart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เวิร์กไม</w:t>
      </w:r>
      <w:proofErr w:type="spellEnd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โครเว็บ ซึ่งหมายความว่ามีน้ำหนักเบาและไม่มีการพึ่งพาจำนวนมาก ทำให้ง่ายต่อการเรียนรู้และใช้งาน</w:t>
      </w:r>
    </w:p>
    <w:p w14:paraId="04EFB50E" w14:textId="7C53EFF5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ยืดหยุ่น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มีความยืดหยุ่นสูงและปรับแต่งได้ ช่วยให้นักพัฒนาสร้างเว็บแอปพลิเคชันได้ตรงตามที่ต้องการ</w:t>
      </w:r>
    </w:p>
    <w:p w14:paraId="068C5462" w14:textId="7999AFE1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ใช้งานง่าย: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ใช้งานง่ายและมีไวยากรณ์ที่เข้าใจง่าย ทำให้เป็นตัวเลือกที่ดีสำหรับผู้เริ่มต้น</w:t>
      </w:r>
    </w:p>
    <w:p w14:paraId="6FEF3009" w14:textId="3513DA64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ขยายได้: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สามารถขยายได้สูงและสามารถขยายได้อย่างง่ายดายด้วยไลบรารีและปลั๊กอินของบุคคลที่สาม</w:t>
      </w:r>
    </w:p>
    <w:p w14:paraId="5A6331B8" w14:textId="0E13CFF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การทดสอบ: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การทดสอบในตัว ทำให้ง่ายต่อการเขียนและเรียกใช้การทดสอบสำหรับเว็บแอปพลิเคชันของคุณ</w:t>
      </w:r>
    </w:p>
    <w:p w14:paraId="3D0C07CE" w14:textId="1B1CC893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การพัฒนาในตัว: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มาพร้อมกับ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การพัฒนาในตัว ทำให้ง่ายต่อการทดสอบแอปพลิเคชันของคุณระหว่างการพัฒนา</w:t>
      </w:r>
    </w:p>
    <w:p w14:paraId="7E264A56" w14:textId="2429C2E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นเทมเพลตในตัวที่เรียกว่า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Jinja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 ซึ่งทำให้ง่ายต่อการสร้างเทมเพลต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HTML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สำหรับเว็บแอปพลิเคชันของคุณ</w:t>
      </w:r>
    </w:p>
    <w:p w14:paraId="538A4555" w14:textId="64131A1A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การรวมฐานข้อมูล: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ให้การสนับสนุนหลายฐานข้อมูล รวมถึงฐานข้อมูล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PostgreSQL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MySQL</w:t>
      </w:r>
    </w:p>
    <w:p w14:paraId="191B1867" w14:textId="7A92B786" w:rsidR="00C338B6" w:rsidRPr="00A33C5C" w:rsidRDefault="00C338B6" w:rsidP="00A33C5C">
      <w:pPr>
        <w:pStyle w:val="css-960s6h"/>
        <w:shd w:val="clear" w:color="auto" w:fill="FFFFFF"/>
        <w:spacing w:before="150" w:beforeAutospacing="0" w:after="150" w:afterAutospacing="0"/>
        <w:ind w:firstLine="720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โดยรวมแล้ว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เป็นตัวเลือกที่ยอดเยี่ยมสำหรับนักพัฒนาที่ต้องการกรอบเว็บที่มีน้ำหนักเบาและยืดหยุ่น ใช้งานง่ายและปรับแต่งได้สูง ด้วย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สามารถสร้างเว็บแอปพลิเคชันได้อย่างรวดเร็วและง่ายดายในขณะที่ยังคงควบคุมโค้ดของคุณได้อย่างเต็มที่</w:t>
      </w:r>
    </w:p>
    <w:p w14:paraId="19C7DBBD" w14:textId="77777777" w:rsidR="00C338B6" w:rsidRPr="00E67709" w:rsidRDefault="00C338B6" w:rsidP="00C338B6">
      <w:pPr>
        <w:pStyle w:val="css-960s6h"/>
        <w:shd w:val="clear" w:color="auto" w:fill="FFFFFF"/>
        <w:spacing w:before="150" w:beforeAutospacing="0" w:after="15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A278F6" w14:textId="25050DBE" w:rsidR="00FD18AE" w:rsidRDefault="00FD18AE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4E25D" w14:textId="0C1CF59C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723C2" w14:textId="218F76C2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CBAC0C" w14:textId="77777777" w:rsidR="00A33C5C" w:rsidRDefault="00A33C5C" w:rsidP="00FD18AE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E300AF" w14:textId="3A80A0C8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A4EA7A" w14:textId="77777777" w:rsidR="002273B0" w:rsidRPr="00E67709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0B1A7C" w14:textId="3F8D5D79" w:rsidR="00FA7FB7" w:rsidRPr="00FD18AE" w:rsidRDefault="00FA7FB7" w:rsidP="00FD18AE">
      <w:pPr>
        <w:pStyle w:val="1"/>
        <w:tabs>
          <w:tab w:val="clear" w:pos="4140"/>
        </w:tabs>
        <w:ind w:left="990" w:hanging="990"/>
      </w:pPr>
      <w:bookmarkStart w:id="113" w:name="_Toc128696221"/>
      <w:r w:rsidRPr="00FD18AE">
        <w:rPr>
          <w:rFonts w:hint="cs"/>
          <w:cs/>
        </w:rPr>
        <w:lastRenderedPageBreak/>
        <w:t>รายละเอียดการดำเนินงาน</w:t>
      </w:r>
      <w:bookmarkEnd w:id="113"/>
    </w:p>
    <w:p w14:paraId="4903F6C4" w14:textId="77777777" w:rsidR="00FA7FB7" w:rsidRPr="00FD18AE" w:rsidRDefault="00FA7FB7" w:rsidP="00FD18AE">
      <w:pPr>
        <w:pStyle w:val="20"/>
      </w:pPr>
      <w:bookmarkStart w:id="114" w:name="_Toc128696222"/>
      <w:r w:rsidRPr="00FD18AE">
        <w:rPr>
          <w:rFonts w:hint="cs"/>
          <w:cs/>
        </w:rPr>
        <w:t>ขั้นตอนและวิธีการดำเนินงาน</w:t>
      </w:r>
      <w:bookmarkEnd w:id="114"/>
    </w:p>
    <w:p w14:paraId="381E9060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5" w:name="_Toc128696223"/>
      <w:r w:rsidRPr="00E67709">
        <w:rPr>
          <w:rFonts w:ascii="TH SarabunPSK" w:hAnsi="TH SarabunPSK" w:cs="TH SarabunPSK" w:hint="cs"/>
          <w:cs/>
        </w:rPr>
        <w:t>ขั้นตอนการทำงานของระบบ</w:t>
      </w:r>
      <w:bookmarkEnd w:id="115"/>
    </w:p>
    <w:p w14:paraId="07957E2F" w14:textId="77777777" w:rsidR="00FA7FB7" w:rsidRPr="00E67709" w:rsidRDefault="00FA7FB7" w:rsidP="00E67709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16733F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28D5B4E9" wp14:editId="298A0D10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4C5" w14:textId="05E90191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16" w:name="_Toc12391937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เป็นการแสดงขั้นตอนการทำงานของ </w:t>
      </w:r>
      <w:r w:rsidRPr="00E67709">
        <w:rPr>
          <w:rFonts w:ascii="TH SarabunPSK" w:hAnsi="TH SarabunPSK" w:cs="TH SarabunPSK" w:hint="cs"/>
        </w:rPr>
        <w:t>NLP</w:t>
      </w:r>
      <w:bookmarkEnd w:id="116"/>
    </w:p>
    <w:p w14:paraId="61082BD6" w14:textId="77777777" w:rsidR="00FA7FB7" w:rsidRPr="00E67709" w:rsidRDefault="00FA7FB7" w:rsidP="00E67709">
      <w:pPr>
        <w:jc w:val="center"/>
        <w:rPr>
          <w:rFonts w:ascii="TH SarabunPSK" w:hAnsi="TH SarabunPSK" w:cs="TH SarabunPSK"/>
          <w:cs/>
        </w:rPr>
      </w:pPr>
    </w:p>
    <w:p w14:paraId="11869B85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7" w:name="_Toc128696224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>(แหล่งข้อมูลข่าวสาร)</w:t>
      </w:r>
      <w:bookmarkEnd w:id="117"/>
    </w:p>
    <w:p w14:paraId="151BD828" w14:textId="26764087" w:rsidR="00FA7FB7" w:rsidRPr="005865E9" w:rsidRDefault="00FA7FB7" w:rsidP="002273B0">
      <w:pPr>
        <w:suppressAutoHyphens w:val="0"/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5865E9">
        <w:rPr>
          <w:rFonts w:ascii="TH SarabunPSK" w:hAnsi="TH SarabunPSK" w:cs="TH SarabunPSK" w:hint="cs"/>
          <w:cs/>
        </w:rPr>
        <w:t xml:space="preserve">ดังรูปที่ </w:t>
      </w:r>
      <w:r w:rsidRPr="005865E9">
        <w:rPr>
          <w:rFonts w:ascii="TH SarabunPSK" w:hAnsi="TH SarabunPSK" w:cs="TH SarabunPSK" w:hint="cs"/>
        </w:rPr>
        <w:t>1</w:t>
      </w:r>
    </w:p>
    <w:p w14:paraId="68402669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18" w:name="_Toc128696225"/>
      <w:r w:rsidRPr="00E67709">
        <w:rPr>
          <w:rFonts w:ascii="TH SarabunPSK" w:hAnsi="TH SarabunPSK" w:cs="TH SarabunPSK" w:hint="cs"/>
          <w:cs/>
        </w:rPr>
        <w:t>ขั้นตอน</w:t>
      </w:r>
      <w:r w:rsidRPr="00E67709">
        <w:rPr>
          <w:rFonts w:ascii="TH SarabunPSK" w:hAnsi="TH SarabunPSK" w:cs="TH SarabunPSK" w:hint="cs"/>
        </w:rPr>
        <w:t xml:space="preserve"> Processing</w:t>
      </w:r>
      <w:bookmarkEnd w:id="118"/>
    </w:p>
    <w:p w14:paraId="000E669C" w14:textId="377F6037" w:rsidR="00FA7FB7" w:rsidRPr="005865E9" w:rsidRDefault="002273B0" w:rsidP="002273B0">
      <w:pPr>
        <w:suppressAutoHyphens w:val="0"/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color w:val="000000" w:themeColor="text1"/>
        </w:rPr>
        <w:t xml:space="preserve">1.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การแยกตัวย่อและคำจำกัดความ</w:t>
      </w:r>
    </w:p>
    <w:p w14:paraId="438327B1" w14:textId="62C10FC3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2.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แยกหน่วยงาน (เช่น คน บริษัท ผลิตภัณฑ์ จำนวนเงิน สถานที่ ฯลฯ)</w:t>
      </w:r>
    </w:p>
    <w:p w14:paraId="199693E9" w14:textId="162B5ED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3.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ดึงข้อมูลอ้างอิงไปยังเอกสารอื่น ๆ</w:t>
      </w:r>
    </w:p>
    <w:p w14:paraId="40B51442" w14:textId="66C2E8B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4.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การแยกอารมณ์ความรู้สึก (ข่าวเชิงบวก/เชิงลบและการอ้างอิง)</w:t>
      </w:r>
    </w:p>
    <w:p w14:paraId="7DD6EDCE" w14:textId="7A42E7F7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5.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ดึงคำพูดจากบุคคลที่มีการอ้างอิงถึงผู้เขียน</w:t>
      </w:r>
    </w:p>
    <w:p w14:paraId="396E0321" w14:textId="0102E92B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lastRenderedPageBreak/>
        <w:t xml:space="preserve">6.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สกัดเงื่อนไขสัญญา</w:t>
      </w:r>
    </w:p>
    <w:p w14:paraId="4C7AD63D" w14:textId="7CE824D4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7.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เลือกอัลกอริทึมที่จะมาใช้ในการทำนาย</w:t>
      </w:r>
    </w:p>
    <w:p w14:paraId="1DBDABB3" w14:textId="53AE2A40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8.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เทรนนิ่ง</w:t>
      </w:r>
    </w:p>
    <w:p w14:paraId="1070A7AE" w14:textId="77777777" w:rsidR="00FA7FB7" w:rsidRPr="00E67709" w:rsidRDefault="00FA7FB7" w:rsidP="002273B0">
      <w:pPr>
        <w:pStyle w:val="3"/>
        <w:tabs>
          <w:tab w:val="clear" w:pos="0"/>
        </w:tabs>
        <w:ind w:left="426" w:firstLine="0"/>
        <w:rPr>
          <w:rFonts w:ascii="TH SarabunPSK" w:hAnsi="TH SarabunPSK" w:cs="TH SarabunPSK"/>
        </w:rPr>
      </w:pPr>
      <w:bookmarkStart w:id="119" w:name="_Toc128696226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>Output</w:t>
      </w:r>
      <w:bookmarkEnd w:id="119"/>
    </w:p>
    <w:p w14:paraId="2C7B2AC3" w14:textId="3A1E7136" w:rsid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1. </w:t>
      </w:r>
      <w:r w:rsidR="00FA7FB7" w:rsidRPr="005865E9">
        <w:rPr>
          <w:rFonts w:ascii="TH SarabunPSK" w:hAnsi="TH SarabunPSK" w:cs="TH SarabunPSK" w:hint="cs"/>
          <w:cs/>
        </w:rPr>
        <w:t>สรุปข้อความ</w:t>
      </w:r>
    </w:p>
    <w:p w14:paraId="66AFBAFC" w14:textId="207E2089" w:rsidR="00FA7FB7" w:rsidRP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>คาดการ์ณล่วงหน้า</w:t>
      </w:r>
    </w:p>
    <w:p w14:paraId="7EA554FF" w14:textId="2DFAFECF" w:rsidR="00FA7FB7" w:rsidRPr="005865E9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แสดงทิศทางแนวโน้มราคาขึ้นหรือลง</w:t>
      </w:r>
    </w:p>
    <w:p w14:paraId="41737DB8" w14:textId="625CDB04" w:rsidR="00FA7FB7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แสดงขึ้นบนเว็บไซต์</w:t>
      </w:r>
    </w:p>
    <w:p w14:paraId="4F9D1369" w14:textId="77777777" w:rsidR="005865E9" w:rsidRPr="005865E9" w:rsidRDefault="005865E9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</w:p>
    <w:p w14:paraId="06AAC654" w14:textId="4A3B58D4" w:rsidR="00FA7FB7" w:rsidRPr="00E67709" w:rsidRDefault="00FA7FB7" w:rsidP="002273B0">
      <w:pPr>
        <w:pStyle w:val="20"/>
        <w:tabs>
          <w:tab w:val="clear" w:pos="0"/>
        </w:tabs>
        <w:ind w:left="426" w:hanging="426"/>
        <w:rPr>
          <w:rFonts w:ascii="TH SarabunPSK" w:hAnsi="TH SarabunPSK" w:cs="TH SarabunPSK"/>
        </w:rPr>
      </w:pPr>
      <w:bookmarkStart w:id="120" w:name="_Toc128696227"/>
      <w:r w:rsidRPr="00E67709">
        <w:rPr>
          <w:rFonts w:ascii="TH SarabunPSK" w:hAnsi="TH SarabunPSK" w:cs="TH SarabunPSK" w:hint="cs"/>
          <w:cs/>
        </w:rPr>
        <w:t>ขั้นตอนการดำเนินงาน</w:t>
      </w:r>
      <w:bookmarkEnd w:id="120"/>
    </w:p>
    <w:p w14:paraId="608726C2" w14:textId="0E9B8547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olor w:val="292929"/>
          <w:spacing w:val="-3"/>
          <w:kern w:val="36"/>
        </w:rPr>
        <w:t xml:space="preserve">1. </w:t>
      </w:r>
      <w:r w:rsidR="00FA7FB7" w:rsidRPr="005865E9">
        <w:rPr>
          <w:rFonts w:ascii="TH SarabunPSK" w:hAnsi="TH SarabunPSK" w:cs="TH SarabunPSK" w:hint="cs"/>
          <w:color w:val="292929"/>
          <w:spacing w:val="-3"/>
          <w:kern w:val="36"/>
          <w:cs/>
        </w:rPr>
        <w:t>พัฒนาอัลกอริทึม</w:t>
      </w:r>
    </w:p>
    <w:p w14:paraId="3BE6BAB1" w14:textId="68380B8E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 xml:space="preserve">พัฒนาเขียนโปรแกรมด้วย </w:t>
      </w:r>
      <w:r w:rsidR="00FA7FB7" w:rsidRPr="005865E9">
        <w:rPr>
          <w:rFonts w:ascii="TH SarabunPSK" w:hAnsi="TH SarabunPSK" w:cs="TH SarabunPSK" w:hint="cs"/>
        </w:rPr>
        <w:t>Python</w:t>
      </w:r>
    </w:p>
    <w:p w14:paraId="1D94E674" w14:textId="1E0B9BEA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เทรนสมองกล</w:t>
      </w:r>
    </w:p>
    <w:p w14:paraId="7459B4EC" w14:textId="78333446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ทดสอบระบบ</w:t>
      </w:r>
    </w:p>
    <w:p w14:paraId="307EB833" w14:textId="204424EC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5. </w:t>
      </w:r>
      <w:r w:rsidR="00FA7FB7" w:rsidRPr="005865E9">
        <w:rPr>
          <w:rFonts w:ascii="TH SarabunPSK" w:hAnsi="TH SarabunPSK" w:cs="TH SarabunPSK" w:hint="cs"/>
          <w:cs/>
        </w:rPr>
        <w:t>ทดลองนำไปใช้จริง กับบัญชี</w:t>
      </w:r>
      <w:r w:rsidR="00FA7FB7" w:rsidRPr="005865E9">
        <w:rPr>
          <w:rFonts w:ascii="TH SarabunPSK" w:hAnsi="TH SarabunPSK" w:cs="TH SarabunPSK" w:hint="cs"/>
        </w:rPr>
        <w:t xml:space="preserve"> Forex demo</w:t>
      </w:r>
    </w:p>
    <w:p w14:paraId="086D36C0" w14:textId="5895BBD0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6. </w:t>
      </w:r>
      <w:r w:rsidR="00FA7FB7" w:rsidRPr="005865E9">
        <w:rPr>
          <w:rFonts w:ascii="TH SarabunPSK" w:hAnsi="TH SarabunPSK" w:cs="TH SarabunPSK" w:hint="cs"/>
          <w:cs/>
        </w:rPr>
        <w:t>ปรับปรุงแก้ไขอุปกรณ์ให้สมบูรณ์</w:t>
      </w:r>
    </w:p>
    <w:p w14:paraId="60DA1C65" w14:textId="66C64F5B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7. </w:t>
      </w:r>
      <w:r w:rsidR="00FA7FB7" w:rsidRPr="005865E9">
        <w:rPr>
          <w:rFonts w:ascii="TH SarabunPSK" w:hAnsi="TH SarabunPSK" w:cs="TH SarabunPSK" w:hint="cs"/>
          <w:cs/>
        </w:rPr>
        <w:t>จัดทำเว็บไซต์</w:t>
      </w:r>
    </w:p>
    <w:p w14:paraId="2A8034D2" w14:textId="2478F2E5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8. </w:t>
      </w:r>
      <w:r w:rsidR="00FA7FB7" w:rsidRPr="005865E9">
        <w:rPr>
          <w:rFonts w:ascii="TH SarabunPSK" w:hAnsi="TH SarabunPSK" w:cs="TH SarabunPSK" w:hint="cs"/>
          <w:cs/>
        </w:rPr>
        <w:t>จัดทำรายงานให้สมบูรณ์</w:t>
      </w:r>
    </w:p>
    <w:p w14:paraId="137725D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F49DB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53A78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E163F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8379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9A803" w14:textId="57FE7245" w:rsidR="00FA7FB7" w:rsidRDefault="00FA7FB7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577293B6" w14:textId="77777777" w:rsidR="005865E9" w:rsidRPr="00E67709" w:rsidRDefault="005865E9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3B42BAB4" w14:textId="1EC91A83" w:rsidR="00FA7FB7" w:rsidRPr="005865E9" w:rsidRDefault="00FA7FB7" w:rsidP="005865E9">
      <w:pPr>
        <w:pStyle w:val="1"/>
        <w:tabs>
          <w:tab w:val="clear" w:pos="4140"/>
          <w:tab w:val="num" w:pos="2610"/>
        </w:tabs>
        <w:ind w:left="1800" w:firstLine="900"/>
        <w:jc w:val="left"/>
      </w:pPr>
      <w:bookmarkStart w:id="121" w:name="_Toc128696228"/>
      <w:r w:rsidRPr="005865E9">
        <w:rPr>
          <w:rFonts w:hint="cs"/>
          <w:cs/>
        </w:rPr>
        <w:t>ความก้าวหน้าการดำเนินงาน</w:t>
      </w:r>
      <w:bookmarkEnd w:id="121"/>
    </w:p>
    <w:p w14:paraId="0A015127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2" w:name="_Toc128696229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1</w:t>
      </w:r>
      <w:r w:rsidRPr="00E67709">
        <w:rPr>
          <w:rFonts w:ascii="TH SarabunPSK" w:hAnsi="TH SarabunPSK" w:cs="TH SarabunPSK" w:hint="cs"/>
          <w:cs/>
        </w:rPr>
        <w:t xml:space="preserve"> ศึกษา</w:t>
      </w:r>
      <w:r w:rsidRPr="00E67709">
        <w:rPr>
          <w:rFonts w:ascii="TH SarabunPSK" w:hAnsi="TH SarabunPSK" w:cs="TH SarabunPSK" w:hint="cs"/>
        </w:rPr>
        <w:t xml:space="preserve"> Library Python NLP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2"/>
    </w:p>
    <w:p w14:paraId="6F92FCC3" w14:textId="77777777" w:rsidR="00FA7FB7" w:rsidRPr="00E67709" w:rsidRDefault="00FA7FB7" w:rsidP="0016710D">
      <w:pPr>
        <w:pStyle w:val="3"/>
        <w:tabs>
          <w:tab w:val="clear" w:pos="0"/>
        </w:tabs>
        <w:ind w:left="709" w:hanging="142"/>
        <w:rPr>
          <w:rFonts w:ascii="TH SarabunPSK" w:hAnsi="TH SarabunPSK" w:cs="TH SarabunPSK"/>
          <w:color w:val="000000" w:themeColor="text1"/>
        </w:rPr>
      </w:pPr>
      <w:bookmarkStart w:id="123" w:name="_Toc128696230"/>
      <w:r w:rsidRPr="00E67709">
        <w:rPr>
          <w:rFonts w:ascii="TH SarabunPSK" w:hAnsi="TH SarabunPSK" w:cs="TH SarabunPSK" w:hint="cs"/>
        </w:rPr>
        <w:t>Library Python NLP</w:t>
      </w:r>
      <w:bookmarkEnd w:id="123"/>
    </w:p>
    <w:p w14:paraId="74F7BC7F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NLTK </w:t>
      </w:r>
      <w:r w:rsidRPr="005865E9">
        <w:rPr>
          <w:rFonts w:ascii="TH SarabunPSK" w:hAnsi="TH SarabunPSK" w:cs="TH SarabunPSK" w:hint="cs"/>
          <w:sz w:val="32"/>
          <w:szCs w:val="36"/>
          <w:shd w:val="clear" w:color="auto" w:fill="FFFFFF"/>
        </w:rPr>
        <w:t>Natural Language Toolkit</w:t>
      </w:r>
    </w:p>
    <w:p w14:paraId="5F07577C" w14:textId="77777777" w:rsidR="00FA7FB7" w:rsidRPr="00E67709" w:rsidRDefault="00FA7FB7" w:rsidP="0016710D">
      <w:pPr>
        <w:ind w:left="1080" w:firstLine="720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ที่ใช้งาน</w:t>
      </w:r>
    </w:p>
    <w:p w14:paraId="37B419EC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  <w:spacing w:val="3"/>
        </w:rPr>
        <w:t>Tokenisation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pacing w:val="3"/>
        </w:rPr>
        <w:t> </w:t>
      </w:r>
    </w:p>
    <w:p w14:paraId="13533F77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Stemming </w:t>
      </w:r>
    </w:p>
    <w:p w14:paraId="7BB66BB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Tagging </w:t>
      </w:r>
    </w:p>
    <w:p w14:paraId="204ED06E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Parsing </w:t>
      </w:r>
    </w:p>
    <w:p w14:paraId="0A9EBF2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Semantic reasoning </w:t>
      </w:r>
    </w:p>
    <w:p w14:paraId="2B44E440" w14:textId="523ECC67" w:rsidR="00FA7FB7" w:rsidRPr="005865E9" w:rsidRDefault="00FA7FB7" w:rsidP="005865E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Wrappers for industrial-strength NLP libraries </w:t>
      </w:r>
      <w:r w:rsidRPr="005865E9">
        <w:rPr>
          <w:rFonts w:ascii="TH SarabunPSK" w:hAnsi="TH SarabunPSK" w:cs="TH SarabunPSK" w:hint="cs"/>
          <w:color w:val="000000" w:themeColor="text1"/>
          <w:spacing w:val="3"/>
        </w:rPr>
        <w:t>WordNet </w:t>
      </w:r>
    </w:p>
    <w:p w14:paraId="49BB8358" w14:textId="37E14DFC" w:rsidR="003227D6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2"/>
        </w:rPr>
      </w:pPr>
      <w:proofErr w:type="spellStart"/>
      <w:r w:rsidRPr="005865E9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 ศึกเป็น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36714BA9" w14:textId="5DCE2DAF" w:rsidR="00FA7FB7" w:rsidRPr="00E67709" w:rsidRDefault="00FA7FB7" w:rsidP="0016710D">
      <w:pPr>
        <w:ind w:left="1080"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s/>
        </w:rPr>
        <w:t>ที่ใช้งาน</w:t>
      </w:r>
    </w:p>
    <w:p w14:paraId="3370641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Tagging</w:t>
      </w:r>
    </w:p>
    <w:p w14:paraId="79BBB990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noun phrase extraction</w:t>
      </w:r>
    </w:p>
    <w:p w14:paraId="31CABDE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sentiment analysis</w:t>
      </w:r>
    </w:p>
    <w:p w14:paraId="49E412AC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classification</w:t>
      </w:r>
    </w:p>
    <w:p w14:paraId="4DAD1C76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language translation</w:t>
      </w:r>
    </w:p>
    <w:p w14:paraId="0529BBC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word inflection, parsing </w:t>
      </w:r>
    </w:p>
    <w:p w14:paraId="2D148945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n-grams</w:t>
      </w:r>
    </w:p>
    <w:p w14:paraId="07E2F1B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WordNet integration.</w:t>
      </w:r>
    </w:p>
    <w:p w14:paraId="285F9E32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4" w:name="_Toc128696231"/>
      <w:r w:rsidRPr="00E67709">
        <w:rPr>
          <w:rFonts w:ascii="TH SarabunPSK" w:hAnsi="TH SarabunPSK" w:cs="TH SarabunPSK" w:hint="cs"/>
          <w:cs/>
        </w:rPr>
        <w:lastRenderedPageBreak/>
        <w:t>รายละเอียดการทดลอง</w:t>
      </w:r>
      <w:bookmarkEnd w:id="124"/>
    </w:p>
    <w:p w14:paraId="7744BE26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Tokenizing Words and Sentences with NLTK</w:t>
      </w:r>
    </w:p>
    <w:p w14:paraId="233FBDC7" w14:textId="77777777" w:rsidR="00FA7FB7" w:rsidRPr="00E67709" w:rsidRDefault="00FA7FB7" w:rsidP="00E67709">
      <w:pPr>
        <w:ind w:left="72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023DE0E" wp14:editId="6B0A7E40">
            <wp:extent cx="3684004" cy="1690577"/>
            <wp:effectExtent l="0" t="0" r="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C70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0C615A07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0DC78341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3A031DBE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Stop words with NLTK</w:t>
      </w:r>
    </w:p>
    <w:p w14:paraId="2498E6A7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9A3BD0" wp14:editId="13F55708">
            <wp:extent cx="3992137" cy="2857213"/>
            <wp:effectExtent l="0" t="0" r="0" b="635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6C56" w14:textId="77777777" w:rsidR="00FA7FB7" w:rsidRPr="00E67709" w:rsidRDefault="00FA7FB7" w:rsidP="0016710D">
      <w:pPr>
        <w:pStyle w:val="af5"/>
        <w:ind w:firstLine="216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4EA9E6A6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5" w:name="_Toc128696232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5"/>
      <w:r w:rsidRPr="00E67709">
        <w:rPr>
          <w:rFonts w:ascii="TH SarabunPSK" w:hAnsi="TH SarabunPSK" w:cs="TH SarabunPSK" w:hint="cs"/>
        </w:rPr>
        <w:t xml:space="preserve"> </w:t>
      </w:r>
    </w:p>
    <w:p w14:paraId="67024C1D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6" w:name="_Toc128696233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6"/>
    </w:p>
    <w:p w14:paraId="5E2EDE42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Stemming words with NLTK</w:t>
      </w:r>
    </w:p>
    <w:p w14:paraId="47116F21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1897C9" wp14:editId="3883D79B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2713" w14:textId="77777777" w:rsidR="00FA7FB7" w:rsidRPr="00E67709" w:rsidRDefault="00FA7FB7" w:rsidP="0016710D">
      <w:pPr>
        <w:ind w:firstLine="2160"/>
        <w:rPr>
          <w:rFonts w:ascii="TH SarabunPSK" w:hAnsi="TH SarabunPSK" w:cs="TH SarabunPSK"/>
          <w:color w:val="292929"/>
          <w:spacing w:val="-1"/>
          <w:shd w:val="clear" w:color="auto" w:fill="FFFFFF"/>
          <w:cs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Stemming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หรือที่เรียกว่า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suffix stripping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เป็นเทคนิคที่ใช้ในการลดขนาดข้อความ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ข้อเสีย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ใน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ไพพ์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12A4AE77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Part of Speech Tagging with NLTK</w:t>
      </w:r>
    </w:p>
    <w:p w14:paraId="52C5C54D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34F32A21" wp14:editId="6FA3FF24">
            <wp:extent cx="3169808" cy="2462519"/>
            <wp:effectExtent l="0" t="0" r="5715" b="190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909" w14:textId="7795E16E" w:rsidR="0016710D" w:rsidRPr="00E67709" w:rsidRDefault="00FA7FB7" w:rsidP="0016710D">
      <w:pPr>
        <w:ind w:firstLine="2160"/>
        <w:rPr>
          <w:rFonts w:ascii="TH SarabunPSK" w:hAnsi="TH SarabunPSK" w:cs="TH SarabunPSK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POS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็น</w:t>
      </w:r>
      <w:proofErr w:type="spellEnd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เฉพาะ 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 xml:space="preserve">Parts of Speech)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ให้กับแต่ละคำ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7CE2EB69" w14:textId="77777777" w:rsidR="00FA7FB7" w:rsidRPr="00E67709" w:rsidRDefault="00FA7FB7" w:rsidP="00E67709">
      <w:pPr>
        <w:ind w:left="1440"/>
        <w:rPr>
          <w:rFonts w:ascii="TH SarabunPSK" w:hAnsi="TH SarabunPSK" w:cs="TH SarabunPSK"/>
          <w:b/>
          <w:bCs/>
          <w:color w:val="222222"/>
          <w:shd w:val="clear" w:color="auto" w:fill="FFFFFF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 xml:space="preserve">ตัวอย่างแท็ก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 xml:space="preserve">NLTK POS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>มีดังนี้:</w:t>
      </w:r>
    </w:p>
    <w:tbl>
      <w:tblPr>
        <w:tblStyle w:val="afa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FA7FB7" w:rsidRPr="00E67709" w14:paraId="5DE8C188" w14:textId="77777777" w:rsidTr="002235F2">
        <w:trPr>
          <w:trHeight w:val="261"/>
        </w:trPr>
        <w:tc>
          <w:tcPr>
            <w:tcW w:w="2426" w:type="dxa"/>
            <w:hideMark/>
          </w:tcPr>
          <w:p w14:paraId="286E0A31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2089B4C6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t>Meaning</w:t>
            </w:r>
          </w:p>
        </w:tc>
      </w:tr>
      <w:tr w:rsidR="00FA7FB7" w:rsidRPr="00E67709" w14:paraId="20A67791" w14:textId="77777777" w:rsidTr="002235F2">
        <w:trPr>
          <w:trHeight w:val="274"/>
        </w:trPr>
        <w:tc>
          <w:tcPr>
            <w:tcW w:w="2426" w:type="dxa"/>
            <w:hideMark/>
          </w:tcPr>
          <w:p w14:paraId="455561B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CC</w:t>
            </w:r>
          </w:p>
        </w:tc>
        <w:tc>
          <w:tcPr>
            <w:tcW w:w="6653" w:type="dxa"/>
            <w:hideMark/>
          </w:tcPr>
          <w:p w14:paraId="77916A4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coordinating conjunction</w:t>
            </w:r>
          </w:p>
        </w:tc>
      </w:tr>
      <w:tr w:rsidR="00FA7FB7" w:rsidRPr="00E67709" w14:paraId="449A436E" w14:textId="77777777" w:rsidTr="002235F2">
        <w:trPr>
          <w:trHeight w:val="261"/>
        </w:trPr>
        <w:tc>
          <w:tcPr>
            <w:tcW w:w="2426" w:type="dxa"/>
            <w:hideMark/>
          </w:tcPr>
          <w:p w14:paraId="2D45A67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CD</w:t>
            </w:r>
          </w:p>
        </w:tc>
        <w:tc>
          <w:tcPr>
            <w:tcW w:w="6653" w:type="dxa"/>
            <w:hideMark/>
          </w:tcPr>
          <w:p w14:paraId="640F93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cardinal digit</w:t>
            </w:r>
          </w:p>
        </w:tc>
      </w:tr>
      <w:tr w:rsidR="00FA7FB7" w:rsidRPr="00E67709" w14:paraId="2032C98E" w14:textId="77777777" w:rsidTr="002235F2">
        <w:trPr>
          <w:trHeight w:val="261"/>
        </w:trPr>
        <w:tc>
          <w:tcPr>
            <w:tcW w:w="2426" w:type="dxa"/>
            <w:hideMark/>
          </w:tcPr>
          <w:p w14:paraId="6D19BA0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DT</w:t>
            </w:r>
          </w:p>
        </w:tc>
        <w:tc>
          <w:tcPr>
            <w:tcW w:w="6653" w:type="dxa"/>
            <w:hideMark/>
          </w:tcPr>
          <w:p w14:paraId="0F03CF4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determiner</w:t>
            </w:r>
          </w:p>
        </w:tc>
      </w:tr>
      <w:tr w:rsidR="00FA7FB7" w:rsidRPr="00E67709" w14:paraId="4B5E0D6F" w14:textId="77777777" w:rsidTr="002235F2">
        <w:trPr>
          <w:trHeight w:val="261"/>
        </w:trPr>
        <w:tc>
          <w:tcPr>
            <w:tcW w:w="2426" w:type="dxa"/>
            <w:hideMark/>
          </w:tcPr>
          <w:p w14:paraId="576B175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</w:t>
            </w:r>
          </w:p>
        </w:tc>
        <w:tc>
          <w:tcPr>
            <w:tcW w:w="6653" w:type="dxa"/>
            <w:hideMark/>
          </w:tcPr>
          <w:p w14:paraId="426C2F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existential there</w:t>
            </w:r>
          </w:p>
        </w:tc>
      </w:tr>
      <w:tr w:rsidR="00FA7FB7" w:rsidRPr="00E67709" w14:paraId="6E920BDE" w14:textId="77777777" w:rsidTr="002235F2">
        <w:trPr>
          <w:trHeight w:val="274"/>
        </w:trPr>
        <w:tc>
          <w:tcPr>
            <w:tcW w:w="2426" w:type="dxa"/>
            <w:hideMark/>
          </w:tcPr>
          <w:p w14:paraId="72362AF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FW</w:t>
            </w:r>
          </w:p>
        </w:tc>
        <w:tc>
          <w:tcPr>
            <w:tcW w:w="6653" w:type="dxa"/>
            <w:hideMark/>
          </w:tcPr>
          <w:p w14:paraId="231B6F8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foreign word</w:t>
            </w:r>
          </w:p>
        </w:tc>
      </w:tr>
      <w:tr w:rsidR="00FA7FB7" w:rsidRPr="00E67709" w14:paraId="456CD9D5" w14:textId="77777777" w:rsidTr="002235F2">
        <w:trPr>
          <w:trHeight w:val="522"/>
        </w:trPr>
        <w:tc>
          <w:tcPr>
            <w:tcW w:w="2426" w:type="dxa"/>
            <w:hideMark/>
          </w:tcPr>
          <w:p w14:paraId="73DE399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</w:t>
            </w:r>
          </w:p>
        </w:tc>
        <w:tc>
          <w:tcPr>
            <w:tcW w:w="6653" w:type="dxa"/>
            <w:hideMark/>
          </w:tcPr>
          <w:p w14:paraId="2F5405B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preposition/subordinating conjunction</w:t>
            </w:r>
          </w:p>
        </w:tc>
      </w:tr>
      <w:tr w:rsidR="00FA7FB7" w:rsidRPr="00E67709" w14:paraId="25F50EA9" w14:textId="77777777" w:rsidTr="002235F2">
        <w:trPr>
          <w:trHeight w:val="522"/>
        </w:trPr>
        <w:tc>
          <w:tcPr>
            <w:tcW w:w="2426" w:type="dxa"/>
            <w:hideMark/>
          </w:tcPr>
          <w:p w14:paraId="7BEDA6B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</w:t>
            </w:r>
          </w:p>
        </w:tc>
        <w:tc>
          <w:tcPr>
            <w:tcW w:w="6653" w:type="dxa"/>
            <w:hideMark/>
          </w:tcPr>
          <w:p w14:paraId="6722326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This NLTK POS Tag is an adjective (large)</w:t>
            </w:r>
          </w:p>
        </w:tc>
      </w:tr>
      <w:tr w:rsidR="00FA7FB7" w:rsidRPr="00E67709" w14:paraId="5DA6D06D" w14:textId="77777777" w:rsidTr="002235F2">
        <w:trPr>
          <w:trHeight w:val="261"/>
        </w:trPr>
        <w:tc>
          <w:tcPr>
            <w:tcW w:w="2426" w:type="dxa"/>
            <w:hideMark/>
          </w:tcPr>
          <w:p w14:paraId="4540306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JJR</w:t>
            </w:r>
          </w:p>
        </w:tc>
        <w:tc>
          <w:tcPr>
            <w:tcW w:w="6653" w:type="dxa"/>
            <w:hideMark/>
          </w:tcPr>
          <w:p w14:paraId="4A8EA6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comparative (larger)</w:t>
            </w:r>
          </w:p>
        </w:tc>
      </w:tr>
      <w:tr w:rsidR="00FA7FB7" w:rsidRPr="00E67709" w14:paraId="1DBEAA0A" w14:textId="77777777" w:rsidTr="002235F2">
        <w:trPr>
          <w:trHeight w:val="261"/>
        </w:trPr>
        <w:tc>
          <w:tcPr>
            <w:tcW w:w="2426" w:type="dxa"/>
            <w:hideMark/>
          </w:tcPr>
          <w:p w14:paraId="6396C8E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JJS</w:t>
            </w:r>
          </w:p>
        </w:tc>
        <w:tc>
          <w:tcPr>
            <w:tcW w:w="6653" w:type="dxa"/>
            <w:hideMark/>
          </w:tcPr>
          <w:p w14:paraId="2AA52D1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superlative (largest)</w:t>
            </w:r>
          </w:p>
        </w:tc>
      </w:tr>
      <w:tr w:rsidR="00FA7FB7" w:rsidRPr="00E67709" w14:paraId="74F65DE7" w14:textId="77777777" w:rsidTr="002235F2">
        <w:trPr>
          <w:trHeight w:val="274"/>
        </w:trPr>
        <w:tc>
          <w:tcPr>
            <w:tcW w:w="2426" w:type="dxa"/>
            <w:hideMark/>
          </w:tcPr>
          <w:p w14:paraId="368DF25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LS</w:t>
            </w:r>
          </w:p>
        </w:tc>
        <w:tc>
          <w:tcPr>
            <w:tcW w:w="6653" w:type="dxa"/>
            <w:hideMark/>
          </w:tcPr>
          <w:p w14:paraId="7E96A9A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list market</w:t>
            </w:r>
          </w:p>
        </w:tc>
      </w:tr>
      <w:tr w:rsidR="00FA7FB7" w:rsidRPr="00E67709" w14:paraId="5D0BA442" w14:textId="77777777" w:rsidTr="002235F2">
        <w:trPr>
          <w:trHeight w:val="261"/>
        </w:trPr>
        <w:tc>
          <w:tcPr>
            <w:tcW w:w="2426" w:type="dxa"/>
            <w:hideMark/>
          </w:tcPr>
          <w:p w14:paraId="2A7D4DA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MD</w:t>
            </w:r>
          </w:p>
        </w:tc>
        <w:tc>
          <w:tcPr>
            <w:tcW w:w="6653" w:type="dxa"/>
            <w:hideMark/>
          </w:tcPr>
          <w:p w14:paraId="24188DF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modal (could, will)</w:t>
            </w:r>
          </w:p>
        </w:tc>
      </w:tr>
      <w:tr w:rsidR="00FA7FB7" w:rsidRPr="00E67709" w14:paraId="20112BE3" w14:textId="77777777" w:rsidTr="002235F2">
        <w:trPr>
          <w:trHeight w:val="261"/>
        </w:trPr>
        <w:tc>
          <w:tcPr>
            <w:tcW w:w="2426" w:type="dxa"/>
            <w:hideMark/>
          </w:tcPr>
          <w:p w14:paraId="22A95C2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</w:t>
            </w:r>
          </w:p>
        </w:tc>
        <w:tc>
          <w:tcPr>
            <w:tcW w:w="6653" w:type="dxa"/>
            <w:hideMark/>
          </w:tcPr>
          <w:p w14:paraId="56413EC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noun, singular (cat, tree)</w:t>
            </w:r>
          </w:p>
        </w:tc>
      </w:tr>
      <w:tr w:rsidR="00FA7FB7" w:rsidRPr="00E67709" w14:paraId="00604096" w14:textId="77777777" w:rsidTr="002235F2">
        <w:trPr>
          <w:trHeight w:val="261"/>
        </w:trPr>
        <w:tc>
          <w:tcPr>
            <w:tcW w:w="2426" w:type="dxa"/>
            <w:hideMark/>
          </w:tcPr>
          <w:p w14:paraId="4DCD58A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NNS</w:t>
            </w:r>
          </w:p>
        </w:tc>
        <w:tc>
          <w:tcPr>
            <w:tcW w:w="6653" w:type="dxa"/>
            <w:hideMark/>
          </w:tcPr>
          <w:p w14:paraId="59CF4A3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 plural (desks)</w:t>
            </w:r>
          </w:p>
        </w:tc>
      </w:tr>
      <w:tr w:rsidR="00FA7FB7" w:rsidRPr="00E67709" w14:paraId="7A4C7F57" w14:textId="77777777" w:rsidTr="002235F2">
        <w:trPr>
          <w:trHeight w:val="274"/>
        </w:trPr>
        <w:tc>
          <w:tcPr>
            <w:tcW w:w="2426" w:type="dxa"/>
            <w:hideMark/>
          </w:tcPr>
          <w:p w14:paraId="079A6AF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</w:t>
            </w:r>
          </w:p>
        </w:tc>
        <w:tc>
          <w:tcPr>
            <w:tcW w:w="6653" w:type="dxa"/>
            <w:hideMark/>
          </w:tcPr>
          <w:p w14:paraId="4A0699F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singular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sarah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3623A48A" w14:textId="77777777" w:rsidTr="002235F2">
        <w:trPr>
          <w:trHeight w:val="522"/>
        </w:trPr>
        <w:tc>
          <w:tcPr>
            <w:tcW w:w="2426" w:type="dxa"/>
            <w:hideMark/>
          </w:tcPr>
          <w:p w14:paraId="63BE24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NNPS</w:t>
            </w:r>
          </w:p>
        </w:tc>
        <w:tc>
          <w:tcPr>
            <w:tcW w:w="6653" w:type="dxa"/>
            <w:hideMark/>
          </w:tcPr>
          <w:p w14:paraId="108AC13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plural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indians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 xml:space="preserve"> or 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americans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7CAE7206" w14:textId="77777777" w:rsidTr="002235F2">
        <w:trPr>
          <w:trHeight w:val="261"/>
        </w:trPr>
        <w:tc>
          <w:tcPr>
            <w:tcW w:w="2426" w:type="dxa"/>
            <w:hideMark/>
          </w:tcPr>
          <w:p w14:paraId="106C0D2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PDT</w:t>
            </w:r>
          </w:p>
        </w:tc>
        <w:tc>
          <w:tcPr>
            <w:tcW w:w="6653" w:type="dxa"/>
            <w:hideMark/>
          </w:tcPr>
          <w:p w14:paraId="1C40CAB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predeterminer (all, both, half)</w:t>
            </w:r>
          </w:p>
        </w:tc>
      </w:tr>
      <w:tr w:rsidR="00FA7FB7" w:rsidRPr="00E67709" w14:paraId="3328B6CB" w14:textId="77777777" w:rsidTr="002235F2">
        <w:trPr>
          <w:trHeight w:val="261"/>
        </w:trPr>
        <w:tc>
          <w:tcPr>
            <w:tcW w:w="2426" w:type="dxa"/>
            <w:hideMark/>
          </w:tcPr>
          <w:p w14:paraId="4B59475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</w:t>
            </w:r>
          </w:p>
        </w:tc>
        <w:tc>
          <w:tcPr>
            <w:tcW w:w="6653" w:type="dxa"/>
            <w:hideMark/>
          </w:tcPr>
          <w:p w14:paraId="3B11C11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ending (parent\ ‘s)</w:t>
            </w:r>
          </w:p>
        </w:tc>
      </w:tr>
      <w:tr w:rsidR="00FA7FB7" w:rsidRPr="00E67709" w14:paraId="0F9B66CB" w14:textId="77777777" w:rsidTr="002235F2">
        <w:trPr>
          <w:trHeight w:val="522"/>
        </w:trPr>
        <w:tc>
          <w:tcPr>
            <w:tcW w:w="2426" w:type="dxa"/>
            <w:hideMark/>
          </w:tcPr>
          <w:p w14:paraId="3BF948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lastRenderedPageBreak/>
              <w:t>PRP</w:t>
            </w:r>
          </w:p>
        </w:tc>
        <w:tc>
          <w:tcPr>
            <w:tcW w:w="6653" w:type="dxa"/>
            <w:hideMark/>
          </w:tcPr>
          <w:p w14:paraId="6569317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personal pronoun (hers, herself, him, himself)</w:t>
            </w:r>
          </w:p>
        </w:tc>
      </w:tr>
      <w:tr w:rsidR="00FA7FB7" w:rsidRPr="00E67709" w14:paraId="0F51BE5F" w14:textId="77777777" w:rsidTr="002235F2">
        <w:trPr>
          <w:trHeight w:val="522"/>
        </w:trPr>
        <w:tc>
          <w:tcPr>
            <w:tcW w:w="2426" w:type="dxa"/>
            <w:hideMark/>
          </w:tcPr>
          <w:p w14:paraId="57C334F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PRP$</w:t>
            </w:r>
          </w:p>
        </w:tc>
        <w:tc>
          <w:tcPr>
            <w:tcW w:w="6653" w:type="dxa"/>
            <w:hideMark/>
          </w:tcPr>
          <w:p w14:paraId="76D2C80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pronoun (her, his, mine, my, our )</w:t>
            </w:r>
          </w:p>
        </w:tc>
      </w:tr>
      <w:tr w:rsidR="00FA7FB7" w:rsidRPr="00E67709" w14:paraId="49259A23" w14:textId="77777777" w:rsidTr="002235F2">
        <w:trPr>
          <w:trHeight w:val="274"/>
        </w:trPr>
        <w:tc>
          <w:tcPr>
            <w:tcW w:w="2426" w:type="dxa"/>
            <w:hideMark/>
          </w:tcPr>
          <w:p w14:paraId="4E00EA9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</w:t>
            </w:r>
          </w:p>
        </w:tc>
        <w:tc>
          <w:tcPr>
            <w:tcW w:w="6653" w:type="dxa"/>
            <w:hideMark/>
          </w:tcPr>
          <w:p w14:paraId="1434D03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 (occasionally, swiftly)</w:t>
            </w:r>
          </w:p>
        </w:tc>
      </w:tr>
      <w:tr w:rsidR="00FA7FB7" w:rsidRPr="00E67709" w14:paraId="3B23C273" w14:textId="77777777" w:rsidTr="002235F2">
        <w:trPr>
          <w:trHeight w:val="261"/>
        </w:trPr>
        <w:tc>
          <w:tcPr>
            <w:tcW w:w="2426" w:type="dxa"/>
            <w:hideMark/>
          </w:tcPr>
          <w:p w14:paraId="429712B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RBR</w:t>
            </w:r>
          </w:p>
        </w:tc>
        <w:tc>
          <w:tcPr>
            <w:tcW w:w="6653" w:type="dxa"/>
            <w:hideMark/>
          </w:tcPr>
          <w:p w14:paraId="38B60D2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comparative (greater)</w:t>
            </w:r>
          </w:p>
        </w:tc>
      </w:tr>
      <w:tr w:rsidR="00FA7FB7" w:rsidRPr="00E67709" w14:paraId="7CFF7F44" w14:textId="77777777" w:rsidTr="002235F2">
        <w:trPr>
          <w:trHeight w:val="261"/>
        </w:trPr>
        <w:tc>
          <w:tcPr>
            <w:tcW w:w="2426" w:type="dxa"/>
            <w:hideMark/>
          </w:tcPr>
          <w:p w14:paraId="65E7867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RBS</w:t>
            </w:r>
          </w:p>
        </w:tc>
        <w:tc>
          <w:tcPr>
            <w:tcW w:w="6653" w:type="dxa"/>
            <w:hideMark/>
          </w:tcPr>
          <w:p w14:paraId="7E1EC1D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superlative (biggest)</w:t>
            </w:r>
          </w:p>
        </w:tc>
      </w:tr>
      <w:tr w:rsidR="00FA7FB7" w:rsidRPr="00E67709" w14:paraId="6B255987" w14:textId="77777777" w:rsidTr="002235F2">
        <w:trPr>
          <w:trHeight w:val="261"/>
        </w:trPr>
        <w:tc>
          <w:tcPr>
            <w:tcW w:w="2426" w:type="dxa"/>
            <w:hideMark/>
          </w:tcPr>
          <w:p w14:paraId="70C2410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RP</w:t>
            </w:r>
          </w:p>
        </w:tc>
        <w:tc>
          <w:tcPr>
            <w:tcW w:w="6653" w:type="dxa"/>
            <w:hideMark/>
          </w:tcPr>
          <w:p w14:paraId="67455D9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particle (about)</w:t>
            </w:r>
          </w:p>
        </w:tc>
      </w:tr>
      <w:tr w:rsidR="00FA7FB7" w:rsidRPr="00E67709" w14:paraId="2BDB0DAD" w14:textId="77777777" w:rsidTr="002235F2">
        <w:trPr>
          <w:trHeight w:val="274"/>
        </w:trPr>
        <w:tc>
          <w:tcPr>
            <w:tcW w:w="2426" w:type="dxa"/>
            <w:hideMark/>
          </w:tcPr>
          <w:p w14:paraId="12E875C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TO</w:t>
            </w:r>
          </w:p>
        </w:tc>
        <w:tc>
          <w:tcPr>
            <w:tcW w:w="6653" w:type="dxa"/>
            <w:hideMark/>
          </w:tcPr>
          <w:p w14:paraId="7AFBE05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infinite marker (to)</w:t>
            </w:r>
          </w:p>
        </w:tc>
      </w:tr>
      <w:tr w:rsidR="00FA7FB7" w:rsidRPr="00E67709" w14:paraId="473603E0" w14:textId="77777777" w:rsidTr="002235F2">
        <w:trPr>
          <w:trHeight w:val="261"/>
        </w:trPr>
        <w:tc>
          <w:tcPr>
            <w:tcW w:w="2426" w:type="dxa"/>
            <w:hideMark/>
          </w:tcPr>
          <w:p w14:paraId="0DA8813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UH</w:t>
            </w:r>
          </w:p>
        </w:tc>
        <w:tc>
          <w:tcPr>
            <w:tcW w:w="6653" w:type="dxa"/>
            <w:hideMark/>
          </w:tcPr>
          <w:p w14:paraId="1470D2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interjection (goodbye)</w:t>
            </w:r>
          </w:p>
        </w:tc>
      </w:tr>
      <w:tr w:rsidR="00FA7FB7" w:rsidRPr="00E67709" w14:paraId="61BCA525" w14:textId="77777777" w:rsidTr="002235F2">
        <w:trPr>
          <w:trHeight w:val="261"/>
        </w:trPr>
        <w:tc>
          <w:tcPr>
            <w:tcW w:w="2426" w:type="dxa"/>
            <w:hideMark/>
          </w:tcPr>
          <w:p w14:paraId="7E3F7E1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</w:t>
            </w:r>
          </w:p>
        </w:tc>
        <w:tc>
          <w:tcPr>
            <w:tcW w:w="6653" w:type="dxa"/>
            <w:hideMark/>
          </w:tcPr>
          <w:p w14:paraId="64D530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(ask)</w:t>
            </w:r>
          </w:p>
        </w:tc>
      </w:tr>
      <w:tr w:rsidR="00FA7FB7" w:rsidRPr="00E67709" w14:paraId="4F7DD645" w14:textId="77777777" w:rsidTr="002235F2">
        <w:trPr>
          <w:trHeight w:val="261"/>
        </w:trPr>
        <w:tc>
          <w:tcPr>
            <w:tcW w:w="2426" w:type="dxa"/>
            <w:hideMark/>
          </w:tcPr>
          <w:p w14:paraId="1D18636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VBG</w:t>
            </w:r>
          </w:p>
        </w:tc>
        <w:tc>
          <w:tcPr>
            <w:tcW w:w="6653" w:type="dxa"/>
            <w:hideMark/>
          </w:tcPr>
          <w:p w14:paraId="4BA9E33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gerund (judging)</w:t>
            </w:r>
          </w:p>
        </w:tc>
      </w:tr>
      <w:tr w:rsidR="00FA7FB7" w:rsidRPr="00E67709" w14:paraId="1718724A" w14:textId="77777777" w:rsidTr="002235F2">
        <w:trPr>
          <w:trHeight w:val="274"/>
        </w:trPr>
        <w:tc>
          <w:tcPr>
            <w:tcW w:w="2426" w:type="dxa"/>
            <w:hideMark/>
          </w:tcPr>
          <w:p w14:paraId="2991FE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VBD</w:t>
            </w:r>
          </w:p>
        </w:tc>
        <w:tc>
          <w:tcPr>
            <w:tcW w:w="6653" w:type="dxa"/>
            <w:hideMark/>
          </w:tcPr>
          <w:p w14:paraId="60DCF10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tense (pleaded)</w:t>
            </w:r>
          </w:p>
        </w:tc>
      </w:tr>
      <w:tr w:rsidR="00FA7FB7" w:rsidRPr="00E67709" w14:paraId="21AEDE54" w14:textId="77777777" w:rsidTr="002235F2">
        <w:trPr>
          <w:trHeight w:val="261"/>
        </w:trPr>
        <w:tc>
          <w:tcPr>
            <w:tcW w:w="2426" w:type="dxa"/>
            <w:hideMark/>
          </w:tcPr>
          <w:p w14:paraId="1FE5504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VBN</w:t>
            </w:r>
          </w:p>
        </w:tc>
        <w:tc>
          <w:tcPr>
            <w:tcW w:w="6653" w:type="dxa"/>
            <w:hideMark/>
          </w:tcPr>
          <w:p w14:paraId="3B46AED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participle (reunified)</w:t>
            </w:r>
          </w:p>
        </w:tc>
      </w:tr>
      <w:tr w:rsidR="00FA7FB7" w:rsidRPr="00E67709" w14:paraId="26887A48" w14:textId="77777777" w:rsidTr="002235F2">
        <w:trPr>
          <w:trHeight w:val="522"/>
        </w:trPr>
        <w:tc>
          <w:tcPr>
            <w:tcW w:w="2426" w:type="dxa"/>
            <w:hideMark/>
          </w:tcPr>
          <w:p w14:paraId="4C93FD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VBP</w:t>
            </w:r>
          </w:p>
        </w:tc>
        <w:tc>
          <w:tcPr>
            <w:tcW w:w="6653" w:type="dxa"/>
            <w:hideMark/>
          </w:tcPr>
          <w:p w14:paraId="645EDE7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not 3rd person singular(wrap)</w:t>
            </w:r>
          </w:p>
        </w:tc>
      </w:tr>
      <w:tr w:rsidR="00FA7FB7" w:rsidRPr="00E67709" w14:paraId="38B524E0" w14:textId="77777777" w:rsidTr="002235F2">
        <w:trPr>
          <w:trHeight w:val="522"/>
        </w:trPr>
        <w:tc>
          <w:tcPr>
            <w:tcW w:w="2426" w:type="dxa"/>
            <w:hideMark/>
          </w:tcPr>
          <w:p w14:paraId="5CC7DED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VBZ</w:t>
            </w:r>
          </w:p>
        </w:tc>
        <w:tc>
          <w:tcPr>
            <w:tcW w:w="6653" w:type="dxa"/>
            <w:hideMark/>
          </w:tcPr>
          <w:p w14:paraId="7ABCD1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with 3rd person singular (bases)</w:t>
            </w:r>
          </w:p>
        </w:tc>
      </w:tr>
      <w:tr w:rsidR="00FA7FB7" w:rsidRPr="00E67709" w14:paraId="2A0533FE" w14:textId="77777777" w:rsidTr="002235F2">
        <w:trPr>
          <w:trHeight w:val="274"/>
        </w:trPr>
        <w:tc>
          <w:tcPr>
            <w:tcW w:w="2426" w:type="dxa"/>
            <w:hideMark/>
          </w:tcPr>
          <w:p w14:paraId="185472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WDT</w:t>
            </w:r>
          </w:p>
        </w:tc>
        <w:tc>
          <w:tcPr>
            <w:tcW w:w="6653" w:type="dxa"/>
            <w:hideMark/>
          </w:tcPr>
          <w:p w14:paraId="7AC9C7D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-determiner (that, what)</w:t>
            </w:r>
          </w:p>
        </w:tc>
      </w:tr>
      <w:tr w:rsidR="00FA7FB7" w:rsidRPr="00E67709" w14:paraId="6C27AC28" w14:textId="77777777" w:rsidTr="002235F2">
        <w:trPr>
          <w:trHeight w:val="261"/>
        </w:trPr>
        <w:tc>
          <w:tcPr>
            <w:tcW w:w="2426" w:type="dxa"/>
            <w:hideMark/>
          </w:tcPr>
          <w:p w14:paraId="24A84E7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WP</w:t>
            </w:r>
          </w:p>
        </w:tc>
        <w:tc>
          <w:tcPr>
            <w:tcW w:w="6653" w:type="dxa"/>
            <w:hideMark/>
          </w:tcPr>
          <w:p w14:paraId="67D832F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pronoun (who)</w:t>
            </w:r>
          </w:p>
        </w:tc>
      </w:tr>
      <w:tr w:rsidR="00FA7FB7" w:rsidRPr="00E67709" w14:paraId="168CF9D2" w14:textId="77777777" w:rsidTr="002235F2">
        <w:trPr>
          <w:trHeight w:val="274"/>
        </w:trPr>
        <w:tc>
          <w:tcPr>
            <w:tcW w:w="2426" w:type="dxa"/>
            <w:hideMark/>
          </w:tcPr>
          <w:p w14:paraId="49045B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WRB</w:t>
            </w:r>
          </w:p>
        </w:tc>
        <w:tc>
          <w:tcPr>
            <w:tcW w:w="6653" w:type="dxa"/>
            <w:hideMark/>
          </w:tcPr>
          <w:p w14:paraId="4736A60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adverb (how)</w:t>
            </w:r>
          </w:p>
        </w:tc>
      </w:tr>
    </w:tbl>
    <w:p w14:paraId="3958B080" w14:textId="4FED82CC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</w:rPr>
      </w:pPr>
      <w:bookmarkStart w:id="127" w:name="_Toc12391937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bookmarkEnd w:id="127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77F5B8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Lemmatizing with NLTK</w:t>
      </w:r>
    </w:p>
    <w:p w14:paraId="071A57CF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17FE90A" wp14:editId="231BD9E9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4A03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4CF1633" w14:textId="77777777" w:rsidR="00FA7FB7" w:rsidRPr="00E67709" w:rsidRDefault="00FA7FB7" w:rsidP="0016710D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 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คล้ายกับการกำเนิด แต่นำบริบทมาสู่คำ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</w:p>
    <w:p w14:paraId="77939CCF" w14:textId="77777777" w:rsidR="00FA7FB7" w:rsidRPr="00E67709" w:rsidRDefault="00FA7FB7" w:rsidP="00E67709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74F39BD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8" w:name="_Toc128696234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3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8"/>
      <w:r w:rsidRPr="00E67709">
        <w:rPr>
          <w:rFonts w:ascii="TH SarabunPSK" w:hAnsi="TH SarabunPSK" w:cs="TH SarabunPSK" w:hint="cs"/>
        </w:rPr>
        <w:t xml:space="preserve"> </w:t>
      </w:r>
    </w:p>
    <w:p w14:paraId="40ADB369" w14:textId="77777777" w:rsidR="00FA7FB7" w:rsidRPr="00E67709" w:rsidRDefault="00FA7FB7" w:rsidP="0016710D">
      <w:pPr>
        <w:pStyle w:val="3"/>
        <w:tabs>
          <w:tab w:val="clear" w:pos="540"/>
          <w:tab w:val="left" w:pos="567"/>
        </w:tabs>
        <w:ind w:firstLine="567"/>
        <w:rPr>
          <w:rFonts w:ascii="TH SarabunPSK" w:hAnsi="TH SarabunPSK" w:cs="TH SarabunPSK"/>
        </w:rPr>
      </w:pPr>
      <w:bookmarkStart w:id="129" w:name="_Toc128696235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9"/>
    </w:p>
    <w:p w14:paraId="62C8A12E" w14:textId="77777777" w:rsidR="00FA7FB7" w:rsidRPr="005865E9" w:rsidRDefault="00FA7FB7" w:rsidP="0076449E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Wordnet with NLTK</w:t>
      </w:r>
    </w:p>
    <w:p w14:paraId="45DC39FA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E8378BD" wp14:editId="14BBDFBD">
            <wp:extent cx="4303059" cy="2714083"/>
            <wp:effectExtent l="0" t="0" r="2540" b="381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49D" w14:textId="77777777" w:rsidR="00FA7FB7" w:rsidRPr="00E67709" w:rsidRDefault="00000000" w:rsidP="0076449E">
      <w:pPr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hyperlink r:id="rId40" w:tgtFrame="blank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</w:rPr>
          <w:t>WordNet</w:t>
        </w:r>
      </w:hyperlink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เป็นฐานข้อมูลคำศัพท์สำหรับภาษาอังกฤษ ซึ่งสร้างโดย 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Princeton </w:t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และเป็นส่วนหนึ่งของคลังข้อมูล </w:t>
      </w:r>
      <w:r w:rsidR="00FA7FB7" w:rsidRPr="00E67709">
        <w:rPr>
          <w:rFonts w:ascii="TH SarabunPSK" w:hAnsi="TH SarabunPSK" w:cs="TH SarabunPSK" w:hint="cs"/>
          <w:color w:val="000000" w:themeColor="text1"/>
        </w:rPr>
        <w:t>NLTK</w:t>
      </w:r>
    </w:p>
    <w:p w14:paraId="6B22B7E0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DF4F919" w14:textId="24C3D93B" w:rsidR="00FA7FB7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08716070" w14:textId="008D5E6A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4A6BC50D" w14:textId="23735493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A8049F8" w14:textId="46A27C45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286405A" w14:textId="535F9C01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5F0AE01" w14:textId="77777777" w:rsidR="0076449E" w:rsidRPr="00E67709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A04FD24" w14:textId="77777777" w:rsidR="00FA7FB7" w:rsidRPr="005865E9" w:rsidRDefault="00FA7FB7" w:rsidP="0076449E">
      <w:pPr>
        <w:pStyle w:val="4"/>
        <w:ind w:firstLine="1418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Text Summarization with NLTK in Python</w:t>
      </w:r>
    </w:p>
    <w:p w14:paraId="1C700561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</w:p>
    <w:p w14:paraId="108B0FAA" w14:textId="77777777" w:rsidR="00FA7FB7" w:rsidRPr="00E67709" w:rsidRDefault="00FA7FB7" w:rsidP="00E67709">
      <w:pPr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6831547" wp14:editId="6DD4006F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3CA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92192A3" wp14:editId="18038236">
            <wp:extent cx="5731510" cy="1900555"/>
            <wp:effectExtent l="0" t="0" r="5715" b="4445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lastRenderedPageBreak/>
        <w:drawing>
          <wp:inline distT="0" distB="0" distL="0" distR="0" wp14:anchorId="59A702FE" wp14:editId="772ABF02">
            <wp:extent cx="5731510" cy="1189355"/>
            <wp:effectExtent l="0" t="0" r="0" b="4445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D73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จากนั้นใช้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ฟังก์ชันจาก</w:t>
      </w:r>
      <w:proofErr w:type="spellStart"/>
      <w:r w:rsidRPr="00E67709">
        <w:rPr>
          <w:rFonts w:ascii="TH SarabunPSK" w:hAnsi="TH SarabunPSK" w:cs="TH SarabunPSK" w:hint="cs"/>
        </w:rPr>
        <w:t>urllib.request</w:t>
      </w:r>
      <w:r w:rsidRPr="00E67709">
        <w:rPr>
          <w:rFonts w:ascii="TH SarabunPSK" w:hAnsi="TH SarabunPSK" w:cs="TH SarabunPSK" w:hint="cs"/>
          <w:cs/>
        </w:rPr>
        <w:t>ยูทิลิ</w:t>
      </w:r>
      <w:proofErr w:type="spellEnd"/>
      <w:r w:rsidRPr="00E67709">
        <w:rPr>
          <w:rFonts w:ascii="TH SarabunPSK" w:hAnsi="TH SarabunPSK" w:cs="TH SarabunPSK" w:hint="cs"/>
          <w:cs/>
        </w:rPr>
        <w:t>ตี้เพื่อขูดข้อมูล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ต้องเรียก</w:t>
      </w:r>
      <w:r w:rsidRPr="00E67709">
        <w:rPr>
          <w:rFonts w:ascii="TH SarabunPSK" w:hAnsi="TH SarabunPSK" w:cs="TH SarabunPSK" w:hint="cs"/>
        </w:rPr>
        <w:t>read</w:t>
      </w:r>
      <w:r w:rsidRPr="00E67709">
        <w:rPr>
          <w:rFonts w:ascii="TH SarabunPSK" w:hAnsi="TH SarabunPSK" w:cs="TH SarabunPSK" w:hint="cs"/>
          <w:cs/>
        </w:rPr>
        <w:t>ใช้ฟังก์ชันบนวัตถุที่ส่งคืนโดย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ฟังก์ชันเพื่ออ่านข้อมูล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ในการแยกวิเคราะห์ข้อมูล ใช้</w:t>
      </w:r>
      <w:proofErr w:type="spellStart"/>
      <w:r w:rsidRPr="00E67709">
        <w:rPr>
          <w:rFonts w:ascii="TH SarabunPSK" w:hAnsi="TH SarabunPSK" w:cs="TH SarabunPSK" w:hint="cs"/>
        </w:rPr>
        <w:t>BeautifulSoup</w:t>
      </w:r>
      <w:r w:rsidRPr="00E67709">
        <w:rPr>
          <w:rFonts w:ascii="TH SarabunPSK" w:hAnsi="TH SarabunPSK" w:cs="TH SarabunPSK" w:hint="cs"/>
          <w:cs/>
        </w:rPr>
        <w:t>อ็</w:t>
      </w:r>
      <w:proofErr w:type="spellEnd"/>
      <w:r w:rsidRPr="00E67709">
        <w:rPr>
          <w:rFonts w:ascii="TH SarabunPSK" w:hAnsi="TH SarabunPSK" w:cs="TH SarabunPSK" w:hint="cs"/>
          <w:cs/>
        </w:rPr>
        <w:t>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proofErr w:type="spellEnd"/>
      <w:r w:rsidRPr="00E67709">
        <w:rPr>
          <w:rFonts w:ascii="TH SarabunPSK" w:hAnsi="TH SarabunPSK" w:cs="TH SarabunPSK" w:hint="cs"/>
          <w:cs/>
        </w:rPr>
        <w:t>และส่งผ่าน</w:t>
      </w:r>
      <w:proofErr w:type="spellStart"/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  <w:r w:rsidRPr="00E67709">
        <w:rPr>
          <w:rFonts w:ascii="TH SarabunPSK" w:hAnsi="TH SarabunPSK" w:cs="TH SarabunPSK" w:hint="cs"/>
          <w:cs/>
        </w:rPr>
        <w:t>ข้อมูลที่คัดลอกมา เช่น</w:t>
      </w:r>
      <w:r w:rsidRPr="00E67709">
        <w:rPr>
          <w:rFonts w:ascii="TH SarabunPSK" w:hAnsi="TH SarabunPSK" w:cs="TH SarabunPSK" w:hint="cs"/>
        </w:rPr>
        <w:t>article</w:t>
      </w:r>
      <w:r w:rsidRPr="00E67709">
        <w:rPr>
          <w:rFonts w:ascii="TH SarabunPSK" w:hAnsi="TH SarabunPSK" w:cs="TH SarabunPSK" w:hint="cs"/>
          <w:cs/>
        </w:rPr>
        <w:t>และ</w:t>
      </w:r>
      <w:proofErr w:type="spellStart"/>
      <w:r w:rsidRPr="00E67709">
        <w:rPr>
          <w:rFonts w:ascii="TH SarabunPSK" w:hAnsi="TH SarabunPSK" w:cs="TH SarabunPSK" w:hint="cs"/>
        </w:rPr>
        <w:t>lxml</w:t>
      </w:r>
      <w:proofErr w:type="spellEnd"/>
      <w:r w:rsidRPr="00E67709">
        <w:rPr>
          <w:rFonts w:ascii="TH SarabunPSK" w:hAnsi="TH SarabunPSK" w:cs="TH SarabunPSK" w:hint="cs"/>
          <w:cs/>
        </w:rPr>
        <w:t>ตัวแยกวิเคราะห์</w:t>
      </w:r>
    </w:p>
    <w:p w14:paraId="7B1501D7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มีข้อความโดยไม่มีวงเล็บ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อย่างไรก็ตาม จะไม่ลบอะไรไปจากบทความเนื่องจากเป็นบทความต้นฉบับ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15477DFF" w14:textId="14541315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มีสองอ็อบ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ซึ่งประกอบด้วยบทความต้นฉบับและบทความ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ที่จัดรูปแบบ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เพื่อสร้าง</w:t>
      </w:r>
      <w:proofErr w:type="spellStart"/>
      <w:r w:rsidRPr="00E67709">
        <w:rPr>
          <w:rFonts w:ascii="TH SarabunPSK" w:hAnsi="TH SarabunPSK" w:cs="TH SarabunPSK" w:hint="cs"/>
          <w:cs/>
        </w:rPr>
        <w:t>ฮิส</w:t>
      </w:r>
      <w:proofErr w:type="spellEnd"/>
      <w:r w:rsidRPr="00E67709">
        <w:rPr>
          <w:rFonts w:ascii="TH SarabunPSK" w:hAnsi="TH SarabunPSK" w:cs="TH SarabunPSK" w:hint="cs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</w:p>
    <w:p w14:paraId="4A1B1831" w14:textId="4D501575" w:rsidR="00FA7FB7" w:rsidRPr="00E67709" w:rsidRDefault="00FA7FB7" w:rsidP="0076449E">
      <w:pPr>
        <w:ind w:firstLine="1985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ได้ทำการประมวลผลข้อมูลล่วงหน้าแล้ว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ต้องแปลงบทความให้เป็นประโยค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วัตถุสำหรับ </w:t>
      </w:r>
      <w:r w:rsidRPr="00E67709">
        <w:rPr>
          <w:rFonts w:ascii="TH SarabunPSK" w:hAnsi="TH SarabunPSK" w:cs="TH SarabunPSK" w:hint="cs"/>
        </w:rPr>
        <w:t xml:space="preserve">tokenizing </w:t>
      </w:r>
      <w:r w:rsidRPr="00E67709">
        <w:rPr>
          <w:rFonts w:ascii="TH SarabunPSK" w:hAnsi="TH SarabunPSK" w:cs="TH SarabunPSK" w:hint="cs"/>
          <w:cs/>
        </w:rPr>
        <w:t>บทความเป็นประโยคเนื่องจากมีการหยุดเต็ม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0C7BE18D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ในการหาความถี่ของการเกิดขึ้นของแต่ละคำ 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0788983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ขั้นแรกจะเก็บคำหยุดภาษาอังกฤษทั้งหมดจาก</w:t>
      </w:r>
      <w:proofErr w:type="spellStart"/>
      <w:r w:rsidRPr="00E67709">
        <w:rPr>
          <w:rFonts w:ascii="TH SarabunPSK" w:hAnsi="TH SarabunPSK" w:cs="TH SarabunPSK" w:hint="cs"/>
        </w:rPr>
        <w:t>nltk</w:t>
      </w:r>
      <w:proofErr w:type="spellEnd"/>
      <w:r w:rsidRPr="00E67709">
        <w:rPr>
          <w:rFonts w:ascii="TH SarabunPSK" w:hAnsi="TH SarabunPSK" w:cs="TH SarabunPSK" w:hint="cs"/>
          <w:cs/>
        </w:rPr>
        <w:t>ไลบรารีลงใน</w:t>
      </w:r>
      <w:proofErr w:type="spellStart"/>
      <w:r w:rsidRPr="00E67709">
        <w:rPr>
          <w:rFonts w:ascii="TH SarabunPSK" w:hAnsi="TH SarabunPSK" w:cs="TH SarabunPSK" w:hint="cs"/>
        </w:rPr>
        <w:t>stopwords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หากไม่เป็นเช่นนั้น จะดำเนินการ</w:t>
      </w:r>
      <w:r w:rsidRPr="00E67709">
        <w:rPr>
          <w:rFonts w:ascii="TH SarabunPSK" w:hAnsi="TH SarabunPSK" w:cs="TH SarabunPSK" w:hint="cs"/>
          <w:cs/>
        </w:rPr>
        <w:lastRenderedPageBreak/>
        <w:t>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word_frequency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 เช่น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E67709">
        <w:rPr>
          <w:rFonts w:ascii="TH SarabunPSK" w:hAnsi="TH SarabunPSK" w:cs="TH SarabunPSK" w:hint="cs"/>
        </w:rPr>
        <w:t>1</w:t>
      </w:r>
    </w:p>
    <w:p w14:paraId="1E44667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11B15E8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Calculating Sentence Scores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ตอนนี้ได้คำนวณความถี่ถ่วงน้ำหนักสำหรับคำทั้งหมดแล้ว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47242D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ขั้นแรกจะสร้าง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 เปล่า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ต่อไป จะวนรอบแต่ละประโยคใน </w:t>
      </w:r>
      <w:r w:rsidRPr="00E67709">
        <w:rPr>
          <w:rFonts w:ascii="TH SarabunPSK" w:hAnsi="TH SarabunPSK" w:cs="TH SarabunPSK" w:hint="cs"/>
        </w:rPr>
        <w:t>the 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และแปลงประโยคเป็นคำ</w:t>
      </w:r>
    </w:p>
    <w:p w14:paraId="51FB77F0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จากนั้นจะตรวจสอบว่าคำนั้นมีอยู่ใน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การตรวจสอบนี้ดำเนินการเนื่องจากสร้าง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รายการจาก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วัตถุ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ในทางกลับกัน ความถี่ของคำถูกคำนวณโดยใช้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ออบเจก</w:t>
      </w:r>
      <w:proofErr w:type="spellStart"/>
      <w:r w:rsidRPr="00E67709">
        <w:rPr>
          <w:rFonts w:ascii="TH SarabunPSK" w:hAnsi="TH SarabunPSK" w:cs="TH SarabunPSK" w:hint="cs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ซึ่งไม่มีคำหยุด ตัวเลข ฯลฯ</w:t>
      </w:r>
    </w:p>
    <w:p w14:paraId="0897002B" w14:textId="786CBD7B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E67709">
        <w:rPr>
          <w:rFonts w:ascii="TH SarabunPSK" w:hAnsi="TH SarabunPSK" w:cs="TH SarabunPSK" w:hint="cs"/>
        </w:rPr>
        <w:t xml:space="preserve">30 </w:t>
      </w:r>
      <w:r w:rsidRPr="00E67709">
        <w:rPr>
          <w:rFonts w:ascii="TH SarabunPSK" w:hAnsi="TH SarabunPSK" w:cs="TH SarabunPSK" w:hint="cs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ต่อไปจะตรวจสอบว่าประโยคนั้นมีอยู่ใน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หากไม่มีประโยคดังกล่าว จะเพิ่มลงใน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23EE2267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Getting the Summary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ตอนนี้มี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พจนานุกรมที่มีประโยคที่มีคะแนนตรงกัน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เพื่อสรุปบทความสามารถใช้ประโยค </w:t>
      </w:r>
      <w:r w:rsidRPr="00E67709">
        <w:rPr>
          <w:rFonts w:ascii="TH SarabunPSK" w:hAnsi="TH SarabunPSK" w:cs="TH SarabunPSK" w:hint="cs"/>
        </w:rPr>
        <w:t xml:space="preserve">N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สคริปต์ต่อไปนี้ดึงประโยค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</w:t>
      </w:r>
    </w:p>
    <w:p w14:paraId="05F33E71" w14:textId="7EAE0201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ใช้ ไลบรารี่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heapq</w:t>
      </w:r>
      <w:proofErr w:type="spellEnd"/>
      <w:r w:rsidRPr="00E67709">
        <w:rPr>
          <w:rFonts w:ascii="TH SarabunPSK" w:hAnsi="TH SarabunPSK" w:cs="TH SarabunPSK" w:hint="cs"/>
          <w:cs/>
        </w:rPr>
        <w:t>และเรียกใช้</w:t>
      </w:r>
      <w:proofErr w:type="spellStart"/>
      <w:r w:rsidRPr="00E67709">
        <w:rPr>
          <w:rFonts w:ascii="TH SarabunPSK" w:hAnsi="TH SarabunPSK" w:cs="TH SarabunPSK" w:hint="cs"/>
        </w:rPr>
        <w:t>nlargest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ฟังก์ชันเพื่อดึงประโยค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</w:p>
    <w:p w14:paraId="5FAF35CA" w14:textId="77777777" w:rsidR="00FA7FB7" w:rsidRPr="005865E9" w:rsidRDefault="00FA7FB7" w:rsidP="0076449E">
      <w:pPr>
        <w:pStyle w:val="4"/>
        <w:ind w:firstLine="1418"/>
        <w:rPr>
          <w:sz w:val="32"/>
          <w:szCs w:val="40"/>
        </w:rPr>
      </w:pPr>
      <w:r w:rsidRPr="005865E9">
        <w:rPr>
          <w:rFonts w:hint="cs"/>
          <w:sz w:val="32"/>
          <w:szCs w:val="40"/>
        </w:rPr>
        <w:lastRenderedPageBreak/>
        <w:t xml:space="preserve">Sentiment </w:t>
      </w:r>
      <w:proofErr w:type="spellStart"/>
      <w:r w:rsidRPr="005865E9">
        <w:rPr>
          <w:rFonts w:hint="cs"/>
          <w:sz w:val="32"/>
          <w:szCs w:val="40"/>
        </w:rPr>
        <w:t>Analasis</w:t>
      </w:r>
      <w:proofErr w:type="spellEnd"/>
    </w:p>
    <w:p w14:paraId="69215CCD" w14:textId="3012163E" w:rsidR="00FA7FB7" w:rsidRPr="00E67709" w:rsidRDefault="00FA7FB7" w:rsidP="0076449E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DEEAFC8" wp14:editId="08DA4F78">
            <wp:extent cx="4476307" cy="2003080"/>
            <wp:effectExtent l="0" t="0" r="0" b="381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D5F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อา</w:t>
      </w:r>
      <w:proofErr w:type="spellStart"/>
      <w:r w:rsidRPr="00E67709">
        <w:rPr>
          <w:rFonts w:ascii="TH SarabunPSK" w:hAnsi="TH SarabunPSK" w:cs="TH SarabunPSK" w:hint="cs"/>
          <w:cs/>
        </w:rPr>
        <w:t>ต์พุต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ของ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สำหรับงานวิเคราะห์การวิเคราะห์จะภายในช่วง</w:t>
      </w:r>
      <w:r w:rsidRPr="00E67709">
        <w:rPr>
          <w:rFonts w:ascii="TH SarabunPSK" w:hAnsi="TH SarabunPSK" w:cs="TH SarabunPSK" w:hint="cs"/>
        </w:rPr>
        <w:t>[-1.0,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-1.0</w:t>
      </w:r>
      <w:r w:rsidRPr="00E67709">
        <w:rPr>
          <w:rFonts w:ascii="TH SarabunPSK" w:hAnsi="TH SarabunPSK" w:cs="TH SarabunPSK" w:hint="cs"/>
          <w:cs/>
        </w:rPr>
        <w:t>เป็นขั้วลบและ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เป็นบวก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คะแนนนี้ยังสามารถเท่ากับ</w:t>
      </w:r>
      <w:r w:rsidRPr="00E67709">
        <w:rPr>
          <w:rFonts w:ascii="TH SarabunPSK" w:hAnsi="TH SarabunPSK" w:cs="TH SarabunPSK" w:hint="cs"/>
        </w:rPr>
        <w:t>0</w:t>
      </w:r>
      <w:r w:rsidRPr="00E67709">
        <w:rPr>
          <w:rFonts w:ascii="TH SarabunPSK" w:hAnsi="TH SarabunPSK" w:cs="TH SarabunPSK" w:hint="cs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43F7DA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ในขณะที่งานการ ระบุ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อัตนัย / ความเป็นวัตถุรายงานการลอยตัวภายในช่วง</w:t>
      </w:r>
      <w:r w:rsidRPr="00E67709">
        <w:rPr>
          <w:rFonts w:ascii="TH SarabunPSK" w:hAnsi="TH SarabunPSK" w:cs="TH SarabunPSK" w:hint="cs"/>
        </w:rPr>
        <w:t>[0.0,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0.0</w:t>
      </w:r>
      <w:r w:rsidRPr="00E67709">
        <w:rPr>
          <w:rFonts w:ascii="TH SarabunPSK" w:hAnsi="TH SarabunPSK" w:cs="TH SarabunPSK" w:hint="cs"/>
          <w:cs/>
        </w:rPr>
        <w:t>เป็นประโยคที่เป็นกลางและ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เป็นอัตนัยมาก</w:t>
      </w:r>
    </w:p>
    <w:p w14:paraId="168F6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ตน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>ของ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  <w:cs/>
        </w:rPr>
        <w:t>วัตถุ รวมทั้งกำหนด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>คุณสมบัติให้กับของเราเอง</w:t>
      </w:r>
      <w:r w:rsidRPr="00E67709">
        <w:rPr>
          <w:rFonts w:ascii="TH SarabunPSK" w:hAnsi="TH SarabunPSK" w:cs="TH SarabunPSK" w:hint="cs"/>
        </w:rPr>
        <w:t>analysis:</w:t>
      </w:r>
    </w:p>
    <w:p w14:paraId="1770ABE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คุณสมบัติ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a </w:t>
      </w:r>
      <w:r w:rsidRPr="00E67709">
        <w:rPr>
          <w:rFonts w:ascii="TH SarabunPSK" w:hAnsi="TH SarabunPSK" w:cs="TH SarabunPSK" w:hint="cs"/>
          <w:cs/>
        </w:rPr>
        <w:t>ของ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แบบ</w:t>
      </w:r>
      <w:proofErr w:type="spellStart"/>
      <w:r w:rsidRPr="00E67709">
        <w:rPr>
          <w:rFonts w:ascii="TH SarabunPSK" w:hAnsi="TH SarabunPSK" w:cs="TH SarabunPSK" w:hint="cs"/>
        </w:rPr>
        <w:t>namedtuple</w:t>
      </w:r>
      <w:proofErr w:type="spellEnd"/>
      <w:r w:rsidRPr="00E67709">
        <w:rPr>
          <w:rFonts w:ascii="TH SarabunPSK" w:hAnsi="TH SarabunPSK" w:cs="TH SarabunPSK" w:hint="cs"/>
          <w:cs/>
        </w:rPr>
        <w:t>ฟอร์ม</w:t>
      </w:r>
      <w:r w:rsidRPr="00E67709">
        <w:rPr>
          <w:rFonts w:ascii="TH SarabunPSK" w:hAnsi="TH SarabunPSK" w:cs="TH SarabunPSK" w:hint="cs"/>
        </w:rPr>
        <w:t>Sentiment(polarity, subjectivity)</w:t>
      </w:r>
    </w:p>
    <w:p w14:paraId="49D1AD43" w14:textId="40EC06F0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ผลลัพธ์ที่คาดหวังของการวิเคราะห์คือ:</w:t>
      </w:r>
    </w:p>
    <w:p w14:paraId="0BF0BD1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สิ่งที่ยอดเยี่ยมอย่างหนึ่งเกี่ยวกับ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คือช่วยให้ผู้ใช้สามารถเลือก</w:t>
      </w:r>
      <w:proofErr w:type="spellStart"/>
      <w:r w:rsidRPr="00E67709">
        <w:rPr>
          <w:rFonts w:ascii="TH SarabunPSK" w:hAnsi="TH SarabunPSK" w:cs="TH SarabunPSK" w:hint="cs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สำหรับการใช้งาน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ระดับสูงได้:</w:t>
      </w:r>
    </w:p>
    <w:p w14:paraId="2D937F8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PatternAnalyzer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>ตัวแยกประเภทเริ่มต้นที่สร้างขึ้นบนไลบรารีรูปแบบ</w:t>
      </w:r>
    </w:p>
    <w:p w14:paraId="0E8FA21B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NaiveBayesAnalyzer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 xml:space="preserve">โมเดล </w:t>
      </w:r>
      <w:r w:rsidRPr="00E67709">
        <w:rPr>
          <w:rFonts w:ascii="TH SarabunPSK" w:hAnsi="TH SarabunPSK" w:cs="TH SarabunPSK" w:hint="cs"/>
        </w:rPr>
        <w:t xml:space="preserve">NLTK </w:t>
      </w:r>
      <w:r w:rsidRPr="00E67709">
        <w:rPr>
          <w:rFonts w:ascii="TH SarabunPSK" w:hAnsi="TH SarabunPSK" w:cs="TH SarabunPSK" w:hint="cs"/>
          <w:cs/>
        </w:rPr>
        <w:t>ที่ได้รับการฝึกอบรมเกี่ยวกับคลังบทวิจารณ์ภาพยนตร์</w:t>
      </w:r>
    </w:p>
    <w:p w14:paraId="374A8D4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21B6BE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0" w:name="_Toc128696236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4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ส</w:t>
      </w:r>
      <w:r w:rsidRPr="00E67709">
        <w:rPr>
          <w:rFonts w:ascii="TH SarabunPSK" w:hAnsi="TH SarabunPSK" w:cs="TH SarabunPSK" w:hint="cs"/>
          <w:cs/>
        </w:rPr>
        <w:t>ร้างเหมืองข้อมูล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30"/>
    </w:p>
    <w:p w14:paraId="31069DA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ไม่ว่าพาดหัวข่าวจะพูดถึงอดีตหรืออนาคต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เป็นต้น</w:t>
      </w:r>
    </w:p>
    <w:p w14:paraId="65DC2195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9013742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3A2770D5" wp14:editId="162064BD">
            <wp:extent cx="5731510" cy="2720975"/>
            <wp:effectExtent l="0" t="0" r="0" b="0"/>
            <wp:docPr id="20" name="รูปภาพ 2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88E" w14:textId="77777777" w:rsidR="00FA7FB7" w:rsidRPr="00E67709" w:rsidRDefault="00FA7FB7" w:rsidP="00E67709">
      <w:pPr>
        <w:rPr>
          <w:rFonts w:ascii="TH SarabunPSK" w:hAnsi="TH SarabunPSK" w:cs="TH SarabunPSK"/>
          <w:color w:val="000000"/>
          <w:shd w:val="clear" w:color="auto" w:fill="FFFFFF"/>
        </w:rPr>
      </w:pPr>
    </w:p>
    <w:p w14:paraId="5D11B941" w14:textId="56D1C75B" w:rsidR="00FA7FB7" w:rsidRPr="005865E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 xml:space="preserve">11,412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รายการ (เผยแพร่พร้อมกับการศึกษานี้)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รวบรวมตั้งแต่ช่วง พ.ศ.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lastRenderedPageBreak/>
        <w:t>2543-2562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0BFCD3CC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1" w:name="_Toc128696237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5</w:t>
      </w:r>
      <w:r w:rsidRPr="00E67709">
        <w:rPr>
          <w:rFonts w:ascii="TH SarabunPSK" w:hAnsi="TH SarabunPSK" w:cs="TH SarabunPSK" w:hint="cs"/>
          <w:cs/>
        </w:rPr>
        <w:t xml:space="preserve"> ทดสอบ </w:t>
      </w:r>
      <w:r w:rsidRPr="00E67709">
        <w:rPr>
          <w:rFonts w:ascii="TH SarabunPSK" w:hAnsi="TH SarabunPSK" w:cs="TH SarabunPSK" w:hint="cs"/>
        </w:rPr>
        <w:t xml:space="preserve">Model </w:t>
      </w:r>
      <w:r w:rsidRPr="00E67709">
        <w:rPr>
          <w:rStyle w:val="aa"/>
          <w:rFonts w:ascii="TH SarabunPSK" w:eastAsiaTheme="majorEastAsia" w:hAnsi="TH SarabunPSK" w:cs="TH SarabunPSK" w:hint="cs"/>
          <w:color w:val="000000"/>
          <w:sz w:val="27"/>
          <w:szCs w:val="27"/>
          <w:shd w:val="clear" w:color="auto" w:fill="FFFFFF"/>
        </w:rPr>
        <w:t>Training and Test datasets.</w:t>
      </w:r>
      <w:bookmarkEnd w:id="131"/>
    </w:p>
    <w:p w14:paraId="7D560323" w14:textId="77777777" w:rsidR="00FA7FB7" w:rsidRPr="00E67709" w:rsidRDefault="00FA7FB7" w:rsidP="00E67709">
      <w:pPr>
        <w:pStyle w:val="af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67C3413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1 - Loading the required libraries and modules.</w:t>
      </w:r>
    </w:p>
    <w:p w14:paraId="48AA8DD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2 - Loading the data and performing basic data checks.</w:t>
      </w:r>
    </w:p>
    <w:p w14:paraId="520F37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3 - Pre-processing the raw text and getting it ready for machine learning.</w:t>
      </w:r>
    </w:p>
    <w:p w14:paraId="2CCE731E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4 - Creating the Training and Test datasets.</w:t>
      </w:r>
    </w:p>
    <w:p w14:paraId="07231EE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 xml:space="preserve">Step 5 - Converting text to word frequency vectors with 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TfidfVectorizer</w:t>
      </w:r>
      <w:proofErr w:type="spellEnd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.</w:t>
      </w:r>
    </w:p>
    <w:p w14:paraId="6965C8C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6 - Create and fit the classifier.</w:t>
      </w:r>
    </w:p>
    <w:p w14:paraId="00D3747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7 - Computing the evaluation metrics.</w:t>
      </w:r>
    </w:p>
    <w:p w14:paraId="4B281010" w14:textId="77777777" w:rsidR="00FA7FB7" w:rsidRPr="00E67709" w:rsidRDefault="00FA7FB7" w:rsidP="0076449E">
      <w:pPr>
        <w:pStyle w:val="3"/>
        <w:tabs>
          <w:tab w:val="clear" w:pos="1080"/>
          <w:tab w:val="left" w:pos="1134"/>
        </w:tabs>
        <w:ind w:firstLine="567"/>
        <w:rPr>
          <w:rFonts w:ascii="TH SarabunPSK" w:hAnsi="TH SarabunPSK" w:cs="TH SarabunPSK"/>
        </w:rPr>
      </w:pPr>
      <w:bookmarkStart w:id="132" w:name="_Toc128696238"/>
      <w:r w:rsidRPr="00E67709">
        <w:rPr>
          <w:rFonts w:ascii="TH SarabunPSK" w:hAnsi="TH SarabunPSK" w:cs="TH SarabunPSK" w:hint="cs"/>
        </w:rPr>
        <w:t>Step 1 - Loading the Required Libraries and Modules</w:t>
      </w:r>
      <w:bookmarkEnd w:id="132"/>
    </w:p>
    <w:p w14:paraId="5AFD01F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73C55377" wp14:editId="741FEDE5">
            <wp:extent cx="5731510" cy="941070"/>
            <wp:effectExtent l="0" t="0" r="0" b="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4E7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3" w:name="_Toc128696239"/>
      <w:r w:rsidRPr="00E67709">
        <w:rPr>
          <w:rFonts w:ascii="TH SarabunPSK" w:hAnsi="TH SarabunPSK" w:cs="TH SarabunPSK" w:hint="cs"/>
        </w:rPr>
        <w:t>Step 2 - Loading the Data and Performing Basic Data Checks</w:t>
      </w:r>
      <w:bookmarkEnd w:id="133"/>
    </w:p>
    <w:p w14:paraId="390F3C38" w14:textId="77777777" w:rsidR="00FA7FB7" w:rsidRPr="00E67709" w:rsidRDefault="00FA7FB7" w:rsidP="0076449E">
      <w:pPr>
        <w:ind w:firstLine="1287"/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อ่านในข้อมูลเป็น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data frame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ของ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pandas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พิมพ์รูปร่าง –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10,570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การสังเกตจาก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ตัวแปร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พิมพ์ข้อสังเกตห้าข้อแรก</w:t>
      </w:r>
    </w:p>
    <w:p w14:paraId="1885F60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7F6592A" wp14:editId="10C75430">
            <wp:extent cx="5731510" cy="2365375"/>
            <wp:effectExtent l="0" t="0" r="0" b="0"/>
            <wp:docPr id="27" name="รูปภาพ 2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107" w14:textId="39D30ACA" w:rsidR="005865E9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F56431" wp14:editId="661192D3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9CF" w14:textId="55991895" w:rsidR="00FA7FB7" w:rsidRPr="0076449E" w:rsidRDefault="00FA7FB7" w:rsidP="00E67709">
      <w:pPr>
        <w:pStyle w:val="3"/>
        <w:ind w:firstLine="567"/>
        <w:rPr>
          <w:rFonts w:ascii="TH SarabunPSK" w:hAnsi="TH SarabunPSK" w:cs="TH SarabunPSK"/>
        </w:rPr>
      </w:pPr>
      <w:bookmarkStart w:id="134" w:name="_Toc128696240"/>
      <w:r w:rsidRPr="00E67709">
        <w:rPr>
          <w:rFonts w:ascii="TH SarabunPSK" w:hAnsi="TH SarabunPSK" w:cs="TH SarabunPSK" w:hint="cs"/>
        </w:rPr>
        <w:t>Step 3 – Pre-processing the Raw Text and Getting It Ready for Machine Learning</w:t>
      </w:r>
      <w:bookmarkEnd w:id="134"/>
    </w:p>
    <w:p w14:paraId="486B98AF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2CD4D4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791ACFF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14A85C5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19EC59E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พื้นที่คำศัพท์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1B414E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3361FA95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50D6E9D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B3A9F7D" wp14:editId="23055B66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4E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8198D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สี่ถึงบรรทัดที่หก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2ED18FA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1F901B7E" wp14:editId="767B7687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E25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processedtext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ใหม่</w:t>
      </w:r>
    </w:p>
    <w:p w14:paraId="1D19F43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7BA19E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797F1D5D" wp14:editId="1C967099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07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F66310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5" w:name="_Toc128696241"/>
      <w:r w:rsidRPr="00E67709">
        <w:rPr>
          <w:rFonts w:ascii="TH SarabunPSK" w:hAnsi="TH SarabunPSK" w:cs="TH SarabunPSK" w:hint="cs"/>
        </w:rPr>
        <w:t>Step 4 - Creating the Training and Test Datasets</w:t>
      </w:r>
      <w:bookmarkEnd w:id="135"/>
    </w:p>
    <w:p w14:paraId="2E73F086" w14:textId="6A0C3942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30DF1EB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AB4599" w14:textId="258BF22F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1799F1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7E4ACC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6AC642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2EDAAD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526A6224" wp14:editId="5643E0A2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3C7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6" w:name="_Toc128696242"/>
      <w:r w:rsidRPr="00E67709">
        <w:rPr>
          <w:rFonts w:ascii="TH SarabunPSK" w:hAnsi="TH SarabunPSK" w:cs="TH SarabunPSK" w:hint="cs"/>
        </w:rPr>
        <w:t xml:space="preserve">Step 5 - Converting Text to Word Frequency Vectors with </w:t>
      </w:r>
      <w:proofErr w:type="spellStart"/>
      <w:r w:rsidRPr="00E67709">
        <w:rPr>
          <w:rFonts w:ascii="TH SarabunPSK" w:hAnsi="TH SarabunPSK" w:cs="TH SarabunPSK" w:hint="cs"/>
        </w:rPr>
        <w:t>TfidfVectorizer</w:t>
      </w:r>
      <w:proofErr w:type="spellEnd"/>
      <w:r w:rsidRPr="00E67709">
        <w:rPr>
          <w:rFonts w:ascii="TH SarabunPSK" w:hAnsi="TH SarabunPSK" w:cs="TH SarabunPSK" w:hint="cs"/>
        </w:rPr>
        <w:t>.</w:t>
      </w:r>
      <w:bookmarkEnd w:id="136"/>
    </w:p>
    <w:p w14:paraId="275A9FF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AB749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860040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2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63C4691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FFBED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6E4A10A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6CE3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2E5AEA9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E7204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6DCD900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D607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5A9185A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C18A4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สี่จะ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ที่บรรทัดที่ห้าจะ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6AE377A6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7206AE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50D93BA" wp14:editId="74E8F71F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F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45023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85D5514" wp14:editId="1F959AA3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6AA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7" w:name="_Toc128696243"/>
      <w:r w:rsidRPr="00E67709">
        <w:rPr>
          <w:rFonts w:ascii="TH SarabunPSK" w:hAnsi="TH SarabunPSK" w:cs="TH SarabunPSK" w:hint="cs"/>
        </w:rPr>
        <w:t>Step 6 - Create and Fit the Classifier.</w:t>
      </w:r>
      <w:bookmarkEnd w:id="137"/>
    </w:p>
    <w:p w14:paraId="3B70817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662313BC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6AB8EFE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53D8849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โค้ดบรรทัดที่ห้า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ที่บรรทัดที่หกจะ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3463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6EDCCC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5A25CC" wp14:editId="2268E0F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1D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046DDF3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8" w:name="_Toc128696244"/>
      <w:r w:rsidRPr="00E67709">
        <w:rPr>
          <w:rFonts w:ascii="TH SarabunPSK" w:hAnsi="TH SarabunPSK" w:cs="TH SarabunPSK" w:hint="cs"/>
        </w:rPr>
        <w:lastRenderedPageBreak/>
        <w:t>Step 7 - Computing the Evaluation Metrics</w:t>
      </w:r>
      <w:bookmarkEnd w:id="138"/>
    </w:p>
    <w:p w14:paraId="39BD6661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320D6C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4805B45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C8C60F8" wp14:editId="2070C4C4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5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C980F6D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9" w:name="_Toc128696245"/>
      <w:r w:rsidRPr="00E67709">
        <w:rPr>
          <w:rFonts w:ascii="TH SarabunPSK" w:hAnsi="TH SarabunPSK" w:cs="TH SarabunPSK" w:hint="cs"/>
        </w:rPr>
        <w:t>Building Random Forest Classifier</w:t>
      </w:r>
      <w:bookmarkEnd w:id="139"/>
    </w:p>
    <w:p w14:paraId="5094AA1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ด้านล่างนำเข้าโมดูลที่จำเป็น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Random Forest Classifier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ที่บรรทัดที่สี่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724DA72A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</w:p>
    <w:p w14:paraId="2812F7A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1394F4C" wp14:editId="2EA3E403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DC8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พิมพ์คลาสที่คาดการณ์ไว้สำหรับ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ระเบียนแรกในข้อมูลการทดสอบ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สามและสี่จะ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คำนวณและพิมพ์คะแนนความถูกต้องตามลำดับ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77.2%</w:t>
      </w:r>
    </w:p>
    <w:p w14:paraId="6120ABA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D65A93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606F12EA" wp14:editId="20359452">
            <wp:extent cx="5731510" cy="1584960"/>
            <wp:effectExtent l="0" t="0" r="0" b="254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4E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7AEA1E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185DF8F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0" w:name="_Toc128696246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6</w:t>
      </w:r>
      <w:r w:rsidRPr="00E67709">
        <w:rPr>
          <w:rFonts w:ascii="TH SarabunPSK" w:hAnsi="TH SarabunPSK" w:cs="TH SarabunPSK" w:hint="cs"/>
          <w:cs/>
        </w:rPr>
        <w:t xml:space="preserve"> ทดลองทำ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0"/>
    </w:p>
    <w:p w14:paraId="57DE1A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A70C9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287C430" wp14:editId="6D7E3A54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21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E1EA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E90A101" wp14:editId="2D7D59D6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B1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CEC429B" wp14:editId="4EC4024F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0996DE9" wp14:editId="291A5BFD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47B24D" wp14:editId="2090396C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7F7AB0A" wp14:editId="5369916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3FCC091" wp14:editId="62743677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EE" w14:textId="3BFACEC5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F5A717D" wp14:editId="6BC07E5B">
            <wp:extent cx="5731510" cy="2983865"/>
            <wp:effectExtent l="0" t="0" r="0" b="635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2BC60DE" wp14:editId="1FDD0F93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FAA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2B73A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1" w:name="_Toc128696247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7</w:t>
      </w:r>
      <w:r w:rsidRPr="00E67709">
        <w:rPr>
          <w:rFonts w:ascii="TH SarabunPSK" w:hAnsi="TH SarabunPSK" w:cs="TH SarabunPSK" w:hint="cs"/>
          <w:cs/>
        </w:rPr>
        <w:t xml:space="preserve"> ปรับแก้ไข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1"/>
    </w:p>
    <w:p w14:paraId="020C308C" w14:textId="381038C5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  <w:cs/>
        </w:rPr>
      </w:pPr>
      <w:bookmarkStart w:id="142" w:name="_Toc128696248"/>
      <w:r w:rsidRPr="00E67709">
        <w:rPr>
          <w:rStyle w:val="30"/>
          <w:rFonts w:ascii="TH SarabunPSK" w:hAnsi="TH SarabunPSK" w:cs="TH SarabunPSK" w:hint="cs"/>
          <w:b/>
          <w:bCs/>
          <w:cs/>
        </w:rPr>
        <w:t>การเปรียบเทียบ โดยใช้</w:t>
      </w:r>
      <w:r w:rsidRPr="00E67709">
        <w:rPr>
          <w:rStyle w:val="30"/>
          <w:rFonts w:ascii="TH SarabunPSK" w:hAnsi="TH SarabunPSK" w:cs="TH SarabunPSK" w:hint="cs"/>
          <w:b/>
          <w:bCs/>
        </w:rPr>
        <w:t xml:space="preserve"> Model Naïve baye</w:t>
      </w:r>
      <w:bookmarkEnd w:id="142"/>
    </w:p>
    <w:p w14:paraId="28AF23BB" w14:textId="61F0F5C0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 xml:space="preserve">และ ข่าวสารดังเดิมจะมี </w:t>
      </w:r>
      <w:r w:rsidRPr="00E67709">
        <w:rPr>
          <w:rFonts w:ascii="TH SarabunPSK" w:hAnsi="TH SarabunPSK" w:cs="TH SarabunPSK" w:hint="cs"/>
        </w:rPr>
        <w:t xml:space="preserve">% </w:t>
      </w:r>
      <w:r w:rsidRPr="00E67709">
        <w:rPr>
          <w:rFonts w:ascii="TH SarabunPSK" w:hAnsi="TH SarabunPSK" w:cs="TH SarabunPSK" w:hint="cs"/>
          <w:cs/>
        </w:rPr>
        <w:t>ความแม่นยำที่แตกต่างกัน โดยที่</w:t>
      </w:r>
      <w:r w:rsidRPr="00E67709">
        <w:rPr>
          <w:rFonts w:ascii="TH SarabunPSK" w:hAnsi="TH SarabunPSK" w:cs="TH SarabunPSK" w:hint="cs"/>
        </w:rPr>
        <w:t xml:space="preserve"> %</w:t>
      </w:r>
      <w:r w:rsidRPr="00E67709">
        <w:rPr>
          <w:rFonts w:ascii="TH SarabunPSK" w:hAnsi="TH SarabunPSK" w:cs="TH SarabunPSK" w:hint="cs"/>
          <w:cs/>
        </w:rPr>
        <w:t>ความแม่นยำจากการ</w:t>
      </w:r>
      <w:r w:rsidRPr="00E67709">
        <w:rPr>
          <w:rFonts w:ascii="TH SarabunPSK" w:hAnsi="TH SarabunPSK" w:cs="TH SarabunPSK" w:hint="cs"/>
        </w:rPr>
        <w:t xml:space="preserve"> Test </w:t>
      </w:r>
      <w:r w:rsidRPr="00E67709">
        <w:rPr>
          <w:rFonts w:ascii="TH SarabunPSK" w:hAnsi="TH SarabunPSK" w:cs="TH SarabunPSK" w:hint="cs"/>
          <w:cs/>
        </w:rPr>
        <w:t>โดยใช้</w:t>
      </w:r>
      <w:r w:rsidRPr="00E67709">
        <w:rPr>
          <w:rFonts w:ascii="TH SarabunPSK" w:hAnsi="TH SarabunPSK" w:cs="TH SarabunPSK" w:hint="cs"/>
        </w:rPr>
        <w:t xml:space="preserve"> Model Naïve baye </w:t>
      </w:r>
      <w:r w:rsidRPr="00E67709">
        <w:rPr>
          <w:rFonts w:ascii="TH SarabunPSK" w:hAnsi="TH SarabunPSK" w:cs="TH SarabunPSK" w:hint="cs"/>
          <w:cs/>
        </w:rPr>
        <w:t>ข่าวสารที่นำมาผ่านกระ</w:t>
      </w:r>
      <w:proofErr w:type="spellStart"/>
      <w:r w:rsidRPr="00E67709">
        <w:rPr>
          <w:rFonts w:ascii="TH SarabunPSK" w:hAnsi="TH SarabunPSK" w:cs="TH SarabunPSK" w:hint="cs"/>
          <w:cs/>
        </w:rPr>
        <w:t>บไ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ด้วนการ 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จะได้ความแม่นยำอยู่ที่  </w:t>
      </w:r>
      <w:r w:rsidRPr="00E67709">
        <w:rPr>
          <w:rFonts w:ascii="TH SarabunPSK" w:hAnsi="TH SarabunPSK" w:cs="TH SarabunPSK" w:hint="cs"/>
        </w:rPr>
        <w:t xml:space="preserve">75.55% </w:t>
      </w:r>
      <w:r w:rsidRPr="00E67709">
        <w:rPr>
          <w:rFonts w:ascii="TH SarabunPSK" w:hAnsi="TH SarabunPSK" w:cs="TH SarabunPSK" w:hint="cs"/>
          <w:cs/>
        </w:rPr>
        <w:t>และ ข่าวสารดังเดิม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จะได้ความแม่นยำอยู่ที่ </w:t>
      </w:r>
      <w:r w:rsidRPr="00E67709">
        <w:rPr>
          <w:rFonts w:ascii="TH SarabunPSK" w:hAnsi="TH SarabunPSK" w:cs="TH SarabunPSK" w:hint="cs"/>
        </w:rPr>
        <w:t>76.35%</w:t>
      </w:r>
    </w:p>
    <w:p w14:paraId="61FA919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7EAB3598" wp14:editId="0933F518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57" name="รูปภาพ 57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B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70A2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EE3BE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7D324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9B378A" w14:textId="07A90F60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82F819" w14:textId="2F3B65B9" w:rsidR="008D2195" w:rsidRPr="00E67709" w:rsidRDefault="008D2195" w:rsidP="008D21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3" w:name="_Toc12391937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3"/>
    </w:p>
    <w:p w14:paraId="7BBF787D" w14:textId="6174AEC0" w:rsidR="008D2195" w:rsidRPr="00E67709" w:rsidRDefault="008D2195" w:rsidP="008D2195">
      <w:pPr>
        <w:pStyle w:val="af3"/>
        <w:rPr>
          <w:rFonts w:ascii="TH SarabunPSK" w:hAnsi="TH SarabunPSK" w:cs="TH SarabunPSK"/>
          <w:b/>
          <w:bCs/>
          <w:sz w:val="36"/>
          <w:szCs w:val="36"/>
        </w:rPr>
      </w:pPr>
    </w:p>
    <w:p w14:paraId="617EEC2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294E4A59" wp14:editId="3B870DC0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6ECE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2C795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37193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FA92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80F6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AA59843" w14:textId="7410A575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4" w:name="_Toc12391937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4"/>
    </w:p>
    <w:p w14:paraId="6DCF2E75" w14:textId="66B2252B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45" w:name="_Toc128696249"/>
      <w:r w:rsidRPr="00E67709">
        <w:rPr>
          <w:rFonts w:ascii="TH SarabunPSK" w:hAnsi="TH SarabunPSK" w:cs="TH SarabunPSK" w:hint="cs"/>
          <w:cs/>
        </w:rPr>
        <w:t xml:space="preserve">การเปรียบเทียบโดยใช้ข่าวสารที่ไม่ได้รับการเทรน โดยใช้ </w:t>
      </w:r>
      <w:r w:rsidRPr="00E67709">
        <w:rPr>
          <w:rFonts w:ascii="TH SarabunPSK" w:hAnsi="TH SarabunPSK" w:cs="TH SarabunPSK" w:hint="cs"/>
        </w:rPr>
        <w:t>Model Naïve baye</w:t>
      </w:r>
      <w:bookmarkEnd w:id="145"/>
    </w:p>
    <w:p w14:paraId="403642D4" w14:textId="77777777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โดยการเปรียบเทียบเป็นแบ่งข้อมูลออกจากระบบ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 xml:space="preserve">โดยที่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>มีข้อมูลทั้งหมด</w:t>
      </w:r>
      <w:r w:rsidRPr="00E67709">
        <w:rPr>
          <w:rFonts w:ascii="TH SarabunPSK" w:hAnsi="TH SarabunPSK" w:cs="TH SarabunPSK" w:hint="cs"/>
        </w:rPr>
        <w:t xml:space="preserve"> 10,570 record </w:t>
      </w:r>
      <w:r w:rsidRPr="00E67709">
        <w:rPr>
          <w:rFonts w:ascii="TH SarabunPSK" w:hAnsi="TH SarabunPSK" w:cs="TH SarabunPSK" w:hint="cs"/>
          <w:cs/>
        </w:rPr>
        <w:t>โดย</w:t>
      </w:r>
      <w:r w:rsidRPr="00E67709">
        <w:rPr>
          <w:rFonts w:ascii="TH SarabunPSK" w:hAnsi="TH SarabunPSK" w:cs="TH SarabunPSK" w:hint="cs"/>
        </w:rPr>
        <w:t xml:space="preserve"> 10,000 record </w:t>
      </w:r>
      <w:r w:rsidRPr="00E67709">
        <w:rPr>
          <w:rFonts w:ascii="TH SarabunPSK" w:hAnsi="TH SarabunPSK" w:cs="TH SarabunPSK" w:hint="cs"/>
          <w:cs/>
        </w:rPr>
        <w:t xml:space="preserve">ทำการใช้ในการ </w:t>
      </w:r>
      <w:r w:rsidRPr="00E67709">
        <w:rPr>
          <w:rFonts w:ascii="TH SarabunPSK" w:hAnsi="TH SarabunPSK" w:cs="TH SarabunPSK" w:hint="cs"/>
        </w:rPr>
        <w:t xml:space="preserve">Train 80%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test 20%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570 record </w:t>
      </w:r>
      <w:r w:rsidRPr="00E67709">
        <w:rPr>
          <w:rFonts w:ascii="TH SarabunPSK" w:hAnsi="TH SarabunPSK" w:cs="TH SarabunPSK" w:hint="cs"/>
          <w:cs/>
        </w:rPr>
        <w:t>ใช้ในการทดสอบจริง โดยความแม่นยำที่ได้ ข่าวสารดังเดิม</w:t>
      </w:r>
      <w:r w:rsidRPr="00E67709">
        <w:rPr>
          <w:rFonts w:ascii="TH SarabunPSK" w:hAnsi="TH SarabunPSK" w:cs="TH SarabunPSK" w:hint="cs"/>
        </w:rPr>
        <w:t xml:space="preserve"> 75.26% </w:t>
      </w:r>
      <w:r w:rsidRPr="00E67709">
        <w:rPr>
          <w:rFonts w:ascii="TH SarabunPSK" w:hAnsi="TH SarabunPSK" w:cs="TH SarabunPSK" w:hint="cs"/>
          <w:cs/>
        </w:rPr>
        <w:t>และ ข่าวสาร ผ่านกระบวนการ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64.35%</w:t>
      </w:r>
    </w:p>
    <w:p w14:paraId="7CAE907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8E9B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7275B49" wp14:editId="4BE5E5DF">
            <wp:extent cx="4935071" cy="1990213"/>
            <wp:effectExtent l="0" t="0" r="5715" b="381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6B5" w14:textId="3DA86A1F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6" w:name="_Toc12391937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6"/>
    </w:p>
    <w:p w14:paraId="570962F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DB07A7F" wp14:editId="065835DA">
            <wp:extent cx="4975412" cy="1734173"/>
            <wp:effectExtent l="0" t="0" r="3175" b="635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AF3B" w14:textId="00FC0168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7" w:name="_Toc12391937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7"/>
    </w:p>
    <w:p w14:paraId="6E13136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8" w:name="_Toc128696250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8</w:t>
      </w:r>
      <w:r w:rsidRPr="00E67709">
        <w:rPr>
          <w:rFonts w:ascii="TH SarabunPSK" w:hAnsi="TH SarabunPSK" w:cs="TH SarabunPSK" w:hint="cs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pywebio</w:t>
      </w:r>
      <w:bookmarkEnd w:id="148"/>
      <w:proofErr w:type="spellEnd"/>
    </w:p>
    <w:p w14:paraId="6CDCD76B" w14:textId="77777777" w:rsidR="00FA7FB7" w:rsidRPr="00E67709" w:rsidRDefault="00FA7FB7" w:rsidP="0076449E">
      <w:pPr>
        <w:ind w:firstLine="720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 xml:space="preserve">ได้ทำการแปลงไฟล์ </w:t>
      </w:r>
      <w:proofErr w:type="spellStart"/>
      <w:r w:rsidRPr="00E67709">
        <w:rPr>
          <w:rFonts w:ascii="TH SarabunPSK" w:hAnsi="TH SarabunPSK" w:cs="TH SarabunPSK" w:hint="cs"/>
        </w:rPr>
        <w:t>Jupyter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เนื่องจากการที่จะทำ</w:t>
      </w:r>
      <w:r w:rsidRPr="00E67709">
        <w:rPr>
          <w:rFonts w:ascii="TH SarabunPSK" w:hAnsi="TH SarabunPSK" w:cs="TH SarabunPSK" w:hint="cs"/>
        </w:rPr>
        <w:t xml:space="preserve"> Web Application </w:t>
      </w:r>
      <w:r w:rsidRPr="00E67709">
        <w:rPr>
          <w:rFonts w:ascii="TH SarabunPSK" w:hAnsi="TH SarabunPSK" w:cs="TH SarabunPSK" w:hint="cs"/>
          <w:cs/>
        </w:rPr>
        <w:t xml:space="preserve">จะต้องใช้ไฟล์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ก่อน </w:t>
      </w:r>
    </w:p>
    <w:p w14:paraId="6F41254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FBC9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116AC43" wp14:editId="5DDB456E">
            <wp:extent cx="5731510" cy="3265170"/>
            <wp:effectExtent l="0" t="0" r="0" b="0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4F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5914F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 xml:space="preserve">บรรทัดที่ </w:t>
      </w:r>
      <w:r w:rsidRPr="00E67709">
        <w:rPr>
          <w:rFonts w:ascii="TH SarabunPSK" w:hAnsi="TH SarabunPSK" w:cs="TH SarabunPSK" w:hint="cs"/>
        </w:rPr>
        <w:t>65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66</w:t>
      </w:r>
      <w:r w:rsidRPr="00E67709">
        <w:rPr>
          <w:rFonts w:ascii="TH SarabunPSK" w:hAnsi="TH SarabunPSK" w:cs="TH SarabunPSK" w:hint="cs"/>
          <w:cs/>
        </w:rPr>
        <w:t xml:space="preserve"> เป็นการเรียกใช้ </w:t>
      </w:r>
      <w:proofErr w:type="spellStart"/>
      <w:r w:rsidRPr="00E67709">
        <w:rPr>
          <w:rFonts w:ascii="TH SarabunPSK" w:hAnsi="TH SarabunPSK" w:cs="TH SarabunPSK" w:hint="cs"/>
        </w:rPr>
        <w:t>pywebio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input, output</w:t>
      </w:r>
    </w:p>
    <w:p w14:paraId="5986975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80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คือการสร้าง </w:t>
      </w:r>
      <w:r w:rsidRPr="00E67709">
        <w:rPr>
          <w:rFonts w:ascii="TH SarabunPSK" w:hAnsi="TH SarabunPSK" w:cs="TH SarabunPSK" w:hint="cs"/>
        </w:rPr>
        <w:t xml:space="preserve">Label </w:t>
      </w:r>
      <w:r w:rsidRPr="00E67709">
        <w:rPr>
          <w:rFonts w:ascii="TH SarabunPSK" w:hAnsi="TH SarabunPSK" w:cs="TH SarabunPSK" w:hint="cs"/>
          <w:cs/>
        </w:rPr>
        <w:t>เพื่อให้ป้อนข้อความที่จะนำไปใช้กับ</w:t>
      </w:r>
      <w:r w:rsidRPr="00E67709">
        <w:rPr>
          <w:rFonts w:ascii="TH SarabunPSK" w:hAnsi="TH SarabunPSK" w:cs="TH SarabunPSK" w:hint="cs"/>
        </w:rPr>
        <w:t xml:space="preserve"> Model </w:t>
      </w:r>
    </w:p>
    <w:p w14:paraId="1B69646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82, 85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Output </w:t>
      </w:r>
      <w:r w:rsidRPr="00E67709">
        <w:rPr>
          <w:rFonts w:ascii="TH SarabunPSK" w:hAnsi="TH SarabunPSK" w:cs="TH SarabunPSK" w:hint="cs"/>
          <w:cs/>
        </w:rPr>
        <w:t xml:space="preserve">คือการแสดงผลหลังจากที่รับ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เข้าไป </w:t>
      </w:r>
    </w:p>
    <w:p w14:paraId="353DEEA1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>ผลการทดลอง</w:t>
      </w:r>
    </w:p>
    <w:p w14:paraId="23F8723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41F4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003648E" wp14:editId="5D35677D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A1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78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8ED78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4D00052" wp14:editId="1AA948CC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B6E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5950D6" w14:textId="5621DB13" w:rsidR="003D354E" w:rsidRDefault="003D354E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DE531F" w14:textId="4E8F718D" w:rsidR="008D2195" w:rsidRDefault="008D2195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C707B0" w14:textId="6875AF54" w:rsidR="00A33C5C" w:rsidRDefault="00A33C5C" w:rsidP="00A33C5C">
      <w:pPr>
        <w:pStyle w:val="20"/>
        <w:rPr>
          <w:rFonts w:ascii="TH SarabunPSK" w:hAnsi="TH SarabunPSK" w:cs="TH SarabunPSK"/>
        </w:rPr>
      </w:pPr>
      <w:bookmarkStart w:id="149" w:name="_Toc128696251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/>
        </w:rPr>
        <w:t>9 Frameworks Flask</w:t>
      </w:r>
      <w:bookmarkEnd w:id="149"/>
    </w:p>
    <w:p w14:paraId="05D4186A" w14:textId="77777777" w:rsidR="00A33C5C" w:rsidRPr="00A33C5C" w:rsidRDefault="00A33C5C" w:rsidP="00A33C5C"/>
    <w:p w14:paraId="700415D9" w14:textId="77777777" w:rsidR="00A33C5C" w:rsidRPr="00E67709" w:rsidRDefault="00A33C5C" w:rsidP="008D2195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14780C" w14:textId="47108AA3" w:rsidR="00FA7FB7" w:rsidRPr="005865E9" w:rsidRDefault="00FA7FB7" w:rsidP="005865E9">
      <w:pPr>
        <w:pStyle w:val="1"/>
        <w:jc w:val="left"/>
      </w:pPr>
      <w:bookmarkStart w:id="150" w:name="_Toc128696252"/>
      <w:r w:rsidRPr="005865E9">
        <w:rPr>
          <w:rFonts w:hint="cs"/>
          <w:cs/>
        </w:rPr>
        <w:t>สรุป</w:t>
      </w:r>
      <w:bookmarkEnd w:id="150"/>
    </w:p>
    <w:p w14:paraId="7F4E5559" w14:textId="085CEADE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1" w:name="_Toc128696253"/>
      <w:r w:rsidRPr="00E67709">
        <w:rPr>
          <w:rFonts w:ascii="TH SarabunPSK" w:hAnsi="TH SarabunPSK" w:cs="TH SarabunPSK" w:hint="cs"/>
          <w:cs/>
        </w:rPr>
        <w:t>สรุปผลการดำเนินงาน</w:t>
      </w:r>
      <w:bookmarkEnd w:id="151"/>
    </w:p>
    <w:p w14:paraId="7B2D343C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สามารถสรุปบทความได้ ใช้ </w:t>
      </w:r>
      <w:r w:rsidRPr="00E67709">
        <w:rPr>
          <w:rFonts w:ascii="TH SarabunPSK" w:hAnsi="TH SarabunPSK" w:cs="TH SarabunPSK" w:hint="cs"/>
        </w:rPr>
        <w:t xml:space="preserve">Library NLTK NLP </w:t>
      </w:r>
    </w:p>
    <w:p w14:paraId="1039DA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>สามารถวิเคราะห์ บทความได้ระดับเบื้องต้น</w:t>
      </w:r>
    </w:p>
    <w:p w14:paraId="1674F933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จัดทำเหมืองข้อมูล </w:t>
      </w:r>
      <w:r w:rsidRPr="00E67709">
        <w:rPr>
          <w:rFonts w:ascii="TH SarabunPSK" w:hAnsi="TH SarabunPSK" w:cs="TH SarabunPSK" w:hint="cs"/>
        </w:rPr>
        <w:t>Dataset</w:t>
      </w:r>
    </w:p>
    <w:p w14:paraId="2088DA1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 xml:space="preserve">เปรียบเทียบอัลกอริทึมระหว่าง </w:t>
      </w:r>
      <w:r w:rsidRPr="00E67709">
        <w:rPr>
          <w:rFonts w:ascii="TH SarabunPSK" w:hAnsi="TH SarabunPSK" w:cs="TH SarabunPSK" w:hint="cs"/>
          <w:color w:val="000000" w:themeColor="text1"/>
        </w:rPr>
        <w:t>Random Forest Classifier</w:t>
      </w:r>
      <w:r w:rsidRPr="00E67709">
        <w:rPr>
          <w:rFonts w:ascii="TH SarabunPSK" w:hAnsi="TH SarabunPSK" w:cs="TH SarabunPSK" w:hint="cs"/>
          <w:cs/>
        </w:rPr>
        <w:t xml:space="preserve"> กับ </w:t>
      </w:r>
      <w:r w:rsidRPr="00E67709">
        <w:rPr>
          <w:rFonts w:ascii="TH SarabunPSK" w:hAnsi="TH SarabunPSK" w:cs="TH SarabunPSK" w:hint="cs"/>
        </w:rPr>
        <w:t>Naïve Bayes Classifier</w:t>
      </w:r>
    </w:p>
    <w:p w14:paraId="3D247A6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ทำ </w:t>
      </w:r>
      <w:r w:rsidRPr="00E67709">
        <w:rPr>
          <w:rFonts w:ascii="TH SarabunPSK" w:hAnsi="TH SarabunPSK" w:cs="TH SarabunPSK" w:hint="cs"/>
        </w:rPr>
        <w:t>Sentiment Analysis Naïve Bayes Classifier</w:t>
      </w:r>
    </w:p>
    <w:p w14:paraId="3B78A28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 w:rsidRPr="00E67709">
        <w:rPr>
          <w:rFonts w:ascii="TH SarabunPSK" w:hAnsi="TH SarabunPSK" w:cs="TH SarabunPSK" w:hint="cs"/>
        </w:rPr>
        <w:t>NLP</w:t>
      </w:r>
    </w:p>
    <w:p w14:paraId="1DFFD81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มีการนำ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pywebio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เข้ามาในการทำ </w:t>
      </w:r>
      <w:r w:rsidRPr="00E67709">
        <w:rPr>
          <w:rFonts w:ascii="TH SarabunPSK" w:hAnsi="TH SarabunPSK" w:cs="TH SarabunPSK" w:hint="cs"/>
        </w:rPr>
        <w:t>Web Application</w:t>
      </w:r>
    </w:p>
    <w:p w14:paraId="7B124D16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</w:p>
    <w:p w14:paraId="08243790" w14:textId="28B683C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2" w:name="_Toc128696254"/>
      <w:r w:rsidRPr="00E67709">
        <w:rPr>
          <w:rFonts w:ascii="TH SarabunPSK" w:hAnsi="TH SarabunPSK" w:cs="TH SarabunPSK" w:hint="cs"/>
          <w:cs/>
        </w:rPr>
        <w:t>ปัญหาและอุปสรรค</w:t>
      </w:r>
      <w:bookmarkEnd w:id="152"/>
    </w:p>
    <w:p w14:paraId="70743872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ยังใช้ภาษา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ได้ไม่ชำนาญ</w:t>
      </w:r>
    </w:p>
    <w:p w14:paraId="35A662E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2. Library </w:t>
      </w:r>
      <w:r w:rsidRPr="00E67709">
        <w:rPr>
          <w:rFonts w:ascii="TH SarabunPSK" w:hAnsi="TH SarabunPSK" w:cs="TH SarabunPSK" w:hint="cs"/>
          <w:cs/>
        </w:rPr>
        <w:t xml:space="preserve">ที่จะใช้ค่อนข้างเยอะ จึงทำให้เริ่ม </w:t>
      </w:r>
      <w:r w:rsidRPr="00E67709">
        <w:rPr>
          <w:rFonts w:ascii="TH SarabunPSK" w:hAnsi="TH SarabunPSK" w:cs="TH SarabunPSK" w:hint="cs"/>
        </w:rPr>
        <w:t xml:space="preserve">Project </w:t>
      </w:r>
      <w:r w:rsidRPr="00E67709">
        <w:rPr>
          <w:rFonts w:ascii="TH SarabunPSK" w:hAnsi="TH SarabunPSK" w:cs="TH SarabunPSK" w:hint="cs"/>
          <w:cs/>
        </w:rPr>
        <w:t>ช้า</w:t>
      </w:r>
    </w:p>
    <w:p w14:paraId="4B2D0A90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มีปัญหาเรื่อง </w:t>
      </w:r>
      <w:r w:rsidRPr="00E67709">
        <w:rPr>
          <w:rFonts w:ascii="TH SarabunPSK" w:hAnsi="TH SarabunPSK" w:cs="TH SarabunPSK" w:hint="cs"/>
        </w:rPr>
        <w:t xml:space="preserve">Version </w:t>
      </w:r>
      <w:r w:rsidRPr="00E67709">
        <w:rPr>
          <w:rFonts w:ascii="TH SarabunPSK" w:hAnsi="TH SarabunPSK" w:cs="TH SarabunPSK" w:hint="cs"/>
          <w:cs/>
        </w:rPr>
        <w:t xml:space="preserve">ที่จะติดตั้ง </w:t>
      </w:r>
      <w:r w:rsidRPr="00E67709">
        <w:rPr>
          <w:rFonts w:ascii="TH SarabunPSK" w:hAnsi="TH SarabunPSK" w:cs="TH SarabunPSK" w:hint="cs"/>
        </w:rPr>
        <w:t>Library</w:t>
      </w:r>
    </w:p>
    <w:p w14:paraId="19FB1D9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>ไม่สามารถนำ ตัวเลขที่ข่าวประกาศไปวิเครา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51AA02B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>5.</w:t>
      </w:r>
      <w:r w:rsidRPr="00E67709">
        <w:rPr>
          <w:rFonts w:ascii="TH SarabunPSK" w:hAnsi="TH SarabunPSK" w:cs="TH SarabunPSK" w:hint="cs"/>
          <w:cs/>
        </w:rPr>
        <w:t xml:space="preserve"> ผลจากกาทำ </w:t>
      </w:r>
      <w:r w:rsidRPr="00E67709">
        <w:rPr>
          <w:rFonts w:ascii="TH SarabunPSK" w:hAnsi="TH SarabunPSK" w:cs="TH SarabunPSK" w:hint="cs"/>
        </w:rPr>
        <w:t xml:space="preserve">Sentiment Analysis </w:t>
      </w:r>
      <w:r w:rsidRPr="00E67709">
        <w:rPr>
          <w:rFonts w:ascii="TH SarabunPSK" w:hAnsi="TH SarabunPSK" w:cs="TH SarabunPSK" w:hint="cs"/>
          <w:cs/>
        </w:rPr>
        <w:t>ผลที่ได้รับ ไม่ต้องกับที่เทสในระบบ</w:t>
      </w:r>
    </w:p>
    <w:p w14:paraId="023610E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เนื่องจากการทำ </w:t>
      </w:r>
      <w:r w:rsidRPr="00E67709">
        <w:rPr>
          <w:rFonts w:ascii="TH SarabunPSK" w:hAnsi="TH SarabunPSK" w:cs="TH SarabunPSK" w:hint="cs"/>
        </w:rPr>
        <w:t xml:space="preserve">Web Application </w:t>
      </w:r>
      <w:r w:rsidRPr="00E67709">
        <w:rPr>
          <w:rFonts w:ascii="TH SarabunPSK" w:hAnsi="TH SarabunPSK" w:cs="TH SarabunPSK" w:hint="cs"/>
          <w:cs/>
        </w:rPr>
        <w:t xml:space="preserve">โดยใช้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มีตัวเลือก </w:t>
      </w:r>
      <w:r w:rsidRPr="00E67709">
        <w:rPr>
          <w:rFonts w:ascii="TH SarabunPSK" w:hAnsi="TH SarabunPSK" w:cs="TH SarabunPSK" w:hint="cs"/>
        </w:rPr>
        <w:t xml:space="preserve">Framework </w:t>
      </w:r>
      <w:r w:rsidRPr="00E67709">
        <w:rPr>
          <w:rFonts w:ascii="TH SarabunPSK" w:hAnsi="TH SarabunPSK" w:cs="TH SarabunPSK" w:hint="cs"/>
          <w:cs/>
        </w:rPr>
        <w:t>ให้ใช้น้อย</w:t>
      </w:r>
    </w:p>
    <w:p w14:paraId="3CA2C697" w14:textId="5ECE9399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ตัดบางส่วนที่สำคัญไป</w:t>
      </w:r>
    </w:p>
    <w:p w14:paraId="4BA96C71" w14:textId="3A689CF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3" w:name="_Toc128696255"/>
      <w:r w:rsidRPr="00E67709">
        <w:rPr>
          <w:rFonts w:ascii="TH SarabunPSK" w:hAnsi="TH SarabunPSK" w:cs="TH SarabunPSK" w:hint="cs"/>
          <w:cs/>
        </w:rPr>
        <w:t>งานที่จะดำเนินการต่อไป</w:t>
      </w:r>
      <w:bookmarkEnd w:id="153"/>
    </w:p>
    <w:p w14:paraId="3DB1FFDF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ปรับปรุงแก้ไขการทำ </w:t>
      </w:r>
      <w:r w:rsidRPr="00E67709">
        <w:rPr>
          <w:rFonts w:ascii="TH SarabunPSK" w:hAnsi="TH SarabunPSK" w:cs="TH SarabunPSK" w:hint="cs"/>
        </w:rPr>
        <w:t>sentiment Analysis</w:t>
      </w:r>
    </w:p>
    <w:p w14:paraId="70B1D92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 xml:space="preserve">เทรนข้อมูลที่เกี่ยวกับ </w:t>
      </w:r>
      <w:r w:rsidRPr="00E67709">
        <w:rPr>
          <w:rFonts w:ascii="TH SarabunPSK" w:hAnsi="TH SarabunPSK" w:cs="TH SarabunPSK" w:hint="cs"/>
        </w:rPr>
        <w:t xml:space="preserve">Forex </w:t>
      </w:r>
    </w:p>
    <w:p w14:paraId="71E501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ทดสอบ </w:t>
      </w:r>
      <w:r w:rsidRPr="00E67709">
        <w:rPr>
          <w:rFonts w:ascii="TH SarabunPSK" w:hAnsi="TH SarabunPSK" w:cs="TH SarabunPSK" w:hint="cs"/>
        </w:rPr>
        <w:t xml:space="preserve">Algorithm </w:t>
      </w:r>
      <w:r w:rsidRPr="00E67709">
        <w:rPr>
          <w:rFonts w:ascii="TH SarabunPSK" w:hAnsi="TH SarabunPSK" w:cs="TH SarabunPSK" w:hint="cs"/>
          <w:cs/>
        </w:rPr>
        <w:t xml:space="preserve">ระหว่าง </w:t>
      </w:r>
      <w:proofErr w:type="spellStart"/>
      <w:r w:rsidRPr="00E67709">
        <w:rPr>
          <w:rFonts w:ascii="TH SarabunPSK" w:hAnsi="TH SarabunPSK" w:cs="TH SarabunPSK" w:hint="cs"/>
        </w:rPr>
        <w:t>SpaCy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กับ </w:t>
      </w:r>
      <w:r w:rsidRPr="00E67709">
        <w:rPr>
          <w:rFonts w:ascii="TH SarabunPSK" w:hAnsi="TH SarabunPSK" w:cs="TH SarabunPSK" w:hint="cs"/>
        </w:rPr>
        <w:t>NLTK</w:t>
      </w:r>
    </w:p>
    <w:p w14:paraId="796C769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4. </w:t>
      </w:r>
      <w:r w:rsidRPr="00E67709">
        <w:rPr>
          <w:rFonts w:ascii="TH SarabunPSK" w:hAnsi="TH SarabunPSK" w:cs="TH SarabunPSK" w:hint="cs"/>
          <w:cs/>
        </w:rPr>
        <w:t>ศึกษาและทดลองอ</w:t>
      </w:r>
      <w:proofErr w:type="spellStart"/>
      <w:r w:rsidRPr="00E67709">
        <w:rPr>
          <w:rFonts w:ascii="TH SarabunPSK" w:hAnsi="TH SarabunPSK" w:cs="TH SarabunPSK" w:hint="cs"/>
          <w:cs/>
        </w:rPr>
        <w:t>ัล</w:t>
      </w:r>
      <w:proofErr w:type="spellEnd"/>
      <w:r w:rsidRPr="00E67709">
        <w:rPr>
          <w:rFonts w:ascii="TH SarabunPSK" w:hAnsi="TH SarabunPSK" w:cs="TH SarabunPSK" w:hint="cs"/>
          <w:cs/>
        </w:rPr>
        <w:t>กอลิทึมอื่นๆ</w:t>
      </w:r>
    </w:p>
    <w:p w14:paraId="510F6AE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57861D14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จัดทำ </w:t>
      </w:r>
      <w:r w:rsidRPr="00E67709">
        <w:rPr>
          <w:rFonts w:ascii="TH SarabunPSK" w:hAnsi="TH SarabunPSK" w:cs="TH SarabunPSK" w:hint="cs"/>
        </w:rPr>
        <w:t>Web Application</w:t>
      </w:r>
      <w:r w:rsidRPr="00E67709">
        <w:rPr>
          <w:rFonts w:ascii="TH SarabunPSK" w:hAnsi="TH SarabunPSK" w:cs="TH SarabunPSK" w:hint="cs"/>
          <w:cs/>
        </w:rPr>
        <w:t>ให้สมบูรณ์</w:t>
      </w:r>
    </w:p>
    <w:p w14:paraId="4F166254" w14:textId="77777777" w:rsidR="00FA7FB7" w:rsidRPr="00E67709" w:rsidRDefault="00FA7FB7" w:rsidP="00E67709">
      <w:pPr>
        <w:rPr>
          <w:rFonts w:ascii="TH SarabunPSK" w:hAnsi="TH SarabunPSK" w:cs="TH SarabunPSK"/>
          <w:color w:val="1A0DAB"/>
          <w:u w:val="single"/>
          <w:shd w:val="clear" w:color="auto" w:fill="FFFFFF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>ศึกษา</w:t>
      </w:r>
      <w:r w:rsidRPr="00E67709">
        <w:rPr>
          <w:rFonts w:ascii="TH SarabunPSK" w:hAnsi="TH SarabunPSK" w:cs="TH SarabunPSK" w:hint="cs"/>
        </w:rPr>
        <w:t xml:space="preserve"> Framework Django</w:t>
      </w:r>
      <w:hyperlink r:id="rId75" w:history="1"/>
    </w:p>
    <w:p w14:paraId="28C71718" w14:textId="37C9694B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44D94454" w14:textId="5E490E5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33B7C140" w14:textId="2B7D7D1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8345763" w14:textId="5B0932C0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AECDC06" w14:textId="3884B6F1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566B0CB2" w14:textId="77777777" w:rsidR="00AB6BA3" w:rsidRDefault="00AB6BA3" w:rsidP="00E67709">
      <w:pPr>
        <w:rPr>
          <w:rFonts w:ascii="TH SarabunPSK" w:hAnsi="TH SarabunPSK" w:cs="TH SarabunPSK"/>
          <w:b/>
          <w:bCs/>
        </w:rPr>
      </w:pPr>
    </w:p>
    <w:p w14:paraId="041A6E64" w14:textId="77777777" w:rsidR="005865E9" w:rsidRPr="00E67709" w:rsidRDefault="005865E9" w:rsidP="00E67709">
      <w:pPr>
        <w:rPr>
          <w:rFonts w:ascii="TH SarabunPSK" w:hAnsi="TH SarabunPSK" w:cs="TH SarabunPSK"/>
          <w:b/>
          <w:bCs/>
        </w:rPr>
      </w:pPr>
    </w:p>
    <w:p w14:paraId="78CDC0BE" w14:textId="34C5336D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0C52B5B1" w14:textId="5C10F9A7" w:rsidR="0076449E" w:rsidRDefault="0076449E" w:rsidP="00E67709">
      <w:pPr>
        <w:rPr>
          <w:rFonts w:ascii="TH SarabunPSK" w:hAnsi="TH SarabunPSK" w:cs="TH SarabunPSK"/>
          <w:b/>
          <w:bCs/>
        </w:rPr>
      </w:pPr>
    </w:p>
    <w:p w14:paraId="124657E8" w14:textId="77777777" w:rsidR="0076449E" w:rsidRPr="00E67709" w:rsidRDefault="0076449E" w:rsidP="00E67709">
      <w:pPr>
        <w:rPr>
          <w:rFonts w:ascii="TH SarabunPSK" w:hAnsi="TH SarabunPSK" w:cs="TH SarabunPSK"/>
          <w:b/>
          <w:bCs/>
          <w:cs/>
        </w:rPr>
      </w:pPr>
    </w:p>
    <w:p w14:paraId="08682EBD" w14:textId="77777777" w:rsidR="00FA7FB7" w:rsidRPr="00E67709" w:rsidRDefault="00FA7FB7" w:rsidP="00E67709">
      <w:pPr>
        <w:pStyle w:val="1"/>
        <w:numPr>
          <w:ilvl w:val="0"/>
          <w:numId w:val="0"/>
        </w:numPr>
        <w:ind w:left="4140"/>
        <w:jc w:val="left"/>
        <w:rPr>
          <w:rFonts w:ascii="TH SarabunPSK" w:hAnsi="TH SarabunPSK" w:cs="TH SarabunPSK"/>
        </w:rPr>
      </w:pPr>
      <w:bookmarkStart w:id="154" w:name="_Toc128696256"/>
      <w:r w:rsidRPr="00E67709">
        <w:rPr>
          <w:rFonts w:ascii="TH SarabunPSK" w:hAnsi="TH SarabunPSK" w:cs="TH SarabunPSK" w:hint="cs"/>
          <w:cs/>
        </w:rPr>
        <w:t>บรรณานุกรม</w:t>
      </w:r>
      <w:bookmarkEnd w:id="154"/>
    </w:p>
    <w:p w14:paraId="1FD5C9ED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>[1] S. Shalev-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Shwartz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S. Ben-David, </w:t>
      </w:r>
      <w:hyperlink r:id="rId76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Understanding Machine Learning: From Theory to Algorithms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Cambridge University Press ,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15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67B04497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7044373C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[2]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I.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Sutskever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K. Chen, G. S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Corrado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J. Dean. </w:t>
      </w:r>
      <w:hyperlink r:id="rId77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Distributed Representations of Words and Phrases and their Compositionality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(2013), Advances in Neural Information Processing Systems 26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15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407E599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3DFFC82B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[3] J. Pennington, R.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Socher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C. D. Manning, </w:t>
      </w:r>
      <w:proofErr w:type="spellStart"/>
      <w:r w:rsidRPr="00E67709">
        <w:rPr>
          <w:rFonts w:ascii="TH SarabunPSK" w:hAnsi="TH SarabunPSK" w:cs="TH SarabunPSK" w:hint="cs"/>
          <w:sz w:val="24"/>
          <w:szCs w:val="30"/>
        </w:rPr>
        <w:fldChar w:fldCharType="begin"/>
      </w:r>
      <w:r w:rsidRPr="00E67709">
        <w:rPr>
          <w:rFonts w:ascii="TH SarabunPSK" w:hAnsi="TH SarabunPSK" w:cs="TH SarabunPSK" w:hint="cs"/>
        </w:rPr>
        <w:instrText>HYPERLINK "https://www.aclweb.org/anthology/D14-1162" \t "_blank"</w:instrText>
      </w:r>
      <w:r w:rsidRPr="00E67709">
        <w:rPr>
          <w:rFonts w:ascii="TH SarabunPSK" w:hAnsi="TH SarabunPSK" w:cs="TH SarabunPSK" w:hint="cs"/>
          <w:sz w:val="24"/>
          <w:szCs w:val="30"/>
        </w:rPr>
      </w:r>
      <w:r w:rsidRPr="00E67709">
        <w:rPr>
          <w:rFonts w:ascii="TH SarabunPSK" w:hAnsi="TH SarabunPSK" w:cs="TH SarabunPSK" w:hint="cs"/>
          <w:sz w:val="24"/>
          <w:szCs w:val="30"/>
        </w:rPr>
        <w:fldChar w:fldCharType="separate"/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GloVe</w:t>
      </w:r>
      <w:proofErr w:type="spellEnd"/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: Global Vectors for Word Representation</w:t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fldChar w:fldCharType="end"/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In EMNLP.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16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18AEEC32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09A7F416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[4] P. Bojanowski, E. Grave, A.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Joulin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and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. </w:t>
      </w:r>
      <w:hyperlink r:id="rId78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Enriching word vectors with </w:t>
        </w:r>
        <w:proofErr w:type="spellStart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subword</w:t>
        </w:r>
        <w:proofErr w:type="spellEnd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 information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(2016),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arXiv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preprint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17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B4BB322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[5] </w:t>
      </w:r>
      <w:r w:rsidRPr="00E67709">
        <w:rPr>
          <w:rFonts w:ascii="TH SarabunPSK" w:hAnsi="TH SarabunPSK" w:cs="TH SarabunPSK" w:hint="cs"/>
          <w:color w:val="292929"/>
        </w:rPr>
        <w:t>NLP Implementations : URL :</w:t>
      </w:r>
      <w:r w:rsidRPr="00E67709">
        <w:rPr>
          <w:rFonts w:ascii="TH SarabunPSK" w:hAnsi="TH SarabunPSK" w:cs="TH SarabunPSK" w:hint="cs"/>
          <w:color w:val="292929"/>
        </w:rPr>
        <w:br/>
        <w:t xml:space="preserve"> </w:t>
      </w:r>
      <w:hyperlink r:id="rId79" w:history="1">
        <w:r w:rsidRPr="00E67709">
          <w:rPr>
            <w:rStyle w:val="a7"/>
            <w:rFonts w:ascii="TH SarabunPSK" w:hAnsi="TH SarabunPSK" w:cs="TH SarabunPSK" w:hint="cs"/>
          </w:rPr>
          <w:t>https://towardsdatascience.com/gentle-start-to-natural-language-processing-using-python-6e46c07addf3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18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7223C93C" w14:textId="5FDA615C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[6] The theory you need to know before you start an NLP : URL : </w:t>
      </w:r>
      <w:hyperlink r:id="rId80" w:history="1">
        <w:r w:rsidR="0076449E" w:rsidRPr="0068014D">
          <w:rPr>
            <w:rStyle w:val="a7"/>
            <w:rFonts w:ascii="TH SarabunPSK" w:hAnsi="TH SarabunPSK" w:cs="TH SarabunPSK" w:hint="cs"/>
          </w:rPr>
          <w:t xml:space="preserve">https://towardsdatascience.com/the-theory-you-need-to-know-before-you-start-an-nlp-project-1890f5bbb793 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1EBF13D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[7] </w:t>
      </w:r>
      <w:r w:rsidRPr="00E67709">
        <w:rPr>
          <w:rFonts w:ascii="TH SarabunPSK" w:hAnsi="TH SarabunPSK" w:cs="TH SarabunPSK" w:hint="cs"/>
        </w:rPr>
        <w:t xml:space="preserve">Us Department of labor : URL : </w:t>
      </w:r>
      <w:hyperlink r:id="rId81" w:history="1">
        <w:r w:rsidRPr="00E67709">
          <w:rPr>
            <w:rStyle w:val="a7"/>
            <w:rFonts w:ascii="TH SarabunPSK" w:hAnsi="TH SarabunPSK" w:cs="TH SarabunPSK" w:hint="cs"/>
          </w:rPr>
          <w:t>https://www.dol.gov/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3392A779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[8] </w:t>
      </w:r>
      <w:r w:rsidRPr="00E67709">
        <w:rPr>
          <w:rFonts w:ascii="TH SarabunPSK" w:hAnsi="TH SarabunPSK" w:cs="TH SarabunPSK" w:hint="cs"/>
        </w:rPr>
        <w:t xml:space="preserve">Energy information Administration : URL : </w:t>
      </w:r>
      <w:hyperlink r:id="rId82" w:history="1">
        <w:r w:rsidRPr="00E67709">
          <w:rPr>
            <w:rStyle w:val="a7"/>
            <w:rFonts w:ascii="TH SarabunPSK" w:hAnsi="TH SarabunPSK" w:cs="TH SarabunPSK" w:hint="cs"/>
          </w:rPr>
          <w:t>https://www.eia.gov/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1C2F9F88" w14:textId="0E03162E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lastRenderedPageBreak/>
        <w:t xml:space="preserve">[9] </w:t>
      </w:r>
      <w:r w:rsidRPr="00E67709">
        <w:rPr>
          <w:rFonts w:ascii="TH SarabunPSK" w:hAnsi="TH SarabunPSK" w:cs="TH SarabunPSK" w:hint="cs"/>
          <w:cs/>
        </w:rPr>
        <w:t xml:space="preserve">กองทุน </w:t>
      </w:r>
      <w:r w:rsidRPr="00E67709">
        <w:rPr>
          <w:rFonts w:ascii="TH SarabunPSK" w:hAnsi="TH SarabunPSK" w:cs="TH SarabunPSK" w:hint="cs"/>
        </w:rPr>
        <w:t>SPDR : URL :</w:t>
      </w:r>
      <w:r w:rsidRPr="00E67709">
        <w:rPr>
          <w:rFonts w:ascii="TH SarabunPSK" w:hAnsi="TH SarabunPSK" w:cs="TH SarabunPSK" w:hint="cs"/>
          <w:cs/>
        </w:rPr>
        <w:t xml:space="preserve"> </w:t>
      </w:r>
      <w:hyperlink r:id="rId83" w:history="1">
        <w:r w:rsidR="0076449E" w:rsidRPr="0068014D">
          <w:rPr>
            <w:rStyle w:val="a7"/>
            <w:rFonts w:ascii="TH SarabunPSK" w:hAnsi="TH SarabunPSK" w:cs="TH SarabunPSK" w:hint="cs"/>
          </w:rPr>
          <w:t>https://traderider.com/forex/spdr-%E0%B8%81%E0%B8%AD%E0%B8%87%E0%B8%97%E0%B8%B8%E0%B8%99%E0%B8%97%E0%B8%AD%E0%B8%87%E0%B8%84%E0%B8%B3%E0%B9%81%E0%B8%97%E0%B9%88%E0%B8%87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A07DE53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[10] </w:t>
      </w:r>
      <w:r w:rsidRPr="00E67709">
        <w:rPr>
          <w:rFonts w:ascii="TH SarabunPSK" w:hAnsi="TH SarabunPSK" w:cs="TH SarabunPSK" w:hint="cs"/>
        </w:rPr>
        <w:t xml:space="preserve">Federal Reserve : URL : </w:t>
      </w:r>
      <w:hyperlink r:id="rId84" w:history="1">
        <w:r w:rsidRPr="00E67709">
          <w:rPr>
            <w:rStyle w:val="a7"/>
            <w:rFonts w:ascii="TH SarabunPSK" w:hAnsi="TH SarabunPSK" w:cs="TH SarabunPSK" w:hint="cs"/>
          </w:rPr>
          <w:t>https://www.federalreserve.gov/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4AE8FFA7" w14:textId="0C46F74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[11] </w:t>
      </w:r>
      <w:proofErr w:type="gramStart"/>
      <w:r w:rsidRPr="00E67709">
        <w:rPr>
          <w:rFonts w:ascii="TH SarabunPSK" w:hAnsi="TH SarabunPSK" w:cs="TH SarabunPSK" w:hint="cs"/>
        </w:rPr>
        <w:t>Bloomberg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</w:t>
      </w:r>
      <w:proofErr w:type="gramEnd"/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</w:rPr>
        <w:t>URL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 </w:t>
      </w:r>
      <w:hyperlink r:id="rId85" w:history="1">
        <w:r w:rsidRPr="00E67709">
          <w:rPr>
            <w:rStyle w:val="a7"/>
            <w:rFonts w:ascii="TH SarabunPSK" w:hAnsi="TH SarabunPSK" w:cs="TH SarabunPSK" w:hint="cs"/>
            <w:sz w:val="36"/>
            <w:szCs w:val="36"/>
          </w:rPr>
          <w:t>https://www.bloomberg.com/asia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7A479EA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[12] </w:t>
      </w:r>
      <w:r w:rsidRPr="00E67709">
        <w:rPr>
          <w:rFonts w:ascii="TH SarabunPSK" w:hAnsi="TH SarabunPSK" w:cs="TH SarabunPSK" w:hint="cs"/>
          <w:sz w:val="36"/>
          <w:szCs w:val="36"/>
        </w:rPr>
        <w:t>Twitter</w:t>
      </w:r>
      <w:r w:rsidRPr="00E67709">
        <w:rPr>
          <w:rFonts w:ascii="TH SarabunPSK" w:hAnsi="TH SarabunPSK" w:cs="TH SarabunPSK" w:hint="cs"/>
          <w:color w:val="292929"/>
        </w:rPr>
        <w:t xml:space="preserve"> : URL : </w:t>
      </w:r>
      <w:hyperlink r:id="rId86" w:history="1">
        <w:r w:rsidRPr="00E67709">
          <w:rPr>
            <w:rStyle w:val="a7"/>
            <w:rFonts w:ascii="TH SarabunPSK" w:hAnsi="TH SarabunPSK" w:cs="TH SarabunPSK" w:hint="cs"/>
          </w:rPr>
          <w:t>https://twitter.com/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2BE5F474" w14:textId="6B9209F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[13] </w:t>
      </w:r>
      <w:hyperlink r:id="rId87" w:history="1">
        <w:r w:rsidR="0076449E" w:rsidRPr="0068014D">
          <w:rPr>
            <w:rStyle w:val="a7"/>
            <w:rFonts w:ascii="TH SarabunPSK" w:hAnsi="TH SarabunPSK" w:cs="TH SarabunPSK" w:hint="cs"/>
          </w:rPr>
          <w:t>https://www.techtarget.com/searchenterpriseai/definition/natural-language-processing-NLP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 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สิงหาคม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327A7A10" w14:textId="558624DA" w:rsidR="006065AC" w:rsidRPr="00E67709" w:rsidRDefault="00FA7FB7" w:rsidP="0076449E">
      <w:pPr>
        <w:ind w:left="720"/>
        <w:rPr>
          <w:rFonts w:ascii="TH SarabunPSK" w:hAnsi="TH SarabunPSK" w:cs="TH SarabunPSK"/>
          <w:color w:val="202124"/>
        </w:rPr>
      </w:pPr>
      <w:r w:rsidRPr="00E67709">
        <w:rPr>
          <w:rFonts w:ascii="TH SarabunPSK" w:hAnsi="TH SarabunPSK" w:cs="TH SarabunPSK" w:hint="cs"/>
          <w:color w:val="292929"/>
        </w:rPr>
        <w:t xml:space="preserve">[14] </w:t>
      </w:r>
      <w:r w:rsidRPr="00E67709">
        <w:rPr>
          <w:rFonts w:ascii="TH SarabunPSK" w:hAnsi="TH SarabunPSK" w:cs="TH SarabunPSK" w:hint="cs"/>
          <w:color w:val="202124"/>
        </w:rPr>
        <w:t>Sentiment Analysis of Commodity News (Gold) : URL</w:t>
      </w:r>
      <w:r w:rsidRPr="00E67709">
        <w:rPr>
          <w:rFonts w:ascii="TH SarabunPSK" w:hAnsi="TH SarabunPSK" w:cs="TH SarabunPSK" w:hint="cs"/>
          <w:color w:val="292929"/>
        </w:rPr>
        <w:t xml:space="preserve"> : </w:t>
      </w:r>
      <w:hyperlink r:id="rId88" w:history="1">
        <w:r w:rsidR="00550AF5" w:rsidRPr="0068014D">
          <w:rPr>
            <w:rStyle w:val="a7"/>
            <w:rFonts w:ascii="TH SarabunPSK" w:hAnsi="TH SarabunPSK" w:cs="TH SarabunPSK" w:hint="cs"/>
          </w:rPr>
          <w:t>https://www.kaggle.com/datasets/ankurzing/sentiment-analysis-in-commodity-market-gold</w:t>
        </w:r>
      </w:hyperlink>
      <w:r w:rsidRPr="00E67709">
        <w:rPr>
          <w:rFonts w:ascii="TH SarabunPSK" w:hAnsi="TH SarabunPSK" w:cs="TH SarabunPSK" w:hint="cs"/>
          <w:color w:val="202124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กันยายน </w:t>
      </w:r>
      <w:r w:rsidRPr="00E67709">
        <w:rPr>
          <w:rFonts w:ascii="TH SarabunPSK" w:hAnsi="TH SarabunPSK" w:cs="TH SarabunPSK" w:hint="cs"/>
          <w:color w:val="292929"/>
        </w:rPr>
        <w:t>2562</w:t>
      </w:r>
      <w:bookmarkEnd w:id="77"/>
    </w:p>
    <w:sectPr w:rsidR="006065AC" w:rsidRPr="00E67709" w:rsidSect="00FC02B6">
      <w:headerReference w:type="default" r:id="rId89"/>
      <w:footerReference w:type="default" r:id="rId90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3A6C2" w14:textId="77777777" w:rsidR="00F25ED0" w:rsidRDefault="00F25ED0">
      <w:pPr>
        <w:spacing w:after="0" w:line="240" w:lineRule="auto"/>
      </w:pPr>
      <w:r>
        <w:separator/>
      </w:r>
    </w:p>
  </w:endnote>
  <w:endnote w:type="continuationSeparator" w:id="0">
    <w:p w14:paraId="473C03FE" w14:textId="77777777" w:rsidR="00F25ED0" w:rsidRDefault="00F25E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Symbol">
    <w:altName w:val="Calibri"/>
    <w:panose1 w:val="020B0604020202020204"/>
    <w:charset w:val="01"/>
    <w:family w:val="auto"/>
    <w:pitch w:val="variable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notTrueType/>
    <w:pitch w:val="default"/>
  </w:font>
  <w:font w:name="Umpush">
    <w:altName w:val="Cambria"/>
    <w:panose1 w:val="020B0604020202020204"/>
    <w:charset w:val="00"/>
    <w:family w:val="roman"/>
    <w:notTrueType/>
    <w:pitch w:val="default"/>
  </w:font>
  <w:font w:name="Kinn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927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81D2D" w14:textId="56A84FEB" w:rsidR="00B715B2" w:rsidRDefault="00B715B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8609B" w14:textId="77777777" w:rsidR="006065AC" w:rsidRDefault="006065AC">
    <w:pPr>
      <w:pStyle w:val="a6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285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D5843" w14:textId="77777777" w:rsidR="00B715B2" w:rsidRDefault="00B715B2" w:rsidP="00B715B2">
        <w:pPr>
          <w:pStyle w:val="a6"/>
          <w:jc w:val="right"/>
        </w:pPr>
      </w:p>
      <w:tbl>
        <w:tblPr>
          <w:tblStyle w:val="afa"/>
          <w:tblW w:w="8640" w:type="dxa"/>
          <w:tblLayout w:type="fixed"/>
          <w:tblCellMar>
            <w:top w:w="43" w:type="dxa"/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7832"/>
          <w:gridCol w:w="808"/>
        </w:tblGrid>
        <w:tr w:rsidR="00B715B2" w:rsidRPr="001233B5" w14:paraId="00B27CA5" w14:textId="77777777" w:rsidTr="002235F2">
          <w:tc>
            <w:tcPr>
              <w:tcW w:w="7831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p w14:paraId="4F0FCD58" w14:textId="77777777" w:rsidR="00B715B2" w:rsidRPr="001233B5" w:rsidRDefault="00B715B2" w:rsidP="00B715B2">
              <w:pPr>
                <w:pStyle w:val="af0"/>
                <w:widowControl w:val="0"/>
                <w:spacing w:after="0" w:line="240" w:lineRule="auto"/>
                <w:rPr>
                  <w:rFonts w:ascii="TH SarabunPSK" w:hAnsi="TH SarabunPSK" w:cs="TH SarabunPSK"/>
                  <w:sz w:val="28"/>
                  <w:szCs w:val="28"/>
                </w:rPr>
              </w:pPr>
              <w:r w:rsidRPr="001233B5">
                <w:rPr>
                  <w:rFonts w:ascii="TH SarabunPSK" w:hAnsi="TH SarabunPSK" w:cs="TH SarabunPSK" w:hint="cs"/>
                  <w:sz w:val="28"/>
                  <w:szCs w:val="28"/>
                  <w:cs/>
                </w:rPr>
                <w:t>การประยุกต์ใช้การประมวลผลภาษาธรรมชาติเพื่อการวิเคราะห์ข่าวตลาด</w:t>
              </w:r>
              <w:r w:rsidRPr="001233B5">
                <w:rPr>
                  <w:rFonts w:ascii="TH SarabunPSK" w:hAnsi="TH SarabunPSK" w:cs="TH SarabunPSK" w:hint="cs"/>
                  <w:sz w:val="28"/>
                  <w:szCs w:val="28"/>
                </w:rPr>
                <w:t xml:space="preserve"> forex gold spot</w:t>
              </w:r>
            </w:p>
          </w:tc>
          <w:tc>
            <w:tcPr>
              <w:tcW w:w="808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sdt>
              <w:sdtPr>
                <w:rPr>
                  <w:rFonts w:ascii="TH SarabunPSK" w:hAnsi="TH SarabunPSK" w:cs="TH SarabunPSK" w:hint="cs"/>
                  <w:sz w:val="28"/>
                  <w:szCs w:val="28"/>
                </w:rPr>
                <w:id w:val="1987426613"/>
                <w:docPartObj>
                  <w:docPartGallery w:val="Page Numbers (Bottom of Page)"/>
                  <w:docPartUnique/>
                </w:docPartObj>
              </w:sdtPr>
              <w:sdtContent>
                <w:p w14:paraId="2C457BFE" w14:textId="77777777" w:rsidR="00B715B2" w:rsidRPr="001233B5" w:rsidRDefault="00B715B2" w:rsidP="00B715B2">
                  <w:pPr>
                    <w:pStyle w:val="a6"/>
                    <w:widowControl w:val="0"/>
                    <w:spacing w:after="0" w:line="240" w:lineRule="auto"/>
                    <w:jc w:val="right"/>
                    <w:rPr>
                      <w:rFonts w:ascii="TH SarabunPSK" w:hAnsi="TH SarabunPSK" w:cs="TH SarabunPSK"/>
                      <w:sz w:val="28"/>
                      <w:szCs w:val="28"/>
                    </w:rPr>
                  </w:pP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begin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instrText xml:space="preserve"> PAGE </w:instrTex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separate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t>16</w: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end"/>
                  </w:r>
                </w:p>
              </w:sdtContent>
            </w:sdt>
          </w:tc>
        </w:tr>
      </w:tbl>
      <w:p w14:paraId="7FCE6B02" w14:textId="769ABA2C" w:rsidR="00B715B2" w:rsidRPr="00B715B2" w:rsidRDefault="00000000" w:rsidP="00B715B2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FE70E" w14:textId="77777777" w:rsidR="00F25ED0" w:rsidRDefault="00F25ED0">
      <w:pPr>
        <w:spacing w:after="0" w:line="240" w:lineRule="auto"/>
      </w:pPr>
      <w:r>
        <w:separator/>
      </w:r>
    </w:p>
  </w:footnote>
  <w:footnote w:type="continuationSeparator" w:id="0">
    <w:p w14:paraId="17DF7D7F" w14:textId="77777777" w:rsidR="00F25ED0" w:rsidRDefault="00F25E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A1AF" w14:textId="77777777" w:rsidR="006065AC" w:rsidRDefault="006065AC" w:rsidP="001936AF">
    <w:pPr>
      <w:pStyle w:val="a4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BD03E" w14:textId="77777777" w:rsidR="00FC02B6" w:rsidRDefault="00FC02B6" w:rsidP="001936AF">
    <w:pPr>
      <w:pStyle w:val="a4"/>
      <w:rPr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48969" w14:textId="5E04E923" w:rsidR="00FC02B6" w:rsidRDefault="00FC02B6">
    <w:pPr>
      <w:pStyle w:val="a4"/>
      <w:jc w:val="right"/>
    </w:pPr>
  </w:p>
  <w:p w14:paraId="0EA87270" w14:textId="77777777" w:rsidR="00FC02B6" w:rsidRDefault="00FC02B6" w:rsidP="001936AF">
    <w:pPr>
      <w:pStyle w:val="a4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A6639F8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3F4FB8"/>
    <w:multiLevelType w:val="multilevel"/>
    <w:tmpl w:val="2F18F5E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9277E"/>
    <w:multiLevelType w:val="multilevel"/>
    <w:tmpl w:val="82F09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0" w15:restartNumberingAfterBreak="0">
    <w:nsid w:val="19C42C0B"/>
    <w:multiLevelType w:val="multilevel"/>
    <w:tmpl w:val="98B2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1" w15:restartNumberingAfterBreak="0">
    <w:nsid w:val="1DF20C82"/>
    <w:multiLevelType w:val="multilevel"/>
    <w:tmpl w:val="F382725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1F01E13"/>
    <w:multiLevelType w:val="multilevel"/>
    <w:tmpl w:val="D828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8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22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F01C5"/>
    <w:multiLevelType w:val="multilevel"/>
    <w:tmpl w:val="DA441BBC"/>
    <w:lvl w:ilvl="0">
      <w:start w:val="1"/>
      <w:numFmt w:val="decimal"/>
      <w:pStyle w:val="1"/>
      <w:lvlText w:val="บทที่ %1"/>
      <w:lvlJc w:val="left"/>
      <w:pPr>
        <w:tabs>
          <w:tab w:val="num" w:pos="4140"/>
        </w:tabs>
        <w:ind w:left="4140" w:firstLine="0"/>
      </w:pPr>
    </w:lvl>
    <w:lvl w:ilvl="1">
      <w:start w:val="1"/>
      <w:numFmt w:val="decimal"/>
      <w:pStyle w:val="20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b/>
        <w:bCs/>
      </w:rPr>
    </w:lvl>
    <w:lvl w:ilvl="4">
      <w:start w:val="1"/>
      <w:numFmt w:val="none"/>
      <w:pStyle w:val="50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6" w15:restartNumberingAfterBreak="0">
    <w:nsid w:val="395372B0"/>
    <w:multiLevelType w:val="multilevel"/>
    <w:tmpl w:val="50A40F0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8" w15:restartNumberingAfterBreak="0">
    <w:nsid w:val="3BE619EE"/>
    <w:multiLevelType w:val="multilevel"/>
    <w:tmpl w:val="D27C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29" w15:restartNumberingAfterBreak="0">
    <w:nsid w:val="3D4962D1"/>
    <w:multiLevelType w:val="multilevel"/>
    <w:tmpl w:val="75022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31" w15:restartNumberingAfterBreak="0">
    <w:nsid w:val="4803687C"/>
    <w:multiLevelType w:val="multilevel"/>
    <w:tmpl w:val="5BE617B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D168EB"/>
    <w:multiLevelType w:val="multilevel"/>
    <w:tmpl w:val="AF5A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35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6172C4"/>
    <w:multiLevelType w:val="hybridMultilevel"/>
    <w:tmpl w:val="40266FA8"/>
    <w:lvl w:ilvl="0" w:tplc="AA66A040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40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42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43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44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46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230965249">
    <w:abstractNumId w:val="23"/>
  </w:num>
  <w:num w:numId="2" w16cid:durableId="1459761118">
    <w:abstractNumId w:val="10"/>
  </w:num>
  <w:num w:numId="3" w16cid:durableId="1779905564">
    <w:abstractNumId w:val="28"/>
  </w:num>
  <w:num w:numId="4" w16cid:durableId="1803766605">
    <w:abstractNumId w:val="2"/>
  </w:num>
  <w:num w:numId="5" w16cid:durableId="953755278">
    <w:abstractNumId w:val="9"/>
  </w:num>
  <w:num w:numId="6" w16cid:durableId="1591354579">
    <w:abstractNumId w:val="33"/>
  </w:num>
  <w:num w:numId="7" w16cid:durableId="1391811300">
    <w:abstractNumId w:val="29"/>
  </w:num>
  <w:num w:numId="8" w16cid:durableId="112293610">
    <w:abstractNumId w:val="13"/>
  </w:num>
  <w:num w:numId="9" w16cid:durableId="162551085">
    <w:abstractNumId w:val="11"/>
  </w:num>
  <w:num w:numId="10" w16cid:durableId="357512395">
    <w:abstractNumId w:val="31"/>
  </w:num>
  <w:num w:numId="11" w16cid:durableId="1595746631">
    <w:abstractNumId w:val="26"/>
  </w:num>
  <w:num w:numId="12" w16cid:durableId="1995142866">
    <w:abstractNumId w:val="21"/>
  </w:num>
  <w:num w:numId="13" w16cid:durableId="247734711">
    <w:abstractNumId w:val="18"/>
  </w:num>
  <w:num w:numId="14" w16cid:durableId="1285112621">
    <w:abstractNumId w:val="19"/>
  </w:num>
  <w:num w:numId="15" w16cid:durableId="1599097072">
    <w:abstractNumId w:val="32"/>
  </w:num>
  <w:num w:numId="16" w16cid:durableId="173763712">
    <w:abstractNumId w:val="14"/>
  </w:num>
  <w:num w:numId="17" w16cid:durableId="1735742342">
    <w:abstractNumId w:val="17"/>
  </w:num>
  <w:num w:numId="18" w16cid:durableId="2139184861">
    <w:abstractNumId w:val="34"/>
  </w:num>
  <w:num w:numId="19" w16cid:durableId="2086343478">
    <w:abstractNumId w:val="12"/>
  </w:num>
  <w:num w:numId="20" w16cid:durableId="1012806383">
    <w:abstractNumId w:val="5"/>
  </w:num>
  <w:num w:numId="21" w16cid:durableId="803888326">
    <w:abstractNumId w:val="4"/>
  </w:num>
  <w:num w:numId="22" w16cid:durableId="1525286434">
    <w:abstractNumId w:val="20"/>
  </w:num>
  <w:num w:numId="23" w16cid:durableId="104275425">
    <w:abstractNumId w:val="45"/>
  </w:num>
  <w:num w:numId="24" w16cid:durableId="1897087367">
    <w:abstractNumId w:val="41"/>
  </w:num>
  <w:num w:numId="25" w16cid:durableId="593712033">
    <w:abstractNumId w:val="42"/>
  </w:num>
  <w:num w:numId="26" w16cid:durableId="259025191">
    <w:abstractNumId w:val="38"/>
  </w:num>
  <w:num w:numId="27" w16cid:durableId="1013919838">
    <w:abstractNumId w:val="44"/>
  </w:num>
  <w:num w:numId="28" w16cid:durableId="979112477">
    <w:abstractNumId w:val="35"/>
  </w:num>
  <w:num w:numId="29" w16cid:durableId="270626976">
    <w:abstractNumId w:val="1"/>
  </w:num>
  <w:num w:numId="30" w16cid:durableId="2081979943">
    <w:abstractNumId w:val="15"/>
  </w:num>
  <w:num w:numId="31" w16cid:durableId="2110736345">
    <w:abstractNumId w:val="40"/>
  </w:num>
  <w:num w:numId="32" w16cid:durableId="157382975">
    <w:abstractNumId w:val="6"/>
  </w:num>
  <w:num w:numId="33" w16cid:durableId="1173688516">
    <w:abstractNumId w:val="37"/>
  </w:num>
  <w:num w:numId="34" w16cid:durableId="1532303045">
    <w:abstractNumId w:val="7"/>
  </w:num>
  <w:num w:numId="35" w16cid:durableId="1179007201">
    <w:abstractNumId w:val="16"/>
  </w:num>
  <w:num w:numId="36" w16cid:durableId="1629042894">
    <w:abstractNumId w:val="43"/>
  </w:num>
  <w:num w:numId="37" w16cid:durableId="1830710966">
    <w:abstractNumId w:val="22"/>
  </w:num>
  <w:num w:numId="38" w16cid:durableId="2032410277">
    <w:abstractNumId w:val="24"/>
  </w:num>
  <w:num w:numId="39" w16cid:durableId="1159617541">
    <w:abstractNumId w:val="3"/>
  </w:num>
  <w:num w:numId="40" w16cid:durableId="1913008620">
    <w:abstractNumId w:val="46"/>
  </w:num>
  <w:num w:numId="41" w16cid:durableId="1740982737">
    <w:abstractNumId w:val="27"/>
  </w:num>
  <w:num w:numId="42" w16cid:durableId="186339182">
    <w:abstractNumId w:val="30"/>
  </w:num>
  <w:num w:numId="43" w16cid:durableId="1991202437">
    <w:abstractNumId w:val="25"/>
  </w:num>
  <w:num w:numId="44" w16cid:durableId="1850758077">
    <w:abstractNumId w:val="8"/>
  </w:num>
  <w:num w:numId="45" w16cid:durableId="1188562901">
    <w:abstractNumId w:val="39"/>
  </w:num>
  <w:num w:numId="46" w16cid:durableId="1657880431">
    <w:abstractNumId w:val="0"/>
  </w:num>
  <w:num w:numId="47" w16cid:durableId="3406659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ED"/>
    <w:rsid w:val="000C6631"/>
    <w:rsid w:val="001233B5"/>
    <w:rsid w:val="00144A4D"/>
    <w:rsid w:val="0016710D"/>
    <w:rsid w:val="001936AF"/>
    <w:rsid w:val="001C51FC"/>
    <w:rsid w:val="0022582E"/>
    <w:rsid w:val="002273B0"/>
    <w:rsid w:val="00237CF7"/>
    <w:rsid w:val="00256D7A"/>
    <w:rsid w:val="00284E76"/>
    <w:rsid w:val="00296038"/>
    <w:rsid w:val="00315586"/>
    <w:rsid w:val="003227D6"/>
    <w:rsid w:val="003B4A82"/>
    <w:rsid w:val="003D354E"/>
    <w:rsid w:val="00444B67"/>
    <w:rsid w:val="00480E83"/>
    <w:rsid w:val="00550AF5"/>
    <w:rsid w:val="005865E9"/>
    <w:rsid w:val="005F7F5B"/>
    <w:rsid w:val="006065AC"/>
    <w:rsid w:val="007240B8"/>
    <w:rsid w:val="0076449E"/>
    <w:rsid w:val="007F06F5"/>
    <w:rsid w:val="008929D2"/>
    <w:rsid w:val="008D2195"/>
    <w:rsid w:val="00984C8F"/>
    <w:rsid w:val="009E6B53"/>
    <w:rsid w:val="00A33C5C"/>
    <w:rsid w:val="00A45038"/>
    <w:rsid w:val="00AB6BA3"/>
    <w:rsid w:val="00B715B2"/>
    <w:rsid w:val="00BC1FED"/>
    <w:rsid w:val="00BE5E03"/>
    <w:rsid w:val="00C338B6"/>
    <w:rsid w:val="00E67709"/>
    <w:rsid w:val="00F25ED0"/>
    <w:rsid w:val="00FA1BD0"/>
    <w:rsid w:val="00FA7FB7"/>
    <w:rsid w:val="00FB13EC"/>
    <w:rsid w:val="00FC02B6"/>
    <w:rsid w:val="00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5B96E9"/>
  <w15:docId w15:val="{484ABC77-DEFC-498A-BBA5-DA1CF2272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ngsana New"/>
        <w:lang w:val="en-GB" w:eastAsia="en-GB" w:bidi="th-TH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1">
    <w:name w:val="heading 1"/>
    <w:basedOn w:val="a"/>
    <w:link w:val="10"/>
    <w:uiPriority w:val="9"/>
    <w:qFormat/>
    <w:rsid w:val="003168C9"/>
    <w:pPr>
      <w:numPr>
        <w:numId w:val="1"/>
      </w:numPr>
      <w:spacing w:beforeAutospacing="1" w:afterAutospacing="1" w:line="24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20">
    <w:name w:val="heading 2"/>
    <w:basedOn w:val="1"/>
    <w:next w:val="a"/>
    <w:link w:val="21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3">
    <w:name w:val="heading 3"/>
    <w:basedOn w:val="20"/>
    <w:next w:val="a"/>
    <w:link w:val="30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4">
    <w:name w:val="heading 4"/>
    <w:basedOn w:val="a"/>
    <w:next w:val="a"/>
    <w:link w:val="40"/>
    <w:uiPriority w:val="9"/>
    <w:qFormat/>
    <w:rsid w:val="00ED562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BE721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21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21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21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21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"/>
    <w:qFormat/>
    <w:rsid w:val="003168C9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21">
    <w:name w:val="หัวเรื่อง 2 อักขระ"/>
    <w:link w:val="20"/>
    <w:uiPriority w:val="9"/>
    <w:qFormat/>
    <w:rsid w:val="008D3B79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30">
    <w:name w:val="หัวเรื่อง 3 อักขระ"/>
    <w:link w:val="3"/>
    <w:uiPriority w:val="9"/>
    <w:qFormat/>
    <w:rsid w:val="00BE721E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a3">
    <w:name w:val="หัวกระดาษ อักขระ"/>
    <w:link w:val="a4"/>
    <w:uiPriority w:val="99"/>
    <w:qFormat/>
    <w:rsid w:val="003979BA"/>
    <w:rPr>
      <w:sz w:val="22"/>
      <w:szCs w:val="28"/>
    </w:rPr>
  </w:style>
  <w:style w:type="character" w:customStyle="1" w:styleId="a5">
    <w:name w:val="ท้ายกระดาษ อักขระ"/>
    <w:link w:val="a6"/>
    <w:uiPriority w:val="99"/>
    <w:qFormat/>
    <w:rsid w:val="003979BA"/>
    <w:rPr>
      <w:sz w:val="22"/>
      <w:szCs w:val="28"/>
    </w:rPr>
  </w:style>
  <w:style w:type="character" w:customStyle="1" w:styleId="spelle">
    <w:name w:val="spelle"/>
    <w:basedOn w:val="a0"/>
    <w:qFormat/>
    <w:rsid w:val="003979BA"/>
  </w:style>
  <w:style w:type="character" w:styleId="a7">
    <w:name w:val="Hyperlink"/>
    <w:uiPriority w:val="99"/>
    <w:unhideWhenUsed/>
    <w:rsid w:val="003979BA"/>
    <w:rPr>
      <w:color w:val="0000FF"/>
      <w:u w:val="single"/>
    </w:rPr>
  </w:style>
  <w:style w:type="character" w:customStyle="1" w:styleId="a8">
    <w:name w:val="ข้อความบอลลูน อักขระ"/>
    <w:link w:val="a9"/>
    <w:uiPriority w:val="99"/>
    <w:semiHidden/>
    <w:qFormat/>
    <w:rsid w:val="003979BA"/>
    <w:rPr>
      <w:rFonts w:ascii="Tahoma" w:hAnsi="Tahoma" w:cs="Angsana New"/>
      <w:sz w:val="16"/>
    </w:rPr>
  </w:style>
  <w:style w:type="character" w:customStyle="1" w:styleId="HTML">
    <w:name w:val="HTML ที่ได้รับการจัดรูปแบบแล้ว อักขระ"/>
    <w:link w:val="HTML0"/>
    <w:uiPriority w:val="99"/>
    <w:qFormat/>
    <w:rsid w:val="003979BA"/>
    <w:rPr>
      <w:rFonts w:ascii="Tahoma" w:eastAsia="Times New Roman" w:hAnsi="Tahoma" w:cs="Tahoma"/>
    </w:rPr>
  </w:style>
  <w:style w:type="character" w:styleId="aa">
    <w:name w:val="Emphasis"/>
    <w:uiPriority w:val="20"/>
    <w:qFormat/>
    <w:rsid w:val="003979BA"/>
    <w:rPr>
      <w:i/>
      <w:iCs/>
    </w:rPr>
  </w:style>
  <w:style w:type="character" w:customStyle="1" w:styleId="ab">
    <w:name w:val="ชื่อเรื่อง อักขระ"/>
    <w:link w:val="ac"/>
    <w:uiPriority w:val="10"/>
    <w:qFormat/>
    <w:rsid w:val="00DC11E1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ad">
    <w:name w:val="ผังเอกสาร อักขระ"/>
    <w:link w:val="ae"/>
    <w:uiPriority w:val="99"/>
    <w:semiHidden/>
    <w:qFormat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a0"/>
    <w:qFormat/>
    <w:rsid w:val="00042253"/>
  </w:style>
  <w:style w:type="character" w:customStyle="1" w:styleId="40">
    <w:name w:val="หัวเรื่อง 4 อักขระ"/>
    <w:link w:val="4"/>
    <w:uiPriority w:val="9"/>
    <w:qFormat/>
    <w:rsid w:val="00ED5628"/>
    <w:rPr>
      <w:rFonts w:ascii="Calibri" w:eastAsia="Times New Roman" w:hAnsi="Calibri" w:cs="Cordia New"/>
      <w:b/>
      <w:bCs/>
      <w:sz w:val="28"/>
      <w:szCs w:val="35"/>
    </w:rPr>
  </w:style>
  <w:style w:type="character" w:styleId="af">
    <w:name w:val="page number"/>
    <w:basedOn w:val="a0"/>
    <w:qFormat/>
    <w:rsid w:val="001A524A"/>
  </w:style>
  <w:style w:type="character" w:customStyle="1" w:styleId="51">
    <w:name w:val="หัวเรื่อง 5 อักขระ"/>
    <w:basedOn w:val="a0"/>
    <w:link w:val="50"/>
    <w:uiPriority w:val="9"/>
    <w:semiHidden/>
    <w:qFormat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60">
    <w:name w:val="หัวเรื่อง 6 อักขระ"/>
    <w:basedOn w:val="a0"/>
    <w:link w:val="6"/>
    <w:uiPriority w:val="9"/>
    <w:semiHidden/>
    <w:qFormat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70">
    <w:name w:val="หัวเรื่อง 7 อักขระ"/>
    <w:basedOn w:val="a0"/>
    <w:link w:val="7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80">
    <w:name w:val="หัวเรื่อง 8 อักขระ"/>
    <w:basedOn w:val="a0"/>
    <w:link w:val="8"/>
    <w:uiPriority w:val="9"/>
    <w:semiHidden/>
    <w:qFormat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90">
    <w:name w:val="หัวเรื่อง 9 อักขระ"/>
    <w:basedOn w:val="a0"/>
    <w:link w:val="9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f0"/>
    <w:qFormat/>
    <w:pPr>
      <w:keepNext/>
      <w:spacing w:before="240" w:after="120"/>
    </w:pPr>
    <w:rPr>
      <w:rFonts w:ascii="Liberation Sans" w:eastAsia="DejaVu Sans" w:hAnsi="Liberation Sans" w:cs="Umpush"/>
      <w:sz w:val="28"/>
      <w:szCs w:val="37"/>
    </w:rPr>
  </w:style>
  <w:style w:type="paragraph" w:styleId="af0">
    <w:name w:val="Body Text"/>
    <w:basedOn w:val="a"/>
    <w:link w:val="af1"/>
    <w:rsid w:val="00246E3C"/>
    <w:pPr>
      <w:spacing w:after="120"/>
    </w:pPr>
  </w:style>
  <w:style w:type="paragraph" w:styleId="af2">
    <w:name w:val="List"/>
    <w:basedOn w:val="af0"/>
    <w:rPr>
      <w:rFonts w:cs="Kinnari"/>
    </w:rPr>
  </w:style>
  <w:style w:type="paragraph" w:styleId="af3">
    <w:name w:val="caption"/>
    <w:basedOn w:val="a"/>
    <w:next w:val="a"/>
    <w:qFormat/>
    <w:rsid w:val="00825B8D"/>
    <w:pPr>
      <w:jc w:val="center"/>
    </w:pPr>
  </w:style>
  <w:style w:type="paragraph" w:customStyle="1" w:styleId="Index">
    <w:name w:val="Index"/>
    <w:basedOn w:val="a"/>
    <w:qFormat/>
    <w:pPr>
      <w:suppressLineNumbers/>
    </w:pPr>
    <w:rPr>
      <w:rFonts w:cs="Kinnari"/>
    </w:rPr>
  </w:style>
  <w:style w:type="paragraph" w:styleId="af4">
    <w:name w:val="List Paragraph"/>
    <w:basedOn w:val="a"/>
    <w:uiPriority w:val="34"/>
    <w:qFormat/>
    <w:rsid w:val="00E45697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4">
    <w:name w:val="header"/>
    <w:basedOn w:val="a"/>
    <w:link w:val="a3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6">
    <w:name w:val="footer"/>
    <w:basedOn w:val="a"/>
    <w:link w:val="a5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9">
    <w:name w:val="Balloon Text"/>
    <w:basedOn w:val="a"/>
    <w:link w:val="a8"/>
    <w:uiPriority w:val="99"/>
    <w:semiHidden/>
    <w:unhideWhenUsed/>
    <w:qFormat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paragraph" w:styleId="af5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0">
    <w:name w:val="HTML Preformatted"/>
    <w:basedOn w:val="a"/>
    <w:link w:val="HTML"/>
    <w:uiPriority w:val="99"/>
    <w:unhideWhenUsed/>
    <w:qFormat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c">
    <w:name w:val="Title"/>
    <w:basedOn w:val="a"/>
    <w:next w:val="a"/>
    <w:link w:val="ab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ae">
    <w:name w:val="Document Map"/>
    <w:basedOn w:val="a"/>
    <w:link w:val="ad"/>
    <w:uiPriority w:val="99"/>
    <w:semiHidden/>
    <w:unhideWhenUsed/>
    <w:qFormat/>
    <w:rsid w:val="00A01FC1"/>
    <w:rPr>
      <w:rFonts w:ascii="Tahoma" w:hAnsi="Tahoma"/>
      <w:sz w:val="16"/>
      <w:szCs w:val="20"/>
    </w:rPr>
  </w:style>
  <w:style w:type="paragraph" w:styleId="af6">
    <w:name w:val="index heading"/>
    <w:basedOn w:val="Heading"/>
  </w:style>
  <w:style w:type="paragraph" w:styleId="af7">
    <w:name w:val="TOC Heading"/>
    <w:basedOn w:val="1"/>
    <w:next w:val="a"/>
    <w:uiPriority w:val="39"/>
    <w:qFormat/>
    <w:rsid w:val="005030D9"/>
    <w:pPr>
      <w:keepNext/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color w:val="000000"/>
    </w:rPr>
  </w:style>
  <w:style w:type="paragraph" w:styleId="22">
    <w:name w:val="toc 2"/>
    <w:basedOn w:val="a"/>
    <w:next w:val="a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</w:style>
  <w:style w:type="paragraph" w:styleId="af8">
    <w:name w:val="table of figures"/>
    <w:basedOn w:val="a"/>
    <w:next w:val="a"/>
    <w:uiPriority w:val="99"/>
    <w:qFormat/>
    <w:rsid w:val="00DA5156"/>
    <w:pPr>
      <w:tabs>
        <w:tab w:val="right" w:leader="dot" w:pos="8594"/>
      </w:tabs>
      <w:spacing w:after="0" w:line="240" w:lineRule="auto"/>
    </w:pPr>
  </w:style>
  <w:style w:type="paragraph" w:styleId="32">
    <w:name w:val="List Bullet 3"/>
    <w:basedOn w:val="a"/>
    <w:uiPriority w:val="99"/>
    <w:semiHidden/>
    <w:unhideWhenUsed/>
    <w:qFormat/>
    <w:rsid w:val="008710E9"/>
    <w:pPr>
      <w:ind w:left="720" w:hanging="360"/>
      <w:contextualSpacing/>
    </w:pPr>
  </w:style>
  <w:style w:type="paragraph" w:customStyle="1" w:styleId="TableContents">
    <w:name w:val="Table Contents"/>
    <w:basedOn w:val="a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f9">
    <w:name w:val="รูปที่"/>
    <w:basedOn w:val="af3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41">
    <w:name w:val="List Bullet 4"/>
    <w:basedOn w:val="a"/>
    <w:uiPriority w:val="99"/>
    <w:semiHidden/>
    <w:unhideWhenUsed/>
    <w:qFormat/>
    <w:rsid w:val="004B4ACD"/>
    <w:pPr>
      <w:ind w:left="1080" w:hanging="360"/>
      <w:contextualSpacing/>
    </w:pPr>
    <w:rPr>
      <w:rFonts w:cs="Angsana New"/>
      <w:szCs w:val="40"/>
    </w:rPr>
  </w:style>
  <w:style w:type="paragraph" w:styleId="2">
    <w:name w:val="List Number 2"/>
    <w:basedOn w:val="a"/>
    <w:uiPriority w:val="99"/>
    <w:semiHidden/>
    <w:unhideWhenUsed/>
    <w:qFormat/>
    <w:rsid w:val="00C40BA5"/>
    <w:pPr>
      <w:numPr>
        <w:numId w:val="4"/>
      </w:numPr>
      <w:contextualSpacing/>
    </w:pPr>
    <w:rPr>
      <w:rFonts w:cs="Angsana New"/>
      <w:szCs w:val="40"/>
    </w:rPr>
  </w:style>
  <w:style w:type="paragraph" w:customStyle="1" w:styleId="Standard">
    <w:name w:val="Standard"/>
    <w:qFormat/>
    <w:rsid w:val="00F636A0"/>
    <w:pPr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table" w:styleId="afa">
    <w:name w:val="Table Grid"/>
    <w:basedOn w:val="a1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Strong"/>
    <w:basedOn w:val="a0"/>
    <w:uiPriority w:val="22"/>
    <w:qFormat/>
    <w:rsid w:val="00444B67"/>
    <w:rPr>
      <w:b/>
      <w:bCs/>
    </w:rPr>
  </w:style>
  <w:style w:type="paragraph" w:styleId="afc">
    <w:name w:val="Normal (Web)"/>
    <w:basedOn w:val="a"/>
    <w:link w:val="afd"/>
    <w:uiPriority w:val="99"/>
    <w:unhideWhenUsed/>
    <w:rsid w:val="00284E76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11111">
    <w:name w:val="1.1.1.1.1"/>
    <w:basedOn w:val="52"/>
    <w:next w:val="5"/>
    <w:link w:val="111110"/>
    <w:qFormat/>
    <w:rsid w:val="00284E76"/>
    <w:pPr>
      <w:shd w:val="clear" w:color="auto" w:fill="FFFFFF"/>
      <w:spacing w:after="0"/>
      <w:ind w:firstLine="720"/>
      <w:jc w:val="thaiDistribute"/>
    </w:pPr>
    <w:rPr>
      <w:rFonts w:ascii="TH SarabunPSK" w:hAnsi="TH SarabunPSK" w:cs="TH SarabunPSK"/>
      <w:b/>
      <w:bCs/>
      <w:color w:val="000000" w:themeColor="text1"/>
      <w:szCs w:val="36"/>
    </w:rPr>
  </w:style>
  <w:style w:type="paragraph" w:customStyle="1" w:styleId="od">
    <w:name w:val="od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d">
    <w:name w:val="ปกติ (เว็บ) อักขระ"/>
    <w:basedOn w:val="a0"/>
    <w:link w:val="afc"/>
    <w:uiPriority w:val="99"/>
    <w:rsid w:val="00284E76"/>
    <w:rPr>
      <w:rFonts w:ascii="Tahoma" w:eastAsia="Times New Roman" w:hAnsi="Tahoma" w:cs="Tahoma"/>
      <w:sz w:val="24"/>
      <w:szCs w:val="24"/>
      <w:lang w:val="en-US" w:eastAsia="en-US"/>
    </w:rPr>
  </w:style>
  <w:style w:type="character" w:customStyle="1" w:styleId="111110">
    <w:name w:val="1.1.1.1.1 อักขระ"/>
    <w:basedOn w:val="afd"/>
    <w:link w:val="11111"/>
    <w:rsid w:val="00E67709"/>
    <w:rPr>
      <w:rFonts w:ascii="TH SarabunPSK" w:eastAsia="TH Sarabun New" w:hAnsi="TH SarabunPSK" w:cs="TH SarabunPSK"/>
      <w:b/>
      <w:bCs/>
      <w:color w:val="000000" w:themeColor="text1"/>
      <w:sz w:val="32"/>
      <w:szCs w:val="36"/>
      <w:shd w:val="clear" w:color="auto" w:fill="FFFFFF"/>
      <w:lang w:val="en-US" w:eastAsia="en-US"/>
    </w:rPr>
  </w:style>
  <w:style w:type="paragraph" w:customStyle="1" w:styleId="active">
    <w:name w:val="active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7FB7"/>
    <w:rPr>
      <w:rFonts w:ascii="Tahoma" w:eastAsia="Times New Roman" w:hAnsi="Tahoma" w:cs="Tahoma"/>
      <w:sz w:val="20"/>
      <w:szCs w:val="20"/>
    </w:rPr>
  </w:style>
  <w:style w:type="character" w:styleId="afe">
    <w:name w:val="FollowedHyperlink"/>
    <w:basedOn w:val="a0"/>
    <w:uiPriority w:val="99"/>
    <w:semiHidden/>
    <w:unhideWhenUsed/>
    <w:rsid w:val="00FA7FB7"/>
    <w:rPr>
      <w:color w:val="954F72" w:themeColor="followedHyperlink"/>
      <w:u w:val="single"/>
    </w:rPr>
  </w:style>
  <w:style w:type="character" w:styleId="aff">
    <w:name w:val="Unresolved Mention"/>
    <w:basedOn w:val="a0"/>
    <w:uiPriority w:val="99"/>
    <w:semiHidden/>
    <w:unhideWhenUsed/>
    <w:rsid w:val="00FA7FB7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ss-960s6h">
    <w:name w:val="css-960s6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1">
    <w:name w:val="เนื้อความ อักขระ"/>
    <w:basedOn w:val="a0"/>
    <w:link w:val="af0"/>
    <w:rsid w:val="00FA7FB7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12">
    <w:name w:val="ชื่อเรื่อง อักขระ1"/>
    <w:basedOn w:val="a0"/>
    <w:uiPriority w:val="10"/>
    <w:rsid w:val="00FA7FB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52">
    <w:name w:val="List Continue 5"/>
    <w:basedOn w:val="a"/>
    <w:uiPriority w:val="99"/>
    <w:semiHidden/>
    <w:unhideWhenUsed/>
    <w:rsid w:val="00E67709"/>
    <w:pPr>
      <w:spacing w:after="120"/>
      <w:ind w:left="1800"/>
      <w:contextualSpacing/>
    </w:pPr>
    <w:rPr>
      <w:rFonts w:cs="Angsana New"/>
      <w:szCs w:val="40"/>
    </w:rPr>
  </w:style>
  <w:style w:type="paragraph" w:styleId="5">
    <w:name w:val="List Bullet 5"/>
    <w:basedOn w:val="a"/>
    <w:uiPriority w:val="99"/>
    <w:semiHidden/>
    <w:unhideWhenUsed/>
    <w:rsid w:val="00E67709"/>
    <w:pPr>
      <w:numPr>
        <w:numId w:val="46"/>
      </w:numPr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https://www.federalreserve.gov/" TargetMode="External"/><Relationship Id="rId89" Type="http://schemas.openxmlformats.org/officeDocument/2006/relationships/header" Target="header3.xml"/><Relationship Id="rId16" Type="http://schemas.openxmlformats.org/officeDocument/2006/relationships/hyperlink" Target="https://www.techtarget.com/searchenterpriseai/definition/lemmatization" TargetMode="External"/><Relationship Id="rId11" Type="http://schemas.openxmlformats.org/officeDocument/2006/relationships/header" Target="header2.xml"/><Relationship Id="rId32" Type="http://schemas.openxmlformats.org/officeDocument/2006/relationships/hyperlink" Target="https://github.com/wang0618/PyWebIO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hyperlink" Target="https://towardsdatascience.com/gentle-start-to-natural-language-processing-using-python-6e46c07addf3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14" Type="http://schemas.openxmlformats.org/officeDocument/2006/relationships/hyperlink" Target="https://www.techtarget.com/searchsecurity/definition/tokenization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medium.com/machine-learning-101/chapter-2-svm-support-vector-machine-theory-f0812effc72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hyperlink" Target="https://papers.nips.cc/paper/5021-distributed-representations-of-words-and-phrases-and-their-compositionality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hyperlink" Target="https://towardsdatascience.com/the-theory-you-need-to-know-before-you-start-an-nlp-project-1890f5bbb793%20" TargetMode="External"/><Relationship Id="rId85" Type="http://schemas.openxmlformats.org/officeDocument/2006/relationships/hyperlink" Target="https://www.bloomberg.com/asia" TargetMode="External"/><Relationship Id="rId3" Type="http://schemas.openxmlformats.org/officeDocument/2006/relationships/styles" Target="styles.xml"/><Relationship Id="rId12" Type="http://schemas.openxmlformats.org/officeDocument/2006/relationships/hyperlink" Target="https://en.wikipedia.org/wiki/Energy" TargetMode="External"/><Relationship Id="rId17" Type="http://schemas.openxmlformats.org/officeDocument/2006/relationships/hyperlink" Target="https://www.techtarget.com/searchenterpriseai/definition/neural-networ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hyperlink" Target="https://www.djangoproject.com/" TargetMode="External"/><Relationship Id="rId83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8" Type="http://schemas.openxmlformats.org/officeDocument/2006/relationships/hyperlink" Target="https://www.kaggle.com/datasets/ankurzing/sentiment-analysis-in-commodity-market-gold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chtarget.com/whatis/definition/stop-wor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hyperlink" Target="https://aclweb.org/anthology/Q17-1010" TargetMode="External"/><Relationship Id="rId81" Type="http://schemas.openxmlformats.org/officeDocument/2006/relationships/hyperlink" Target="https://www.dol.gov/" TargetMode="External"/><Relationship Id="rId86" Type="http://schemas.openxmlformats.org/officeDocument/2006/relationships/hyperlink" Target="https://twitter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searchsqlserver.techtarget.com/definition/data-preprocessing" TargetMode="External"/><Relationship Id="rId18" Type="http://schemas.openxmlformats.org/officeDocument/2006/relationships/hyperlink" Target="https://www.techtarget.com/searchitchannel/definition/service-level-agreement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s://www.cs.huji.ac.il/~shais/UnderstandingMachineLearning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hyperlink" Target="https://wordnet.princeton.edu/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www.techtarget.com/searchenterpriseai/definition/natural-language-processing-NLP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s://www.eia.gov/" TargetMode="External"/><Relationship Id="rId1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\final-project-report-template-2022062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Z:\storage\online\psu-gdrive\works\courses\projects\Documents\final\final-project-report-template-20220626.dotx</Template>
  <TotalTime>11</TotalTime>
  <Pages>70</Pages>
  <Words>8829</Words>
  <Characters>50330</Characters>
  <Application>Microsoft Office Word</Application>
  <DocSecurity>0</DocSecurity>
  <Lines>419</Lines>
  <Paragraphs>118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dc:description/>
  <cp:lastModifiedBy>Chualchai Apichatthitiworn (6210110646)</cp:lastModifiedBy>
  <cp:revision>3</cp:revision>
  <cp:lastPrinted>2010-02-28T19:56:00Z</cp:lastPrinted>
  <dcterms:created xsi:type="dcterms:W3CDTF">2023-01-06T12:02:00Z</dcterms:created>
  <dcterms:modified xsi:type="dcterms:W3CDTF">2023-03-02T17:53:00Z</dcterms:modified>
  <dc:language>th-TH</dc:language>
</cp:coreProperties>
</file>