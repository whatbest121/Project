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48E74" w14:textId="77777777" w:rsidR="006065AC" w:rsidRPr="00E67709" w:rsidRDefault="00BC1FED" w:rsidP="00E67709">
      <w:pPr>
        <w:spacing w:line="360" w:lineRule="auto"/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1FA9855E" wp14:editId="456E1A8D">
            <wp:extent cx="1038860" cy="1371600"/>
            <wp:effectExtent l="0" t="0" r="0" b="0"/>
            <wp:docPr id="1" name="Picture 0" descr="PSU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PSU-log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1A68" w14:textId="77777777" w:rsidR="00444B67" w:rsidRPr="00E67709" w:rsidRDefault="00444B67" w:rsidP="00E67709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cs/>
        </w:rPr>
        <w:t>การประยุกต์ใช้การประมวลผลภาษาธรรมชาติเพื่อการวิเคราะห์ข่าวตลาด</w:t>
      </w:r>
      <w:r w:rsidRPr="00E67709">
        <w:rPr>
          <w:rFonts w:ascii="TH SarabunPSK" w:hAnsi="TH SarabunPSK" w:cs="TH SarabunPSK" w:hint="cs"/>
          <w:b/>
          <w:bCs/>
        </w:rPr>
        <w:t xml:space="preserve"> forex gold spot</w:t>
      </w:r>
    </w:p>
    <w:p w14:paraId="094F3A52" w14:textId="10D99300" w:rsidR="00444B67" w:rsidRPr="00E67709" w:rsidRDefault="00444B67" w:rsidP="00E67709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>An Application of Natural Language Processing on forex gold spot News Analysis</w:t>
      </w:r>
    </w:p>
    <w:p w14:paraId="7ECE27F6" w14:textId="77777777" w:rsidR="006065AC" w:rsidRPr="00E67709" w:rsidRDefault="006065AC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5DFF324" w14:textId="77777777" w:rsidR="006065AC" w:rsidRPr="00E67709" w:rsidRDefault="006065AC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6093A48" w14:textId="77777777" w:rsidR="00444B67" w:rsidRPr="00E67709" w:rsidRDefault="00444B67" w:rsidP="00E67709">
      <w:pPr>
        <w:spacing w:after="240"/>
        <w:rPr>
          <w:rFonts w:ascii="TH SarabunPSK" w:hAnsi="TH SarabunPSK" w:cs="TH SarabunPSK"/>
          <w:sz w:val="36"/>
          <w:szCs w:val="36"/>
        </w:rPr>
      </w:pPr>
    </w:p>
    <w:p w14:paraId="5B0DC1E8" w14:textId="77777777" w:rsidR="00444B67" w:rsidRPr="00E67709" w:rsidRDefault="00444B67" w:rsidP="00E67709">
      <w:pPr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นาย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ชวล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ชัย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อภิชาตฐิติวรณ์</w:t>
      </w:r>
    </w:p>
    <w:p w14:paraId="39D4D4E5" w14:textId="7BE619A5" w:rsidR="00444B67" w:rsidRPr="00E67709" w:rsidRDefault="00444B6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/>
          <w:sz w:val="36"/>
          <w:szCs w:val="36"/>
        </w:rPr>
        <w:t>6210110646</w:t>
      </w:r>
    </w:p>
    <w:p w14:paraId="7689C08F" w14:textId="676C45DB" w:rsidR="006065AC" w:rsidRPr="00E67709" w:rsidRDefault="006065AC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FC0E083" w14:textId="6571E864" w:rsidR="00444B67" w:rsidRPr="00E67709" w:rsidRDefault="00444B6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DED2642" w14:textId="6DE19B53" w:rsidR="00444B67" w:rsidRPr="00E67709" w:rsidRDefault="00444B6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10A7D5" w14:textId="77777777" w:rsidR="00444B67" w:rsidRPr="00E67709" w:rsidRDefault="00444B6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DAD344C" w14:textId="77777777" w:rsidR="006065AC" w:rsidRPr="00E67709" w:rsidRDefault="006065AC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AF8FFD2" w14:textId="77777777" w:rsidR="00BC1FED" w:rsidRPr="00E67709" w:rsidRDefault="00BC1FED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โครงงานวิศวกรรมคอมพิวเตอร์นี้เป็นส่วนหนึ่งของการศึกษาตามหลักสูตร</w:t>
      </w:r>
    </w:p>
    <w:p w14:paraId="18BC1550" w14:textId="2755A072" w:rsidR="006065AC" w:rsidRPr="00E67709" w:rsidRDefault="00BC1FED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ปริญญาวิศวกรรมศาสตรบัณฑิต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สาขาวิชาวิศวกรรมคอมพิวเตอร์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</w:p>
    <w:p w14:paraId="028A5F67" w14:textId="6C1F85F3" w:rsidR="006065AC" w:rsidRPr="00E67709" w:rsidRDefault="00BC1FED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_RefHeading___Toc826_2722859774"/>
      <w:bookmarkEnd w:id="0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สาขา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วิศวกรรมคอมพิวเตอร์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คณะวิศวกรรมศาสตร์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มหาวิทยาลัยสงขลานครินทร์</w:t>
      </w:r>
      <w:proofErr w:type="spellEnd"/>
    </w:p>
    <w:p w14:paraId="117AB4E2" w14:textId="77777777" w:rsidR="006065AC" w:rsidRPr="00E67709" w:rsidRDefault="00BC1FED" w:rsidP="00E67709">
      <w:pPr>
        <w:spacing w:before="57" w:after="57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  <w:sectPr w:rsidR="006065AC" w:rsidRPr="00E67709">
          <w:pgSz w:w="11906" w:h="16838"/>
          <w:pgMar w:top="1440" w:right="1440" w:bottom="1440" w:left="1440" w:header="0" w:footer="0" w:gutter="432"/>
          <w:pgNumType w:fmt="none"/>
          <w:cols w:space="720"/>
          <w:formProt w:val="0"/>
          <w:docGrid w:linePitch="600" w:charSpace="32768"/>
        </w:sect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2565</w:t>
      </w:r>
    </w:p>
    <w:p w14:paraId="1435A47D" w14:textId="77777777" w:rsidR="00550AF5" w:rsidRPr="00E67709" w:rsidRDefault="00550AF5" w:rsidP="00550AF5">
      <w:pPr>
        <w:spacing w:line="360" w:lineRule="auto"/>
        <w:jc w:val="center"/>
        <w:rPr>
          <w:rFonts w:ascii="TH SarabunPSK" w:hAnsi="TH SarabunPSK" w:cs="TH SarabunPSK"/>
        </w:rPr>
      </w:pPr>
      <w:bookmarkStart w:id="1" w:name="_Toc254201617"/>
      <w:bookmarkStart w:id="2" w:name="_Toc254202931"/>
      <w:bookmarkStart w:id="3" w:name="_Toc254200651"/>
      <w:bookmarkStart w:id="4" w:name="_Toc254200759"/>
      <w:bookmarkStart w:id="5" w:name="_Toc254201576"/>
      <w:bookmarkStart w:id="6" w:name="_Toc254200976"/>
      <w:bookmarkStart w:id="7" w:name="_Toc254200827"/>
      <w:bookmarkEnd w:id="1"/>
      <w:bookmarkEnd w:id="2"/>
      <w:bookmarkEnd w:id="3"/>
      <w:bookmarkEnd w:id="4"/>
      <w:bookmarkEnd w:id="5"/>
      <w:bookmarkEnd w:id="6"/>
      <w:bookmarkEnd w:id="7"/>
      <w:r w:rsidRPr="00E6770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5E67BE0B" wp14:editId="4CF28FA6">
            <wp:extent cx="1038860" cy="1371600"/>
            <wp:effectExtent l="0" t="0" r="0" b="0"/>
            <wp:docPr id="55" name="Picture 0" descr="PSU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PSU-log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0BA6" w14:textId="77777777" w:rsidR="00550AF5" w:rsidRPr="00E67709" w:rsidRDefault="00550AF5" w:rsidP="00550AF5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cs/>
        </w:rPr>
        <w:t>การประยุกต์ใช้การประมวลผลภาษาธรรมชาติเพื่อการวิเคราะห์ข่าวตลาด</w:t>
      </w:r>
      <w:r w:rsidRPr="00E67709">
        <w:rPr>
          <w:rFonts w:ascii="TH SarabunPSK" w:hAnsi="TH SarabunPSK" w:cs="TH SarabunPSK" w:hint="cs"/>
          <w:b/>
          <w:bCs/>
        </w:rPr>
        <w:t xml:space="preserve"> forex gold spot</w:t>
      </w:r>
    </w:p>
    <w:p w14:paraId="756FE101" w14:textId="77777777" w:rsidR="00550AF5" w:rsidRPr="00E67709" w:rsidRDefault="00550AF5" w:rsidP="00550AF5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>An Application of Natural Language Processing on forex gold spot News Analysis</w:t>
      </w:r>
    </w:p>
    <w:p w14:paraId="6017CD4F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C2C49E9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A1C2CF0" w14:textId="77777777" w:rsidR="00550AF5" w:rsidRPr="00E67709" w:rsidRDefault="00550AF5" w:rsidP="00550AF5">
      <w:pPr>
        <w:spacing w:after="240"/>
        <w:rPr>
          <w:rFonts w:ascii="TH SarabunPSK" w:hAnsi="TH SarabunPSK" w:cs="TH SarabunPSK"/>
          <w:sz w:val="36"/>
          <w:szCs w:val="36"/>
        </w:rPr>
      </w:pPr>
    </w:p>
    <w:p w14:paraId="45F4BCFE" w14:textId="77777777" w:rsidR="00550AF5" w:rsidRPr="00E67709" w:rsidRDefault="00550AF5" w:rsidP="00550AF5">
      <w:pPr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นาย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ชวล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ชัย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อภิชาตฐิติวรณ์</w:t>
      </w:r>
    </w:p>
    <w:p w14:paraId="590332E4" w14:textId="77777777" w:rsidR="00550AF5" w:rsidRPr="00E67709" w:rsidRDefault="00550AF5" w:rsidP="00550AF5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/>
          <w:sz w:val="36"/>
          <w:szCs w:val="36"/>
        </w:rPr>
        <w:t>6210110646</w:t>
      </w:r>
    </w:p>
    <w:p w14:paraId="6AC42DC4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1CA959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D997972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D4FA83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C9B33F5" w14:textId="77777777" w:rsidR="00550AF5" w:rsidRPr="00E67709" w:rsidRDefault="00550AF5" w:rsidP="00550AF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924F29B" w14:textId="77777777" w:rsidR="00550AF5" w:rsidRPr="00E67709" w:rsidRDefault="00550AF5" w:rsidP="00550AF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โครงงานวิศวกรรมคอมพิวเตอร์นี้เป็นส่วนหนึ่งของการศึกษาตามหลักสูตร</w:t>
      </w:r>
    </w:p>
    <w:p w14:paraId="697BEB6A" w14:textId="77777777" w:rsidR="00550AF5" w:rsidRPr="00E67709" w:rsidRDefault="00550AF5" w:rsidP="00550AF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ปริญญาวิศวกรรมศาสตรบัณฑิต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สาขาวิชาวิศวกรรมคอมพิวเตอร์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</w:p>
    <w:p w14:paraId="520329CF" w14:textId="77777777" w:rsidR="00550AF5" w:rsidRPr="00E67709" w:rsidRDefault="00550AF5" w:rsidP="00550AF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สาขา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วิศวกรรมคอมพิวเตอร์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คณะวิศวกรรมศาสตร์</w:t>
      </w:r>
      <w:proofErr w:type="spellEnd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มหาวิทยาลัยสงขลานครินทร์</w:t>
      </w:r>
      <w:proofErr w:type="spellEnd"/>
    </w:p>
    <w:p w14:paraId="59AD319A" w14:textId="6454C3A0" w:rsidR="00444B67" w:rsidRPr="00E67709" w:rsidRDefault="00444B67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2E1B36F" w14:textId="77777777" w:rsidR="00444B67" w:rsidRPr="00E67709" w:rsidRDefault="00444B67" w:rsidP="00E67709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tbl>
      <w:tblPr>
        <w:tblStyle w:val="afa"/>
        <w:tblW w:w="8640" w:type="dxa"/>
        <w:tblLayout w:type="fixed"/>
        <w:tblLook w:val="04A0" w:firstRow="1" w:lastRow="0" w:firstColumn="1" w:lastColumn="0" w:noHBand="0" w:noVBand="1"/>
      </w:tblPr>
      <w:tblGrid>
        <w:gridCol w:w="1435"/>
        <w:gridCol w:w="7205"/>
      </w:tblGrid>
      <w:tr w:rsidR="006065AC" w:rsidRPr="00E67709" w14:paraId="74BCA224" w14:textId="7777777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48FA58D7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bookmarkStart w:id="8" w:name="_Hlk123914086"/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ชื่อโครงงาน</w:t>
            </w:r>
            <w:proofErr w:type="spellEnd"/>
          </w:p>
        </w:tc>
        <w:tc>
          <w:tcPr>
            <w:tcW w:w="7204" w:type="dxa"/>
            <w:tcBorders>
              <w:top w:val="nil"/>
              <w:left w:val="nil"/>
              <w:bottom w:val="nil"/>
              <w:right w:val="nil"/>
            </w:tcBorders>
          </w:tcPr>
          <w:p w14:paraId="472F181B" w14:textId="45E5350E" w:rsidR="006065AC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การประยุกต์ใช้การประมวลผลภาษาธรรมชาติเพื่อการวิเคราะห์ข่าวตลาด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 xml:space="preserve"> forex gold spot</w:t>
            </w:r>
          </w:p>
        </w:tc>
      </w:tr>
      <w:tr w:rsidR="006065AC" w:rsidRPr="00E67709" w14:paraId="76C08BBF" w14:textId="77777777" w:rsidTr="00444B67">
        <w:trPr>
          <w:trHeight w:val="559"/>
        </w:trPr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03A53339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ผู้จัดทำ</w:t>
            </w:r>
            <w:proofErr w:type="spellEnd"/>
          </w:p>
        </w:tc>
        <w:tc>
          <w:tcPr>
            <w:tcW w:w="7204" w:type="dxa"/>
            <w:tcBorders>
              <w:top w:val="nil"/>
              <w:left w:val="nil"/>
              <w:bottom w:val="nil"/>
              <w:right w:val="nil"/>
            </w:tcBorders>
          </w:tcPr>
          <w:p w14:paraId="73AAB3CC" w14:textId="5302B975" w:rsidR="006065AC" w:rsidRPr="00E67709" w:rsidRDefault="00444B67" w:rsidP="00E67709">
            <w:pPr>
              <w:rPr>
                <w:rFonts w:ascii="TH SarabunPSK" w:hAnsi="TH SarabunPSK" w:cs="TH SarabunPSK"/>
                <w:b/>
                <w:bCs/>
                <w:color w:val="000000"/>
                <w:sz w:val="36"/>
                <w:szCs w:val="36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นาย</w:t>
            </w: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ชวล</w:t>
            </w:r>
            <w:proofErr w:type="spellEnd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ชัย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 xml:space="preserve">  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อภิชาตฐิติวรณ์</w:t>
            </w:r>
            <w:r w:rsidRPr="00E67709">
              <w:rPr>
                <w:rFonts w:ascii="TH SarabunPSK" w:hAnsi="TH SarabunPSK" w:cs="TH SarabunPSK" w:hint="cs"/>
                <w:b/>
                <w:bCs/>
                <w:color w:val="000000"/>
                <w:sz w:val="36"/>
                <w:szCs w:val="36"/>
                <w:cs/>
              </w:rPr>
              <w:t xml:space="preserve"> รหัส 6</w:t>
            </w:r>
            <w:r w:rsidRPr="00E67709">
              <w:rPr>
                <w:rFonts w:ascii="TH SarabunPSK" w:hAnsi="TH SarabunPSK" w:cs="TH SarabunPSK" w:hint="cs"/>
                <w:b/>
                <w:bCs/>
                <w:color w:val="000000"/>
                <w:sz w:val="36"/>
                <w:szCs w:val="36"/>
              </w:rPr>
              <w:t>210110646</w:t>
            </w:r>
          </w:p>
        </w:tc>
      </w:tr>
      <w:tr w:rsidR="006065AC" w:rsidRPr="00E67709" w14:paraId="4441B91D" w14:textId="7777777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53BE1B4B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สาขาวิชา</w:t>
            </w:r>
            <w:proofErr w:type="spellEnd"/>
          </w:p>
        </w:tc>
        <w:tc>
          <w:tcPr>
            <w:tcW w:w="7204" w:type="dxa"/>
            <w:tcBorders>
              <w:top w:val="nil"/>
              <w:left w:val="nil"/>
              <w:bottom w:val="nil"/>
              <w:right w:val="nil"/>
            </w:tcBorders>
          </w:tcPr>
          <w:p w14:paraId="3F29DE4B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วิศวกรรมคอมพิวเตอร์</w:t>
            </w:r>
            <w:proofErr w:type="spellEnd"/>
          </w:p>
        </w:tc>
      </w:tr>
      <w:tr w:rsidR="006065AC" w:rsidRPr="00E67709" w14:paraId="39848249" w14:textId="7777777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28676D85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ปีการศึกษา</w:t>
            </w:r>
            <w:proofErr w:type="spellEnd"/>
          </w:p>
        </w:tc>
        <w:tc>
          <w:tcPr>
            <w:tcW w:w="7204" w:type="dxa"/>
            <w:tcBorders>
              <w:top w:val="nil"/>
              <w:left w:val="nil"/>
              <w:bottom w:val="nil"/>
              <w:right w:val="nil"/>
            </w:tcBorders>
          </w:tcPr>
          <w:p w14:paraId="22E154F2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  <w:lang w:val="en-GB"/>
              </w:rPr>
            </w:pPr>
            <w:bookmarkStart w:id="9" w:name="_Toc254805606"/>
            <w:bookmarkStart w:id="10" w:name="_Toc254864456"/>
            <w:bookmarkStart w:id="11" w:name="_Toc254864168"/>
            <w:bookmarkStart w:id="12" w:name="_Toc254807182"/>
            <w:bookmarkStart w:id="13" w:name="_Toc254724403"/>
            <w:bookmarkStart w:id="14" w:name="_Toc254458924"/>
            <w:bookmarkStart w:id="15" w:name="_Toc254806573"/>
            <w:bookmarkStart w:id="16" w:name="_Toc254806313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256</w:t>
            </w:r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5</w:t>
            </w:r>
          </w:p>
        </w:tc>
      </w:tr>
    </w:tbl>
    <w:p w14:paraId="2B86F11B" w14:textId="77777777" w:rsidR="006065AC" w:rsidRPr="00E67709" w:rsidRDefault="006065AC" w:rsidP="00E67709">
      <w:pPr>
        <w:pStyle w:val="af0"/>
        <w:pBdr>
          <w:bottom w:val="single" w:sz="4" w:space="1" w:color="000000"/>
        </w:pBdr>
        <w:spacing w:after="0" w:line="240" w:lineRule="auto"/>
        <w:rPr>
          <w:rFonts w:ascii="TH SarabunPSK" w:hAnsi="TH SarabunPSK" w:cs="TH SarabunPSK"/>
          <w:b/>
          <w:bCs/>
        </w:rPr>
      </w:pPr>
    </w:p>
    <w:p w14:paraId="72DC5054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  <w:sz w:val="16"/>
          <w:szCs w:val="16"/>
        </w:rPr>
      </w:pPr>
    </w:p>
    <w:tbl>
      <w:tblPr>
        <w:tblStyle w:val="afa"/>
        <w:tblW w:w="8640" w:type="dxa"/>
        <w:tblLayout w:type="fixed"/>
        <w:tblLook w:val="04A0" w:firstRow="1" w:lastRow="0" w:firstColumn="1" w:lastColumn="0" w:noHBand="0" w:noVBand="1"/>
      </w:tblPr>
      <w:tblGrid>
        <w:gridCol w:w="3201"/>
        <w:gridCol w:w="2432"/>
        <w:gridCol w:w="3007"/>
      </w:tblGrid>
      <w:tr w:rsidR="006065AC" w:rsidRPr="00E67709" w14:paraId="2BCE1784" w14:textId="77777777">
        <w:tc>
          <w:tcPr>
            <w:tcW w:w="3201" w:type="dxa"/>
            <w:tcBorders>
              <w:top w:val="nil"/>
              <w:left w:val="nil"/>
              <w:bottom w:val="nil"/>
              <w:right w:val="nil"/>
            </w:tcBorders>
          </w:tcPr>
          <w:p w14:paraId="09029736" w14:textId="77777777" w:rsidR="006065AC" w:rsidRPr="00E67709" w:rsidRDefault="00BC1FED" w:rsidP="00E67709">
            <w:pPr>
              <w:widowControl w:val="0"/>
              <w:spacing w:line="240" w:lineRule="auto"/>
              <w:ind w:left="-112"/>
              <w:jc w:val="center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</w:rPr>
              <w:t>อาจารย์ที่ปรึกษาโครงงาน</w:t>
            </w:r>
            <w:proofErr w:type="spellEnd"/>
          </w:p>
          <w:p w14:paraId="436FAD49" w14:textId="27D1C13E" w:rsidR="006065AC" w:rsidRPr="00E67709" w:rsidRDefault="00BC1FED" w:rsidP="00E67709">
            <w:pPr>
              <w:widowControl w:val="0"/>
              <w:spacing w:after="0" w:line="240" w:lineRule="auto"/>
              <w:ind w:left="-112" w:right="-148"/>
              <w:jc w:val="both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………………………………………</w:t>
            </w:r>
          </w:p>
          <w:p w14:paraId="746D6338" w14:textId="1AA261DA" w:rsidR="006065AC" w:rsidRPr="00E67709" w:rsidRDefault="00444B67" w:rsidP="00E67709">
            <w:pPr>
              <w:widowControl w:val="0"/>
              <w:spacing w:line="240" w:lineRule="auto"/>
              <w:ind w:left="-112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cs/>
              </w:rPr>
              <w:t xml:space="preserve">  ( รศ.ดร. มนตรี กา</w:t>
            </w:r>
            <w:proofErr w:type="spellStart"/>
            <w:r w:rsidRPr="00E67709">
              <w:rPr>
                <w:rFonts w:ascii="TH SarabunPSK" w:hAnsi="TH SarabunPSK" w:cs="TH SarabunPSK" w:hint="cs"/>
                <w:cs/>
              </w:rPr>
              <w:t>ญจ</w:t>
            </w:r>
            <w:proofErr w:type="spellEnd"/>
            <w:r w:rsidRPr="00E67709">
              <w:rPr>
                <w:rFonts w:ascii="TH SarabunPSK" w:hAnsi="TH SarabunPSK" w:cs="TH SarabunPSK" w:hint="cs"/>
                <w:cs/>
              </w:rPr>
              <w:t>นะเดชะ )</w:t>
            </w:r>
            <w:r w:rsidRPr="00E67709">
              <w:rPr>
                <w:rFonts w:ascii="TH SarabunPSK" w:hAnsi="TH SarabunPSK" w:cs="TH SarabunPSK" w:hint="cs"/>
                <w:cs/>
              </w:rPr>
              <w:tab/>
            </w:r>
          </w:p>
        </w:tc>
        <w:tc>
          <w:tcPr>
            <w:tcW w:w="2432" w:type="dxa"/>
            <w:tcBorders>
              <w:top w:val="nil"/>
              <w:left w:val="nil"/>
              <w:bottom w:val="nil"/>
              <w:right w:val="nil"/>
            </w:tcBorders>
          </w:tcPr>
          <w:p w14:paraId="23844D89" w14:textId="77777777" w:rsidR="006065AC" w:rsidRPr="00E67709" w:rsidRDefault="006065AC" w:rsidP="00E67709">
            <w:pPr>
              <w:widowControl w:val="0"/>
              <w:spacing w:after="0" w:line="240" w:lineRule="auto"/>
              <w:ind w:left="-112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3007" w:type="dxa"/>
            <w:tcBorders>
              <w:top w:val="nil"/>
              <w:left w:val="nil"/>
              <w:bottom w:val="nil"/>
              <w:right w:val="nil"/>
            </w:tcBorders>
          </w:tcPr>
          <w:p w14:paraId="259F53B8" w14:textId="77777777" w:rsidR="006065AC" w:rsidRPr="00E67709" w:rsidRDefault="00BC1FED" w:rsidP="00E67709">
            <w:pPr>
              <w:widowControl w:val="0"/>
              <w:spacing w:line="240" w:lineRule="auto"/>
              <w:ind w:left="-112"/>
              <w:jc w:val="center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</w:rPr>
              <w:t>คณะกรรมการสอบ</w:t>
            </w:r>
            <w:proofErr w:type="spellEnd"/>
          </w:p>
          <w:p w14:paraId="6C5B703D" w14:textId="6559196D" w:rsidR="006065AC" w:rsidRPr="00E67709" w:rsidRDefault="00BC1FED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...................................................</w:t>
            </w:r>
          </w:p>
          <w:p w14:paraId="0AEDCF6C" w14:textId="178FBDB5" w:rsidR="006065AC" w:rsidRPr="00E67709" w:rsidRDefault="00444B67" w:rsidP="00E67709">
            <w:pPr>
              <w:widowControl w:val="0"/>
              <w:spacing w:after="0" w:line="240" w:lineRule="auto"/>
              <w:ind w:left="-112" w:right="-87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  <w:cs/>
              </w:rPr>
              <w:t>( ผศ.ดร. วัชรินทร์ แก้วอภิชัย )</w:t>
            </w:r>
            <w:r w:rsidRPr="00E67709">
              <w:rPr>
                <w:rFonts w:ascii="TH SarabunPSK" w:hAnsi="TH SarabunPSK" w:cs="TH SarabunPSK" w:hint="cs"/>
              </w:rPr>
              <w:t xml:space="preserve"> </w:t>
            </w:r>
            <w:r w:rsidR="00BC1FED" w:rsidRPr="00E67709">
              <w:rPr>
                <w:rFonts w:ascii="TH SarabunPSK" w:hAnsi="TH SarabunPSK" w:cs="TH SarabunPSK" w:hint="cs"/>
              </w:rPr>
              <w:t xml:space="preserve">                                         </w:t>
            </w:r>
          </w:p>
          <w:p w14:paraId="603B0E11" w14:textId="77777777" w:rsidR="006065AC" w:rsidRPr="00E67709" w:rsidRDefault="006065AC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</w:p>
          <w:p w14:paraId="549785FB" w14:textId="3C814BC5" w:rsidR="006065AC" w:rsidRPr="00E67709" w:rsidRDefault="00BC1FED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...................................................</w:t>
            </w:r>
          </w:p>
          <w:p w14:paraId="53FBC5EC" w14:textId="5CD3DCD2" w:rsidR="006065AC" w:rsidRPr="00E67709" w:rsidRDefault="00444B67" w:rsidP="00E67709">
            <w:pPr>
              <w:widowControl w:val="0"/>
              <w:spacing w:after="0" w:line="240" w:lineRule="auto"/>
              <w:ind w:left="-112" w:right="-87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  <w:cs/>
              </w:rPr>
              <w:t>( ผศ.ดร. ธเนศ เคารพาพงศ์)</w:t>
            </w:r>
            <w:r w:rsidR="00BC1FED" w:rsidRPr="00E67709">
              <w:rPr>
                <w:rFonts w:ascii="TH SarabunPSK" w:hAnsi="TH SarabunPSK" w:cs="TH SarabunPSK" w:hint="cs"/>
              </w:rPr>
              <w:t xml:space="preserve">                                        </w:t>
            </w:r>
          </w:p>
          <w:p w14:paraId="7CE4E378" w14:textId="77777777" w:rsidR="006065AC" w:rsidRPr="00E67709" w:rsidRDefault="006065AC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</w:p>
          <w:p w14:paraId="76F60E1D" w14:textId="7DBF4DCC" w:rsidR="006065AC" w:rsidRPr="00E67709" w:rsidRDefault="00BC1FED" w:rsidP="00E67709">
            <w:pPr>
              <w:widowControl w:val="0"/>
              <w:spacing w:after="0" w:line="240" w:lineRule="auto"/>
              <w:ind w:right="-87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 xml:space="preserve">                                         </w:t>
            </w:r>
          </w:p>
          <w:p w14:paraId="58885735" w14:textId="77777777" w:rsidR="006065AC" w:rsidRPr="00E67709" w:rsidRDefault="006065AC" w:rsidP="00E67709">
            <w:pPr>
              <w:widowControl w:val="0"/>
              <w:spacing w:line="240" w:lineRule="auto"/>
              <w:ind w:left="-112" w:right="-87"/>
              <w:jc w:val="right"/>
              <w:rPr>
                <w:rFonts w:ascii="TH SarabunPSK" w:hAnsi="TH SarabunPSK" w:cs="TH SarabunPSK"/>
                <w:b/>
                <w:bCs/>
              </w:rPr>
            </w:pPr>
          </w:p>
          <w:p w14:paraId="205D0679" w14:textId="585833D4" w:rsidR="006065AC" w:rsidRPr="00E67709" w:rsidRDefault="00BC1FED" w:rsidP="00E67709">
            <w:pPr>
              <w:widowControl w:val="0"/>
              <w:spacing w:after="0" w:line="240" w:lineRule="auto"/>
              <w:ind w:left="-112" w:right="-87"/>
              <w:jc w:val="right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 xml:space="preserve">                                         </w:t>
            </w:r>
          </w:p>
        </w:tc>
      </w:tr>
    </w:tbl>
    <w:p w14:paraId="0908539B" w14:textId="1F7C0FFE" w:rsidR="00444B67" w:rsidRPr="00E67709" w:rsidRDefault="00444B67" w:rsidP="00E67709">
      <w:pPr>
        <w:spacing w:line="240" w:lineRule="auto"/>
        <w:rPr>
          <w:rFonts w:ascii="TH SarabunPSK" w:hAnsi="TH SarabunPSK" w:cs="TH SarabunPSK"/>
          <w:sz w:val="16"/>
          <w:szCs w:val="16"/>
        </w:rPr>
      </w:pPr>
    </w:p>
    <w:p w14:paraId="015F48E0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  <w:sz w:val="16"/>
          <w:szCs w:val="16"/>
        </w:rPr>
      </w:pPr>
    </w:p>
    <w:p w14:paraId="3F7B7954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  <w:sz w:val="16"/>
          <w:szCs w:val="16"/>
        </w:rPr>
      </w:pPr>
    </w:p>
    <w:p w14:paraId="7EEA5355" w14:textId="77777777" w:rsidR="006065AC" w:rsidRPr="00E67709" w:rsidRDefault="00BC1FED" w:rsidP="00E67709">
      <w:pPr>
        <w:spacing w:line="240" w:lineRule="auto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proofErr w:type="spellStart"/>
      <w:r w:rsidRPr="00E67709">
        <w:rPr>
          <w:rFonts w:ascii="TH SarabunPSK" w:hAnsi="TH SarabunPSK" w:cs="TH SarabunPSK" w:hint="cs"/>
        </w:rPr>
        <w:t>โครงงานนี้เป็นส่วนหนึ่งของรายวิชาโครงงานวิศวกรรมคอมพิวเตอร์</w:t>
      </w:r>
      <w:proofErr w:type="spellEnd"/>
      <w:r w:rsidRPr="00E67709">
        <w:rPr>
          <w:rFonts w:ascii="TH SarabunPSK" w:hAnsi="TH SarabunPSK" w:cs="TH SarabunPSK" w:hint="cs"/>
        </w:rPr>
        <w:t xml:space="preserve"> 1 </w:t>
      </w:r>
      <w:proofErr w:type="spellStart"/>
      <w:r w:rsidRPr="00E67709">
        <w:rPr>
          <w:rFonts w:ascii="TH SarabunPSK" w:hAnsi="TH SarabunPSK" w:cs="TH SarabunPSK" w:hint="cs"/>
        </w:rPr>
        <w:t>และ</w:t>
      </w:r>
      <w:proofErr w:type="spellEnd"/>
      <w:r w:rsidRPr="00E67709">
        <w:rPr>
          <w:rFonts w:ascii="TH SarabunPSK" w:hAnsi="TH SarabunPSK" w:cs="TH SarabunPSK" w:hint="cs"/>
        </w:rPr>
        <w:t xml:space="preserve"> 2 </w:t>
      </w:r>
      <w:proofErr w:type="spellStart"/>
      <w:r w:rsidRPr="00E67709">
        <w:rPr>
          <w:rFonts w:ascii="TH SarabunPSK" w:hAnsi="TH SarabunPSK" w:cs="TH SarabunPSK" w:hint="cs"/>
        </w:rPr>
        <w:t>ตามหลักสูตรปริญญาวิศวกรรมศาสตรบัณฑิต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สาขาวิชาวิศวกรรมคอมพิวเตอร์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มหาวิทยาลัยสงขลานครินทร์</w:t>
      </w:r>
      <w:proofErr w:type="spellEnd"/>
    </w:p>
    <w:p w14:paraId="7E8BE055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tbl>
      <w:tblPr>
        <w:tblStyle w:val="afa"/>
        <w:tblW w:w="8640" w:type="dxa"/>
        <w:tblLayout w:type="fixed"/>
        <w:tblLook w:val="04A0" w:firstRow="1" w:lastRow="0" w:firstColumn="1" w:lastColumn="0" w:noHBand="0" w:noVBand="1"/>
      </w:tblPr>
      <w:tblGrid>
        <w:gridCol w:w="3461"/>
        <w:gridCol w:w="5179"/>
      </w:tblGrid>
      <w:tr w:rsidR="006065AC" w:rsidRPr="00E67709" w14:paraId="01979EB3" w14:textId="77777777">
        <w:tc>
          <w:tcPr>
            <w:tcW w:w="346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72A11D7" w14:textId="77777777" w:rsidR="006065AC" w:rsidRPr="00E67709" w:rsidRDefault="006065AC" w:rsidP="00E67709">
            <w:pPr>
              <w:widowControl w:val="0"/>
              <w:spacing w:line="240" w:lineRule="auto"/>
              <w:rPr>
                <w:rFonts w:ascii="TH SarabunPSK" w:hAnsi="TH SarabunPSK" w:cs="TH SarabunPSK"/>
              </w:rPr>
            </w:pPr>
          </w:p>
        </w:tc>
        <w:tc>
          <w:tcPr>
            <w:tcW w:w="517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3FB53C7" w14:textId="77777777" w:rsidR="006065AC" w:rsidRPr="00E67709" w:rsidRDefault="00BC1FED" w:rsidP="00E67709">
            <w:pPr>
              <w:widowControl w:val="0"/>
              <w:spacing w:after="0" w:line="240" w:lineRule="auto"/>
              <w:ind w:right="-176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…..................………………….</w:t>
            </w:r>
          </w:p>
          <w:p w14:paraId="5BC9B7A2" w14:textId="77777777" w:rsidR="006065AC" w:rsidRPr="00E67709" w:rsidRDefault="00BC1FED" w:rsidP="00E67709">
            <w:pPr>
              <w:widowControl w:val="0"/>
              <w:spacing w:after="0" w:line="240" w:lineRule="auto"/>
              <w:ind w:right="-176"/>
              <w:jc w:val="center"/>
              <w:rPr>
                <w:rFonts w:ascii="TH SarabunPSK" w:hAnsi="TH SarabunPSK" w:cs="TH SarabunPSK"/>
              </w:rPr>
            </w:pPr>
            <w:proofErr w:type="gramStart"/>
            <w:r w:rsidRPr="00E67709">
              <w:rPr>
                <w:rFonts w:ascii="TH SarabunPSK" w:hAnsi="TH SarabunPSK" w:cs="TH SarabunPSK" w:hint="cs"/>
              </w:rPr>
              <w:t xml:space="preserve">( </w:t>
            </w:r>
            <w:proofErr w:type="spellStart"/>
            <w:r w:rsidRPr="00E67709">
              <w:rPr>
                <w:rFonts w:ascii="TH SarabunPSK" w:hAnsi="TH SarabunPSK" w:cs="TH SarabunPSK" w:hint="cs"/>
              </w:rPr>
              <w:t>รศ.</w:t>
            </w:r>
            <w:proofErr w:type="gramEnd"/>
            <w:r w:rsidRPr="00E67709">
              <w:rPr>
                <w:rFonts w:ascii="TH SarabunPSK" w:hAnsi="TH SarabunPSK" w:cs="TH SarabunPSK" w:hint="cs"/>
              </w:rPr>
              <w:t>ดร.พิชญา</w:t>
            </w:r>
            <w:proofErr w:type="spellEnd"/>
            <w:r w:rsidRPr="00E67709">
              <w:rPr>
                <w:rFonts w:ascii="TH SarabunPSK" w:hAnsi="TH SarabunPSK" w:cs="TH SarabunPSK" w:hint="cs"/>
              </w:rPr>
              <w:t xml:space="preserve"> </w:t>
            </w:r>
            <w:proofErr w:type="spellStart"/>
            <w:r w:rsidRPr="00E67709">
              <w:rPr>
                <w:rFonts w:ascii="TH SarabunPSK" w:hAnsi="TH SarabunPSK" w:cs="TH SarabunPSK" w:hint="cs"/>
              </w:rPr>
              <w:t>ตัณฑัยย์</w:t>
            </w:r>
            <w:proofErr w:type="spellEnd"/>
            <w:r w:rsidRPr="00E67709">
              <w:rPr>
                <w:rFonts w:ascii="TH SarabunPSK" w:hAnsi="TH SarabunPSK" w:cs="TH SarabunPSK" w:hint="cs"/>
              </w:rPr>
              <w:t xml:space="preserve"> )</w:t>
            </w:r>
          </w:p>
          <w:p w14:paraId="6496A07C" w14:textId="68E6ADA4" w:rsidR="006065AC" w:rsidRPr="00E67709" w:rsidRDefault="00BC1FED" w:rsidP="00E67709">
            <w:pPr>
              <w:widowControl w:val="0"/>
              <w:spacing w:line="240" w:lineRule="auto"/>
              <w:ind w:right="-176"/>
              <w:jc w:val="center"/>
              <w:rPr>
                <w:rFonts w:ascii="TH SarabunPSK" w:hAnsi="TH SarabunPSK" w:cs="TH SarabunPSK"/>
                <w:b/>
                <w:bCs/>
                <w:kern w:val="2"/>
                <w:sz w:val="36"/>
                <w:szCs w:val="36"/>
              </w:rPr>
            </w:pPr>
            <w:proofErr w:type="spellStart"/>
            <w:r w:rsidRPr="00E67709">
              <w:rPr>
                <w:rFonts w:ascii="TH SarabunPSK" w:hAnsi="TH SarabunPSK" w:cs="TH SarabunPSK" w:hint="cs"/>
              </w:rPr>
              <w:t>หัวหน้าสาขาวิชาวิศวกรรมคอมพิวเตอร์</w:t>
            </w:r>
            <w:proofErr w:type="spellEnd"/>
          </w:p>
        </w:tc>
      </w:tr>
    </w:tbl>
    <w:p w14:paraId="30AFF0DA" w14:textId="77777777" w:rsidR="006065AC" w:rsidRPr="00E67709" w:rsidRDefault="00BC1FED" w:rsidP="00E67709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E67709">
        <w:rPr>
          <w:rFonts w:ascii="TH SarabunPSK" w:hAnsi="TH SarabunPSK" w:cs="TH SarabunPSK" w:hint="cs"/>
        </w:rPr>
        <w:br w:type="page"/>
      </w:r>
      <w:bookmarkStart w:id="17" w:name="_Toc2542008271"/>
      <w:bookmarkStart w:id="18" w:name="_Toc2542015761"/>
      <w:bookmarkStart w:id="19" w:name="_Toc2542009761"/>
      <w:bookmarkStart w:id="20" w:name="_Toc2542007591"/>
      <w:bookmarkStart w:id="21" w:name="_Toc2542006511"/>
      <w:bookmarkStart w:id="22" w:name="_Toc2542029311"/>
      <w:bookmarkStart w:id="23" w:name="_Toc2542016171"/>
      <w:bookmarkStart w:id="24" w:name="_Toc254458928"/>
      <w:bookmarkStart w:id="25" w:name="_Toc254864172"/>
      <w:bookmarkStart w:id="26" w:name="_Toc278023662"/>
      <w:bookmarkStart w:id="27" w:name="_Toc254806317"/>
      <w:bookmarkStart w:id="28" w:name="_Toc254806577"/>
      <w:bookmarkStart w:id="29" w:name="_Toc254805610"/>
      <w:bookmarkStart w:id="30" w:name="_Toc254724407"/>
      <w:bookmarkEnd w:id="17"/>
      <w:bookmarkEnd w:id="18"/>
      <w:bookmarkEnd w:id="19"/>
      <w:bookmarkEnd w:id="20"/>
      <w:bookmarkEnd w:id="21"/>
      <w:bookmarkEnd w:id="22"/>
      <w:bookmarkEnd w:id="23"/>
      <w:proofErr w:type="spellStart"/>
      <w:r w:rsidRPr="00E67709">
        <w:rPr>
          <w:rFonts w:ascii="TH SarabunPSK" w:hAnsi="TH SarabunPSK" w:cs="TH SarabunPSK" w:hint="cs"/>
          <w:b/>
          <w:bCs/>
          <w:sz w:val="40"/>
          <w:szCs w:val="40"/>
        </w:rPr>
        <w:lastRenderedPageBreak/>
        <w:t>หนังสือรับรองความเป็นเอกลักษณ์</w:t>
      </w:r>
      <w:bookmarkEnd w:id="24"/>
      <w:bookmarkEnd w:id="25"/>
      <w:bookmarkEnd w:id="26"/>
      <w:bookmarkEnd w:id="27"/>
      <w:bookmarkEnd w:id="28"/>
      <w:bookmarkEnd w:id="29"/>
      <w:bookmarkEnd w:id="30"/>
      <w:proofErr w:type="spellEnd"/>
    </w:p>
    <w:p w14:paraId="68B79B09" w14:textId="77777777" w:rsidR="006065AC" w:rsidRPr="00E67709" w:rsidRDefault="00BC1FED" w:rsidP="00E67709">
      <w:pPr>
        <w:spacing w:line="240" w:lineRule="auto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proofErr w:type="spellStart"/>
      <w:r w:rsidRPr="00E67709">
        <w:rPr>
          <w:rFonts w:ascii="TH SarabunPSK" w:hAnsi="TH SarabunPSK" w:cs="TH SarabunPSK" w:hint="cs"/>
        </w:rPr>
        <w:t>ข้าพเจ้าผู้ลงนามท้ายนี้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ขอรับรองว่ารายงานฉบับนี้เป็นรายงานที่มีความเป็นเอกลักษณ์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โดยที่ข้าพเจ้ามิได้การคัดลอกมาจากที่ใด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เนื้อหาในรายงานทั้งหมดถูกรวบรวมจากการพัฒนาในขั้นตอนต่างๆ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ของการจัดทำโครงงาน</w:t>
      </w:r>
      <w:proofErr w:type="spellEnd"/>
      <w:r w:rsidRPr="00E67709">
        <w:rPr>
          <w:rFonts w:ascii="TH SarabunPSK" w:hAnsi="TH SarabunPSK" w:cs="TH SarabunPSK" w:hint="cs"/>
        </w:rPr>
        <w:t xml:space="preserve"> หากมีส่วนหนึ่งส่วนใดที่จำเป็นต้องนำข้อความจากผลงานของบุคคลอื่นใดที่ไม่ใช่ตัวข้าพเจ้า </w:t>
      </w:r>
      <w:proofErr w:type="spellStart"/>
      <w:r w:rsidRPr="00E67709">
        <w:rPr>
          <w:rFonts w:ascii="TH SarabunPSK" w:hAnsi="TH SarabunPSK" w:cs="TH SarabunPSK" w:hint="cs"/>
        </w:rPr>
        <w:t>ข้าพเจ้าได้ทำอ้างอิงถึงเอกสารเหล่านั้นไว้อย่างเหมาะสม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proofErr w:type="spellStart"/>
      <w:r w:rsidRPr="00E67709">
        <w:rPr>
          <w:rFonts w:ascii="TH SarabunPSK" w:hAnsi="TH SarabunPSK" w:cs="TH SarabunPSK" w:hint="cs"/>
        </w:rPr>
        <w:t>และขอรับรองว่ารายงานฉบับนี้ไม่เคยเสนอต่อสถาบันใดมาก่อน</w:t>
      </w:r>
      <w:proofErr w:type="spellEnd"/>
    </w:p>
    <w:p w14:paraId="66C38451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75B80A10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30670492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tbl>
      <w:tblPr>
        <w:tblStyle w:val="afa"/>
        <w:tblW w:w="8820" w:type="dxa"/>
        <w:tblLayout w:type="fixed"/>
        <w:tblLook w:val="04A0" w:firstRow="1" w:lastRow="0" w:firstColumn="1" w:lastColumn="0" w:noHBand="0" w:noVBand="1"/>
      </w:tblPr>
      <w:tblGrid>
        <w:gridCol w:w="5490"/>
        <w:gridCol w:w="3330"/>
      </w:tblGrid>
      <w:tr w:rsidR="006065AC" w:rsidRPr="00E67709" w14:paraId="519A2261" w14:textId="77777777">
        <w:tc>
          <w:tcPr>
            <w:tcW w:w="5489" w:type="dxa"/>
            <w:tcBorders>
              <w:top w:val="nil"/>
              <w:left w:val="nil"/>
              <w:bottom w:val="nil"/>
              <w:right w:val="nil"/>
            </w:tcBorders>
          </w:tcPr>
          <w:p w14:paraId="7B271925" w14:textId="77777777" w:rsidR="006065AC" w:rsidRPr="00E67709" w:rsidRDefault="006065AC" w:rsidP="00E67709">
            <w:pPr>
              <w:widowControl w:val="0"/>
              <w:spacing w:line="240" w:lineRule="auto"/>
              <w:rPr>
                <w:rFonts w:ascii="TH SarabunPSK" w:hAnsi="TH SarabunPSK" w:cs="TH SarabunPSK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nil"/>
              <w:right w:val="nil"/>
            </w:tcBorders>
          </w:tcPr>
          <w:p w14:paraId="25FCA4EB" w14:textId="77777777" w:rsidR="006065AC" w:rsidRPr="00E67709" w:rsidRDefault="00BC1FED" w:rsidP="00E67709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</w:rPr>
            </w:pPr>
            <w:proofErr w:type="spellStart"/>
            <w:r w:rsidRPr="00E67709">
              <w:rPr>
                <w:rFonts w:ascii="TH SarabunPSK" w:hAnsi="TH SarabunPSK" w:cs="TH SarabunPSK" w:hint="cs"/>
              </w:rPr>
              <w:t>ผู้จัดทำ</w:t>
            </w:r>
            <w:proofErr w:type="spellEnd"/>
          </w:p>
          <w:p w14:paraId="0DCBB103" w14:textId="77777777" w:rsidR="00444B67" w:rsidRPr="00E67709" w:rsidRDefault="00BC1FED" w:rsidP="00E67709">
            <w:pPr>
              <w:widowControl w:val="0"/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</w:rPr>
              <w:t>.....................................................</w:t>
            </w:r>
          </w:p>
          <w:p w14:paraId="4D911331" w14:textId="5A528339" w:rsidR="006065AC" w:rsidRPr="00E67709" w:rsidRDefault="00444B67" w:rsidP="00E67709">
            <w:pPr>
              <w:widowControl w:val="0"/>
              <w:spacing w:after="0" w:line="240" w:lineRule="auto"/>
              <w:jc w:val="center"/>
              <w:rPr>
                <w:rFonts w:ascii="TH SarabunPSK" w:hAnsi="TH SarabunPSK" w:cs="TH SarabunPSK"/>
              </w:rPr>
            </w:pPr>
            <w:r w:rsidRPr="00E67709">
              <w:rPr>
                <w:rFonts w:ascii="TH SarabunPSK" w:hAnsi="TH SarabunPSK" w:cs="TH SarabunPSK" w:hint="cs"/>
                <w:cs/>
              </w:rPr>
              <w:t>( นาย</w:t>
            </w:r>
            <w:proofErr w:type="spellStart"/>
            <w:r w:rsidRPr="00E67709">
              <w:rPr>
                <w:rFonts w:ascii="TH SarabunPSK" w:hAnsi="TH SarabunPSK" w:cs="TH SarabunPSK" w:hint="cs"/>
                <w:cs/>
              </w:rPr>
              <w:t>ชวล</w:t>
            </w:r>
            <w:proofErr w:type="spellEnd"/>
            <w:r w:rsidRPr="00E67709">
              <w:rPr>
                <w:rFonts w:ascii="TH SarabunPSK" w:hAnsi="TH SarabunPSK" w:cs="TH SarabunPSK" w:hint="cs"/>
                <w:cs/>
              </w:rPr>
              <w:t>ชัย</w:t>
            </w:r>
            <w:r w:rsidRPr="00E67709">
              <w:rPr>
                <w:rFonts w:ascii="TH SarabunPSK" w:hAnsi="TH SarabunPSK" w:cs="TH SarabunPSK" w:hint="cs"/>
              </w:rPr>
              <w:t xml:space="preserve">  </w:t>
            </w:r>
            <w:r w:rsidRPr="00E67709">
              <w:rPr>
                <w:rFonts w:ascii="TH SarabunPSK" w:hAnsi="TH SarabunPSK" w:cs="TH SarabunPSK" w:hint="cs"/>
                <w:cs/>
              </w:rPr>
              <w:t>อภิชาติฐิติวรณ์)</w:t>
            </w:r>
            <w:r w:rsidR="00BC1FED" w:rsidRPr="00E67709">
              <w:rPr>
                <w:rFonts w:ascii="TH SarabunPSK" w:hAnsi="TH SarabunPSK" w:cs="TH SarabunPSK" w:hint="cs"/>
              </w:rPr>
              <w:t xml:space="preserve">                                     </w:t>
            </w:r>
          </w:p>
        </w:tc>
      </w:tr>
    </w:tbl>
    <w:p w14:paraId="6CB7EA7D" w14:textId="77777777" w:rsidR="001936AF" w:rsidRDefault="001936AF" w:rsidP="00E67709">
      <w:pPr>
        <w:spacing w:after="0" w:line="240" w:lineRule="auto"/>
        <w:rPr>
          <w:rFonts w:ascii="TH SarabunPSK" w:hAnsi="TH SarabunPSK" w:cs="TH SarabunPSK"/>
        </w:rPr>
      </w:pPr>
      <w:bookmarkStart w:id="31" w:name="_Toc278023663"/>
      <w:bookmarkStart w:id="32" w:name="_Toc254806318"/>
      <w:bookmarkStart w:id="33" w:name="_Toc254864173"/>
      <w:bookmarkStart w:id="34" w:name="_Toc254805611"/>
      <w:bookmarkStart w:id="35" w:name="_Toc254724408"/>
      <w:bookmarkStart w:id="36" w:name="_Toc254806578"/>
      <w:bookmarkEnd w:id="31"/>
      <w:bookmarkEnd w:id="32"/>
      <w:bookmarkEnd w:id="33"/>
      <w:bookmarkEnd w:id="34"/>
      <w:bookmarkEnd w:id="35"/>
      <w:bookmarkEnd w:id="36"/>
    </w:p>
    <w:p w14:paraId="5DD1AEDD" w14:textId="77777777" w:rsidR="00FC02B6" w:rsidRPr="00FC02B6" w:rsidRDefault="00FC02B6" w:rsidP="00FC02B6">
      <w:pPr>
        <w:rPr>
          <w:rFonts w:ascii="TH SarabunPSK" w:hAnsi="TH SarabunPSK" w:cs="TH SarabunPSK"/>
        </w:rPr>
      </w:pPr>
    </w:p>
    <w:p w14:paraId="1A134C1D" w14:textId="77777777" w:rsidR="00FC02B6" w:rsidRPr="00FC02B6" w:rsidRDefault="00FC02B6" w:rsidP="00FC02B6">
      <w:pPr>
        <w:rPr>
          <w:rFonts w:ascii="TH SarabunPSK" w:hAnsi="TH SarabunPSK" w:cs="TH SarabunPSK"/>
        </w:rPr>
      </w:pPr>
    </w:p>
    <w:p w14:paraId="66D00FA9" w14:textId="77777777" w:rsidR="00FC02B6" w:rsidRDefault="00FC02B6" w:rsidP="00FC02B6">
      <w:pPr>
        <w:rPr>
          <w:rFonts w:ascii="TH SarabunPSK" w:hAnsi="TH SarabunPSK" w:cs="TH SarabunPSK"/>
        </w:rPr>
      </w:pPr>
    </w:p>
    <w:p w14:paraId="38CFD1EF" w14:textId="77777777" w:rsidR="00FC02B6" w:rsidRDefault="00FC02B6" w:rsidP="00FC02B6">
      <w:pPr>
        <w:rPr>
          <w:rFonts w:ascii="TH SarabunPSK" w:hAnsi="TH SarabunPSK" w:cs="TH SarabunPSK"/>
        </w:rPr>
      </w:pPr>
    </w:p>
    <w:p w14:paraId="28408A08" w14:textId="77777777" w:rsidR="00FC02B6" w:rsidRDefault="00FC02B6" w:rsidP="00FC02B6">
      <w:pPr>
        <w:rPr>
          <w:rFonts w:ascii="TH SarabunPSK" w:hAnsi="TH SarabunPSK" w:cs="TH SarabunPSK"/>
        </w:rPr>
      </w:pPr>
    </w:p>
    <w:p w14:paraId="55545267" w14:textId="3937AEFA" w:rsidR="00FC02B6" w:rsidRPr="00FC02B6" w:rsidRDefault="00FC02B6" w:rsidP="00FC02B6">
      <w:pPr>
        <w:rPr>
          <w:rFonts w:ascii="TH SarabunPSK" w:hAnsi="TH SarabunPSK" w:cs="TH SarabunPSK"/>
          <w:cs/>
        </w:rPr>
        <w:sectPr w:rsidR="00FC02B6" w:rsidRPr="00FC02B6">
          <w:headerReference w:type="default" r:id="rId9"/>
          <w:footerReference w:type="default" r:id="rId10"/>
          <w:pgSz w:w="11906" w:h="16838"/>
          <w:pgMar w:top="1440" w:right="1440" w:bottom="1440" w:left="1440" w:header="706" w:footer="706" w:gutter="432"/>
          <w:pgNumType w:fmt="thaiLetters" w:start="1"/>
          <w:cols w:space="720"/>
          <w:formProt w:val="0"/>
          <w:docGrid w:linePitch="360"/>
        </w:sectPr>
      </w:pPr>
    </w:p>
    <w:tbl>
      <w:tblPr>
        <w:tblStyle w:val="afa"/>
        <w:tblW w:w="8296" w:type="dxa"/>
        <w:tblLayout w:type="fixed"/>
        <w:tblLook w:val="04A0" w:firstRow="1" w:lastRow="0" w:firstColumn="1" w:lastColumn="0" w:noHBand="0" w:noVBand="1"/>
      </w:tblPr>
      <w:tblGrid>
        <w:gridCol w:w="1435"/>
        <w:gridCol w:w="6861"/>
      </w:tblGrid>
      <w:tr w:rsidR="00444B67" w:rsidRPr="00E67709" w14:paraId="3A832EBF" w14:textId="77777777" w:rsidTr="00444B6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7D5C9129" w14:textId="4CFD3DFF" w:rsidR="00444B67" w:rsidRPr="00E67709" w:rsidRDefault="00444B67" w:rsidP="00E67709">
            <w:pPr>
              <w:pStyle w:val="af0"/>
              <w:pageBreakBefore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lastRenderedPageBreak/>
              <w:t>ชื่อโครงงาน</w:t>
            </w:r>
            <w:proofErr w:type="spellEnd"/>
          </w:p>
        </w:tc>
        <w:tc>
          <w:tcPr>
            <w:tcW w:w="6861" w:type="dxa"/>
            <w:tcBorders>
              <w:top w:val="nil"/>
              <w:left w:val="nil"/>
              <w:bottom w:val="nil"/>
              <w:right w:val="nil"/>
            </w:tcBorders>
          </w:tcPr>
          <w:p w14:paraId="0397FD55" w14:textId="77777777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การประยุกต์ใช้การประมวลผลภาษาธรรมชาติเพื่อการวิเคราะห์</w:t>
            </w:r>
          </w:p>
          <w:p w14:paraId="6339C68E" w14:textId="2D0DC053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ข่าวตลาด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 xml:space="preserve"> forex gold spot</w:t>
            </w:r>
          </w:p>
        </w:tc>
      </w:tr>
      <w:tr w:rsidR="00444B67" w:rsidRPr="00E67709" w14:paraId="143BA57D" w14:textId="77777777" w:rsidTr="00444B6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55A52436" w14:textId="6D43CF7C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ผู้จัดทำ</w:t>
            </w:r>
            <w:proofErr w:type="spellEnd"/>
          </w:p>
        </w:tc>
        <w:tc>
          <w:tcPr>
            <w:tcW w:w="6861" w:type="dxa"/>
            <w:tcBorders>
              <w:top w:val="nil"/>
              <w:left w:val="nil"/>
              <w:bottom w:val="nil"/>
              <w:right w:val="nil"/>
            </w:tcBorders>
          </w:tcPr>
          <w:p w14:paraId="3B6B08C1" w14:textId="6BFB47D4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นาย</w:t>
            </w: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ชวล</w:t>
            </w:r>
            <w:proofErr w:type="spellEnd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ชัย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 xml:space="preserve">  </w:t>
            </w: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อภิชาตฐิติวรณ์</w:t>
            </w:r>
            <w:r w:rsidRPr="00E67709">
              <w:rPr>
                <w:rFonts w:ascii="TH SarabunPSK" w:hAnsi="TH SarabunPSK" w:cs="TH SarabunPSK" w:hint="cs"/>
                <w:b/>
                <w:bCs/>
                <w:color w:val="000000"/>
                <w:sz w:val="36"/>
                <w:szCs w:val="36"/>
                <w:cs/>
              </w:rPr>
              <w:t xml:space="preserve"> รหัส 6</w:t>
            </w:r>
            <w:r w:rsidRPr="00E67709">
              <w:rPr>
                <w:rFonts w:ascii="TH SarabunPSK" w:hAnsi="TH SarabunPSK" w:cs="TH SarabunPSK" w:hint="cs"/>
                <w:b/>
                <w:bCs/>
                <w:color w:val="000000"/>
                <w:sz w:val="36"/>
                <w:szCs w:val="36"/>
              </w:rPr>
              <w:t>210110646</w:t>
            </w:r>
          </w:p>
        </w:tc>
      </w:tr>
      <w:tr w:rsidR="00444B67" w:rsidRPr="00E67709" w14:paraId="36AADA74" w14:textId="77777777" w:rsidTr="00444B6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4F4869ED" w14:textId="62ABB8EA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สาขาวิชา</w:t>
            </w:r>
            <w:proofErr w:type="spellEnd"/>
          </w:p>
        </w:tc>
        <w:tc>
          <w:tcPr>
            <w:tcW w:w="6861" w:type="dxa"/>
            <w:tcBorders>
              <w:top w:val="nil"/>
              <w:left w:val="nil"/>
              <w:bottom w:val="nil"/>
              <w:right w:val="nil"/>
            </w:tcBorders>
          </w:tcPr>
          <w:p w14:paraId="281487CF" w14:textId="25523313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วิศวกรรมคอมพิวเตอร์</w:t>
            </w:r>
            <w:proofErr w:type="spellEnd"/>
          </w:p>
        </w:tc>
      </w:tr>
      <w:tr w:rsidR="00444B67" w:rsidRPr="00E67709" w14:paraId="1E98739F" w14:textId="77777777" w:rsidTr="00444B67">
        <w:tc>
          <w:tcPr>
            <w:tcW w:w="1435" w:type="dxa"/>
            <w:tcBorders>
              <w:top w:val="nil"/>
              <w:left w:val="nil"/>
              <w:bottom w:val="nil"/>
              <w:right w:val="nil"/>
            </w:tcBorders>
          </w:tcPr>
          <w:p w14:paraId="538B6E34" w14:textId="4E464206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ปีการศึกษา</w:t>
            </w:r>
            <w:proofErr w:type="spellEnd"/>
          </w:p>
        </w:tc>
        <w:tc>
          <w:tcPr>
            <w:tcW w:w="6861" w:type="dxa"/>
            <w:tcBorders>
              <w:top w:val="nil"/>
              <w:left w:val="nil"/>
              <w:bottom w:val="nil"/>
              <w:right w:val="nil"/>
            </w:tcBorders>
          </w:tcPr>
          <w:p w14:paraId="270FA778" w14:textId="0AFD28AA" w:rsidR="00444B67" w:rsidRPr="00E67709" w:rsidRDefault="00444B67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2565</w:t>
            </w:r>
          </w:p>
        </w:tc>
      </w:tr>
    </w:tbl>
    <w:p w14:paraId="59986A1C" w14:textId="77777777" w:rsidR="006065AC" w:rsidRPr="00E67709" w:rsidRDefault="006065AC" w:rsidP="00E67709">
      <w:pPr>
        <w:pStyle w:val="ac"/>
        <w:spacing w:before="0" w:after="0" w:line="240" w:lineRule="auto"/>
        <w:rPr>
          <w:rFonts w:ascii="TH SarabunPSK" w:hAnsi="TH SarabunPSK" w:cs="TH SarabunPSK"/>
        </w:rPr>
      </w:pPr>
    </w:p>
    <w:p w14:paraId="472B9BB9" w14:textId="77777777" w:rsidR="006065AC" w:rsidRPr="00E67709" w:rsidRDefault="00BC1FED" w:rsidP="00E67709">
      <w:pPr>
        <w:pStyle w:val="ac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 xml:space="preserve">  </w:t>
      </w:r>
      <w:bookmarkStart w:id="37" w:name="_Toc254806319"/>
      <w:bookmarkStart w:id="38" w:name="_Toc254200760"/>
      <w:bookmarkStart w:id="39" w:name="_Toc254200977"/>
      <w:bookmarkStart w:id="40" w:name="_Toc254200828"/>
      <w:bookmarkStart w:id="41" w:name="_Toc254200652"/>
      <w:bookmarkStart w:id="42" w:name="_Toc254201618"/>
      <w:bookmarkStart w:id="43" w:name="_Toc254724409"/>
      <w:bookmarkStart w:id="44" w:name="_Toc254458929"/>
      <w:bookmarkStart w:id="45" w:name="_Toc254201577"/>
      <w:bookmarkStart w:id="46" w:name="_Toc254806579"/>
      <w:bookmarkStart w:id="47" w:name="_Toc254864174"/>
      <w:bookmarkStart w:id="48" w:name="_Toc278023664"/>
      <w:bookmarkStart w:id="49" w:name="_Toc254805612"/>
      <w:bookmarkStart w:id="50" w:name="_Toc254202932"/>
      <w:bookmarkStart w:id="51" w:name="_Toc130469622"/>
      <w:proofErr w:type="spellStart"/>
      <w:r w:rsidRPr="00E67709">
        <w:rPr>
          <w:rFonts w:ascii="TH SarabunPSK" w:hAnsi="TH SarabunPSK" w:cs="TH SarabunPSK" w:hint="cs"/>
        </w:rPr>
        <w:t>บทคัดย่อ</w:t>
      </w:r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proofErr w:type="spellEnd"/>
    </w:p>
    <w:p w14:paraId="6F01E318" w14:textId="101B8463" w:rsidR="006065AC" w:rsidRPr="007240B8" w:rsidRDefault="00BC1FED" w:rsidP="007240B8">
      <w:pPr>
        <w:pStyle w:val="af0"/>
        <w:widowControl w:val="0"/>
        <w:spacing w:after="0" w:line="240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67709">
        <w:rPr>
          <w:rFonts w:ascii="TH SarabunPSK" w:hAnsi="TH SarabunPSK" w:cs="TH SarabunPSK" w:hint="cs"/>
        </w:rPr>
        <w:tab/>
      </w:r>
      <w:r w:rsidR="007240B8"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การประยุกต์ใช้การประมวลผลภาษาธรรมชาติเพื่อการวิเคราะห์ข่าวตลาด</w:t>
      </w:r>
      <w:r w:rsidR="007240B8"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forex gold spot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ในโครงงานนี้เรานำเสนอการสร้าง 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ML NLP 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และ การทำ 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Model  </w:t>
      </w:r>
      <w:proofErr w:type="spellStart"/>
      <w:r w:rsidR="007240B8">
        <w:rPr>
          <w:rFonts w:ascii="TH SarabunPSK" w:hAnsi="TH SarabunPSK" w:cs="TH SarabunPSK"/>
          <w:b/>
          <w:bCs/>
          <w:sz w:val="36"/>
          <w:szCs w:val="36"/>
        </w:rPr>
        <w:t>Naivebaye</w:t>
      </w:r>
      <w:proofErr w:type="spellEnd"/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เพื่อการวิเคราะห์ข่าวสาร และข้อมูลต่างๆที่เกี่ยวกับ 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Forex Gold sport 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>และ เราได้ทำการเปรียบเทียบให้เห็นถึงประสิทธิภาพ ของ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NLP </w:t>
      </w:r>
      <w:r w:rsidR="007240B8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และความรู้เบื้องต้นที่จะได้รับจากโครงงานนี้คือ ภาษา </w:t>
      </w:r>
      <w:r w:rsidR="007240B8">
        <w:rPr>
          <w:rFonts w:ascii="TH SarabunPSK" w:hAnsi="TH SarabunPSK" w:cs="TH SarabunPSK"/>
          <w:b/>
          <w:bCs/>
          <w:sz w:val="36"/>
          <w:szCs w:val="36"/>
        </w:rPr>
        <w:t xml:space="preserve">Python </w:t>
      </w:r>
      <w:r w:rsidR="005F7F5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ซึ่งเป็นภาษายอดนิยมในปัจจุบัน </w:t>
      </w:r>
    </w:p>
    <w:p w14:paraId="3671F639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4CFFAEC4" w14:textId="7368E22A" w:rsidR="006065AC" w:rsidRPr="00E67709" w:rsidRDefault="00BC1FED" w:rsidP="00E67709">
      <w:pPr>
        <w:spacing w:line="240" w:lineRule="auto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  <w:b/>
          <w:bCs/>
        </w:rPr>
        <w:t>คำสำคัญ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="005F7F5B">
        <w:rPr>
          <w:rFonts w:ascii="TH SarabunPSK" w:hAnsi="TH SarabunPSK" w:cs="TH SarabunPSK"/>
        </w:rPr>
        <w:t>NLP, ML, Forex</w:t>
      </w:r>
    </w:p>
    <w:p w14:paraId="07E068AD" w14:textId="77777777" w:rsidR="006065AC" w:rsidRPr="00E67709" w:rsidRDefault="00BC1FED" w:rsidP="00E67709">
      <w:pPr>
        <w:pStyle w:val="HTML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  <w:t xml:space="preserve"> </w:t>
      </w:r>
    </w:p>
    <w:p w14:paraId="471C75A9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29DAB2CE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460A5D94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16B4E151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34349F24" w14:textId="77777777" w:rsidR="006065AC" w:rsidRPr="00E67709" w:rsidRDefault="006065AC" w:rsidP="00E67709">
      <w:pPr>
        <w:spacing w:line="240" w:lineRule="auto"/>
        <w:jc w:val="center"/>
        <w:rPr>
          <w:rFonts w:ascii="TH SarabunPSK" w:hAnsi="TH SarabunPSK" w:cs="TH SarabunPSK"/>
        </w:rPr>
      </w:pPr>
    </w:p>
    <w:p w14:paraId="61CA0330" w14:textId="77777777" w:rsidR="006065AC" w:rsidRPr="00E67709" w:rsidRDefault="006065AC" w:rsidP="00E67709">
      <w:pPr>
        <w:pStyle w:val="af5"/>
        <w:rPr>
          <w:rFonts w:ascii="TH SarabunPSK" w:hAnsi="TH SarabunPSK" w:cs="TH SarabunPSK"/>
          <w:sz w:val="32"/>
          <w:szCs w:val="32"/>
        </w:rPr>
      </w:pPr>
    </w:p>
    <w:p w14:paraId="1DE943D9" w14:textId="77777777" w:rsidR="006065AC" w:rsidRPr="00E67709" w:rsidRDefault="006065AC" w:rsidP="00E67709">
      <w:pPr>
        <w:pStyle w:val="af5"/>
        <w:rPr>
          <w:rFonts w:ascii="TH SarabunPSK" w:hAnsi="TH SarabunPSK" w:cs="TH SarabunPSK"/>
          <w:b/>
          <w:bCs/>
          <w:sz w:val="32"/>
          <w:szCs w:val="32"/>
        </w:rPr>
      </w:pPr>
    </w:p>
    <w:p w14:paraId="18DC9588" w14:textId="77777777" w:rsidR="006065AC" w:rsidRPr="00E67709" w:rsidRDefault="006065AC" w:rsidP="00E67709">
      <w:pPr>
        <w:pStyle w:val="af5"/>
        <w:rPr>
          <w:rFonts w:ascii="TH SarabunPSK" w:hAnsi="TH SarabunPSK" w:cs="TH SarabunPSK"/>
          <w:b/>
          <w:bCs/>
          <w:sz w:val="32"/>
          <w:szCs w:val="32"/>
        </w:rPr>
      </w:pPr>
    </w:p>
    <w:p w14:paraId="616130A3" w14:textId="77777777" w:rsidR="006065AC" w:rsidRPr="00E67709" w:rsidRDefault="006065AC" w:rsidP="00E67709">
      <w:pPr>
        <w:pStyle w:val="af5"/>
        <w:rPr>
          <w:rFonts w:ascii="TH SarabunPSK" w:hAnsi="TH SarabunPSK" w:cs="TH SarabunPSK"/>
          <w:b/>
          <w:bCs/>
          <w:sz w:val="32"/>
          <w:szCs w:val="32"/>
        </w:rPr>
      </w:pPr>
    </w:p>
    <w:p w14:paraId="18D66082" w14:textId="58C32712" w:rsidR="006065AC" w:rsidRPr="00E67709" w:rsidRDefault="006065AC" w:rsidP="001936AF">
      <w:pPr>
        <w:pStyle w:val="ac"/>
        <w:jc w:val="left"/>
        <w:rPr>
          <w:rFonts w:ascii="TH SarabunPSK" w:hAnsi="TH SarabunPSK" w:cs="TH SarabunPSK"/>
        </w:rPr>
      </w:pPr>
    </w:p>
    <w:tbl>
      <w:tblPr>
        <w:tblStyle w:val="afa"/>
        <w:tblW w:w="8296" w:type="dxa"/>
        <w:tblLayout w:type="fixed"/>
        <w:tblLook w:val="04A0" w:firstRow="1" w:lastRow="0" w:firstColumn="1" w:lastColumn="0" w:noHBand="0" w:noVBand="1"/>
      </w:tblPr>
      <w:tblGrid>
        <w:gridCol w:w="1888"/>
        <w:gridCol w:w="6408"/>
      </w:tblGrid>
      <w:tr w:rsidR="006065AC" w:rsidRPr="00E67709" w14:paraId="30AFEAD3" w14:textId="77777777">
        <w:tc>
          <w:tcPr>
            <w:tcW w:w="1888" w:type="dxa"/>
            <w:tcBorders>
              <w:top w:val="nil"/>
              <w:left w:val="nil"/>
              <w:bottom w:val="nil"/>
              <w:right w:val="nil"/>
            </w:tcBorders>
          </w:tcPr>
          <w:p w14:paraId="73410E53" w14:textId="77777777" w:rsidR="006065AC" w:rsidRPr="00E67709" w:rsidRDefault="00BC1FED" w:rsidP="00E67709">
            <w:pPr>
              <w:pStyle w:val="af0"/>
              <w:pageBreakBefore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  <w:lang w:val="en-GB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lang w:val="en-GB"/>
              </w:rPr>
              <w:lastRenderedPageBreak/>
              <w:t>Project</w:t>
            </w:r>
          </w:p>
        </w:tc>
        <w:tc>
          <w:tcPr>
            <w:tcW w:w="6407" w:type="dxa"/>
            <w:tcBorders>
              <w:top w:val="nil"/>
              <w:left w:val="nil"/>
              <w:bottom w:val="nil"/>
              <w:right w:val="nil"/>
            </w:tcBorders>
          </w:tcPr>
          <w:p w14:paraId="21CF81B6" w14:textId="1B8B81EB" w:rsidR="006065AC" w:rsidRPr="00E67709" w:rsidRDefault="005F7F5B" w:rsidP="005F7F5B">
            <w:pPr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An Application of Natural Language Processing on forex gold spot News Analysis</w:t>
            </w:r>
          </w:p>
        </w:tc>
      </w:tr>
      <w:tr w:rsidR="006065AC" w:rsidRPr="00E67709" w14:paraId="2307C351" w14:textId="77777777">
        <w:tc>
          <w:tcPr>
            <w:tcW w:w="1888" w:type="dxa"/>
            <w:tcBorders>
              <w:top w:val="nil"/>
              <w:left w:val="nil"/>
              <w:bottom w:val="nil"/>
              <w:right w:val="nil"/>
            </w:tcBorders>
          </w:tcPr>
          <w:p w14:paraId="67D073F8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Author</w:t>
            </w:r>
          </w:p>
        </w:tc>
        <w:tc>
          <w:tcPr>
            <w:tcW w:w="6407" w:type="dxa"/>
            <w:tcBorders>
              <w:top w:val="nil"/>
              <w:left w:val="nil"/>
              <w:bottom w:val="nil"/>
              <w:right w:val="nil"/>
            </w:tcBorders>
          </w:tcPr>
          <w:p w14:paraId="42FDF0B2" w14:textId="4033ACD4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proofErr w:type="spellStart"/>
            <w:proofErr w:type="gramStart"/>
            <w:r w:rsidRPr="00E67709">
              <w:rPr>
                <w:rFonts w:ascii="TH SarabunPSK" w:hAnsi="TH SarabunPSK" w:cs="TH SarabunPSK" w:hint="cs"/>
                <w:b/>
                <w:bCs/>
              </w:rPr>
              <w:t>Mr.</w:t>
            </w:r>
            <w:r w:rsidR="005F7F5B">
              <w:rPr>
                <w:rFonts w:ascii="TH SarabunPSK" w:hAnsi="TH SarabunPSK" w:cs="TH SarabunPSK"/>
                <w:b/>
                <w:bCs/>
              </w:rPr>
              <w:t>Chualchai</w:t>
            </w:r>
            <w:proofErr w:type="spellEnd"/>
            <w:proofErr w:type="gramEnd"/>
            <w:r w:rsidR="005F7F5B">
              <w:rPr>
                <w:rFonts w:ascii="TH SarabunPSK" w:hAnsi="TH SarabunPSK" w:cs="TH SarabunPSK"/>
                <w:b/>
                <w:bCs/>
              </w:rPr>
              <w:t xml:space="preserve"> </w:t>
            </w:r>
            <w:proofErr w:type="spellStart"/>
            <w:r w:rsidR="005F7F5B">
              <w:rPr>
                <w:rFonts w:ascii="TH SarabunPSK" w:hAnsi="TH SarabunPSK" w:cs="TH SarabunPSK"/>
                <w:b/>
                <w:bCs/>
              </w:rPr>
              <w:t>Apichatthitiworn</w:t>
            </w:r>
            <w:proofErr w:type="spellEnd"/>
            <w:r w:rsidRPr="00E67709">
              <w:rPr>
                <w:rFonts w:ascii="TH SarabunPSK" w:hAnsi="TH SarabunPSK" w:cs="TH SarabunPSK" w:hint="cs"/>
                <w:b/>
                <w:bCs/>
              </w:rPr>
              <w:t xml:space="preserve">    ID </w:t>
            </w:r>
            <w:r w:rsidR="005F7F5B">
              <w:rPr>
                <w:rFonts w:ascii="TH SarabunPSK" w:hAnsi="TH SarabunPSK" w:cs="TH SarabunPSK"/>
                <w:b/>
                <w:bCs/>
              </w:rPr>
              <w:t xml:space="preserve"> 6210110646</w:t>
            </w:r>
          </w:p>
        </w:tc>
      </w:tr>
      <w:tr w:rsidR="006065AC" w:rsidRPr="00E67709" w14:paraId="383526CB" w14:textId="77777777">
        <w:tc>
          <w:tcPr>
            <w:tcW w:w="1888" w:type="dxa"/>
            <w:tcBorders>
              <w:top w:val="nil"/>
              <w:left w:val="nil"/>
              <w:bottom w:val="nil"/>
              <w:right w:val="nil"/>
            </w:tcBorders>
          </w:tcPr>
          <w:p w14:paraId="7BDCCE6B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Major Program</w:t>
            </w:r>
          </w:p>
        </w:tc>
        <w:tc>
          <w:tcPr>
            <w:tcW w:w="6407" w:type="dxa"/>
            <w:tcBorders>
              <w:top w:val="nil"/>
              <w:left w:val="nil"/>
              <w:bottom w:val="nil"/>
              <w:right w:val="nil"/>
            </w:tcBorders>
          </w:tcPr>
          <w:p w14:paraId="60E7D076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Computer Engineering</w:t>
            </w:r>
          </w:p>
        </w:tc>
      </w:tr>
      <w:tr w:rsidR="006065AC" w:rsidRPr="00E67709" w14:paraId="2FBE0542" w14:textId="77777777">
        <w:tc>
          <w:tcPr>
            <w:tcW w:w="1888" w:type="dxa"/>
            <w:tcBorders>
              <w:top w:val="nil"/>
              <w:left w:val="nil"/>
              <w:bottom w:val="nil"/>
              <w:right w:val="nil"/>
            </w:tcBorders>
          </w:tcPr>
          <w:p w14:paraId="6A1E111C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Academic Year</w:t>
            </w:r>
          </w:p>
        </w:tc>
        <w:tc>
          <w:tcPr>
            <w:tcW w:w="6407" w:type="dxa"/>
            <w:tcBorders>
              <w:top w:val="nil"/>
              <w:left w:val="nil"/>
              <w:bottom w:val="nil"/>
              <w:right w:val="nil"/>
            </w:tcBorders>
          </w:tcPr>
          <w:p w14:paraId="1E83576F" w14:textId="77777777" w:rsidR="006065AC" w:rsidRPr="00E67709" w:rsidRDefault="00BC1FED" w:rsidP="00E67709">
            <w:pPr>
              <w:pStyle w:val="af0"/>
              <w:widowControl w:val="0"/>
              <w:spacing w:after="0" w:line="240" w:lineRule="auto"/>
              <w:rPr>
                <w:rFonts w:ascii="TH SarabunPSK" w:hAnsi="TH SarabunPSK" w:cs="TH SarabunPSK"/>
                <w:b/>
                <w:bCs/>
              </w:rPr>
            </w:pPr>
            <w:r w:rsidRPr="00E67709">
              <w:rPr>
                <w:rFonts w:ascii="TH SarabunPSK" w:hAnsi="TH SarabunPSK" w:cs="TH SarabunPSK" w:hint="cs"/>
                <w:b/>
                <w:bCs/>
              </w:rPr>
              <w:t>2020</w:t>
            </w:r>
          </w:p>
        </w:tc>
      </w:tr>
    </w:tbl>
    <w:p w14:paraId="27DC76D7" w14:textId="77777777" w:rsidR="006065AC" w:rsidRPr="00E67709" w:rsidRDefault="006065AC" w:rsidP="00E67709">
      <w:pPr>
        <w:pStyle w:val="ac"/>
        <w:spacing w:before="0" w:after="0" w:line="240" w:lineRule="auto"/>
        <w:jc w:val="left"/>
        <w:rPr>
          <w:rFonts w:ascii="TH SarabunPSK" w:hAnsi="TH SarabunPSK" w:cs="TH SarabunPSK"/>
        </w:rPr>
      </w:pPr>
    </w:p>
    <w:p w14:paraId="4FC7E2FB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52" w:name="_Toc254200978"/>
      <w:bookmarkStart w:id="53" w:name="_Toc254458930"/>
      <w:bookmarkStart w:id="54" w:name="_Toc254864175"/>
      <w:bookmarkStart w:id="55" w:name="_Toc254200829"/>
      <w:bookmarkStart w:id="56" w:name="_Toc254201578"/>
      <w:bookmarkStart w:id="57" w:name="_Toc254201619"/>
      <w:bookmarkStart w:id="58" w:name="_Toc278023665"/>
      <w:bookmarkStart w:id="59" w:name="_Toc254806580"/>
      <w:bookmarkStart w:id="60" w:name="_Toc254805613"/>
      <w:bookmarkStart w:id="61" w:name="_Toc254806320"/>
      <w:bookmarkStart w:id="62" w:name="_Toc254202933"/>
      <w:bookmarkStart w:id="63" w:name="_Toc254724410"/>
      <w:bookmarkStart w:id="64" w:name="_Toc130469623"/>
      <w:r w:rsidRPr="00E67709">
        <w:rPr>
          <w:rFonts w:ascii="TH SarabunPSK" w:hAnsi="TH SarabunPSK" w:cs="TH SarabunPSK" w:hint="cs"/>
        </w:rPr>
        <w:t>Abstract</w:t>
      </w:r>
      <w:bookmarkStart w:id="65" w:name="_Toc254202934"/>
      <w:bookmarkStart w:id="66" w:name="_Toc254200653"/>
      <w:bookmarkStart w:id="67" w:name="_Toc254200830"/>
      <w:bookmarkStart w:id="68" w:name="_Toc254200761"/>
      <w:bookmarkStart w:id="69" w:name="_Toc254200979"/>
      <w:bookmarkStart w:id="70" w:name="_Toc254201620"/>
      <w:bookmarkStart w:id="71" w:name="_Toc254201579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425B9EF6" w14:textId="2ECCA670" w:rsidR="006065AC" w:rsidRPr="00E67709" w:rsidRDefault="00BC1FED" w:rsidP="00E67709">
      <w:pPr>
        <w:jc w:val="both"/>
        <w:rPr>
          <w:rFonts w:ascii="TH SarabunPSK" w:hAnsi="TH SarabunPSK" w:cs="TH SarabunPSK"/>
          <w:lang w:val="en-GB"/>
        </w:rPr>
      </w:pPr>
      <w:r w:rsidRPr="00E67709">
        <w:rPr>
          <w:rFonts w:ascii="TH SarabunPSK" w:hAnsi="TH SarabunPSK" w:cs="TH SarabunPSK" w:hint="cs"/>
        </w:rPr>
        <w:tab/>
      </w:r>
      <w:r w:rsidR="005F7F5B" w:rsidRPr="005F7F5B">
        <w:rPr>
          <w:rFonts w:ascii="TH SarabunPSK" w:hAnsi="TH SarabunPSK" w:cs="TH SarabunPSK"/>
          <w:lang w:val="en-GB"/>
        </w:rPr>
        <w:t xml:space="preserve">Above the natural language banners to provide forex gold spot market news, this will help you to create ML NLP and don't forget to use Model </w:t>
      </w:r>
      <w:proofErr w:type="spellStart"/>
      <w:r w:rsidR="005F7F5B" w:rsidRPr="005F7F5B">
        <w:rPr>
          <w:rFonts w:ascii="TH SarabunPSK" w:hAnsi="TH SarabunPSK" w:cs="TH SarabunPSK"/>
          <w:lang w:val="en-GB"/>
        </w:rPr>
        <w:t>Naivebaye</w:t>
      </w:r>
      <w:proofErr w:type="spellEnd"/>
      <w:r w:rsidR="005F7F5B" w:rsidRPr="005F7F5B">
        <w:rPr>
          <w:rFonts w:ascii="TH SarabunPSK" w:hAnsi="TH SarabunPSK" w:cs="TH SarabunPSK"/>
          <w:lang w:val="en-GB"/>
        </w:rPr>
        <w:t xml:space="preserve"> for sandy, news for Forex Gold sport and we collect various information. </w:t>
      </w:r>
      <w:proofErr w:type="gramStart"/>
      <w:r w:rsidR="005F7F5B" w:rsidRPr="005F7F5B">
        <w:rPr>
          <w:rFonts w:ascii="TH SarabunPSK" w:hAnsi="TH SarabunPSK" w:cs="TH SarabunPSK"/>
          <w:lang w:val="en-GB"/>
        </w:rPr>
        <w:t>In order to</w:t>
      </w:r>
      <w:proofErr w:type="gramEnd"/>
      <w:r w:rsidR="005F7F5B" w:rsidRPr="005F7F5B">
        <w:rPr>
          <w:rFonts w:ascii="TH SarabunPSK" w:hAnsi="TH SarabunPSK" w:cs="TH SarabunPSK"/>
          <w:lang w:val="en-GB"/>
        </w:rPr>
        <w:t xml:space="preserve"> reach the effectiveness of NLP and basic knowledge that will be gained here. which is the Python language itself, which is what needs to be done nowadays.</w:t>
      </w:r>
    </w:p>
    <w:p w14:paraId="4FEE0CCC" w14:textId="77777777" w:rsidR="006065AC" w:rsidRPr="00E67709" w:rsidRDefault="006065AC" w:rsidP="00E67709">
      <w:pPr>
        <w:jc w:val="both"/>
        <w:rPr>
          <w:rFonts w:ascii="TH SarabunPSK" w:hAnsi="TH SarabunPSK" w:cs="TH SarabunPSK"/>
          <w:lang w:val="en-GB"/>
        </w:rPr>
      </w:pPr>
    </w:p>
    <w:p w14:paraId="7A6DC83F" w14:textId="6BDB3F1D" w:rsidR="006065AC" w:rsidRPr="00E67709" w:rsidRDefault="00BC1FED" w:rsidP="00E67709">
      <w:pPr>
        <w:jc w:val="both"/>
        <w:rPr>
          <w:rFonts w:ascii="TH SarabunPSK" w:hAnsi="TH SarabunPSK" w:cs="TH SarabunPSK"/>
          <w:lang w:val="en-GB"/>
        </w:rPr>
      </w:pPr>
      <w:r w:rsidRPr="00E67709">
        <w:rPr>
          <w:rFonts w:ascii="TH SarabunPSK" w:hAnsi="TH SarabunPSK" w:cs="TH SarabunPSK" w:hint="cs"/>
          <w:b/>
          <w:bCs/>
          <w:lang w:val="en-GB"/>
        </w:rPr>
        <w:t>Keywords:</w:t>
      </w:r>
      <w:r w:rsidRPr="00E67709">
        <w:rPr>
          <w:rFonts w:ascii="TH SarabunPSK" w:hAnsi="TH SarabunPSK" w:cs="TH SarabunPSK" w:hint="cs"/>
          <w:lang w:val="en-GB"/>
        </w:rPr>
        <w:t xml:space="preserve"> </w:t>
      </w:r>
      <w:r w:rsidR="005F7F5B">
        <w:rPr>
          <w:rFonts w:ascii="TH SarabunPSK" w:hAnsi="TH SarabunPSK" w:cs="TH SarabunPSK"/>
          <w:lang w:val="en-GB"/>
        </w:rPr>
        <w:t>NLP, ML, Forex</w:t>
      </w:r>
    </w:p>
    <w:p w14:paraId="60A8066E" w14:textId="77777777" w:rsidR="006065AC" w:rsidRPr="00E67709" w:rsidRDefault="006065AC" w:rsidP="00E67709">
      <w:pPr>
        <w:spacing w:after="0" w:line="240" w:lineRule="auto"/>
        <w:rPr>
          <w:rFonts w:ascii="TH SarabunPSK" w:hAnsi="TH SarabunPSK" w:cs="TH SarabunPSK"/>
        </w:rPr>
      </w:pPr>
    </w:p>
    <w:p w14:paraId="290B9962" w14:textId="77777777" w:rsidR="006065AC" w:rsidRPr="00E67709" w:rsidRDefault="00BC1FED" w:rsidP="00E67709">
      <w:pPr>
        <w:spacing w:after="0" w:line="240" w:lineRule="auto"/>
        <w:rPr>
          <w:rFonts w:ascii="TH SarabunPSK" w:hAnsi="TH SarabunPSK" w:cs="TH SarabunPSK"/>
          <w:b/>
          <w:bCs/>
          <w:kern w:val="2"/>
          <w:sz w:val="36"/>
          <w:szCs w:val="36"/>
        </w:rPr>
      </w:pPr>
      <w:r w:rsidRPr="00E67709">
        <w:rPr>
          <w:rFonts w:ascii="TH SarabunPSK" w:hAnsi="TH SarabunPSK" w:cs="TH SarabunPSK" w:hint="cs"/>
        </w:rPr>
        <w:br w:type="page"/>
      </w:r>
    </w:p>
    <w:p w14:paraId="3D07FBE6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72" w:name="_Toc130469624"/>
      <w:proofErr w:type="spellStart"/>
      <w:r w:rsidRPr="00E67709">
        <w:rPr>
          <w:rFonts w:ascii="TH SarabunPSK" w:hAnsi="TH SarabunPSK" w:cs="TH SarabunPSK" w:hint="cs"/>
        </w:rPr>
        <w:lastRenderedPageBreak/>
        <w:t>กิตติกรรมประกาศ</w:t>
      </w:r>
      <w:bookmarkEnd w:id="72"/>
      <w:proofErr w:type="spellEnd"/>
    </w:p>
    <w:p w14:paraId="76578257" w14:textId="607F42A5" w:rsidR="006065AC" w:rsidRPr="00480E83" w:rsidRDefault="00BC1FED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 w:rsidRPr="00E67709">
        <w:rPr>
          <w:rFonts w:ascii="TH SarabunPSK" w:hAnsi="TH SarabunPSK" w:cs="TH SarabunPSK" w:hint="cs"/>
        </w:rPr>
        <w:tab/>
      </w:r>
      <w:r w:rsidR="00480E83" w:rsidRPr="00480E83">
        <w:rPr>
          <w:rFonts w:ascii="TH SarabunPSK" w:hAnsi="TH SarabunPSK" w:cs="TH SarabunPSK" w:hint="cs"/>
          <w:sz w:val="36"/>
          <w:szCs w:val="36"/>
          <w:cs/>
        </w:rPr>
        <w:t>ข้าพเจ้าผู้จัดทำโครงงานวิศวกรรม เรื่อง การประยุกต์ใช้การประมวลผลภาษาธรรมชาติเพื่อการวิเคราะห์ข่าวตลาด</w:t>
      </w:r>
      <w:r w:rsidR="00480E83" w:rsidRPr="00480E83">
        <w:rPr>
          <w:rFonts w:ascii="TH SarabunPSK" w:hAnsi="TH SarabunPSK" w:cs="TH SarabunPSK" w:hint="cs"/>
          <w:sz w:val="36"/>
          <w:szCs w:val="36"/>
        </w:rPr>
        <w:t xml:space="preserve"> forex gold spot</w:t>
      </w:r>
      <w:r w:rsidR="00480E83" w:rsidRPr="00480E83">
        <w:rPr>
          <w:rFonts w:ascii="TH SarabunPSK" w:hAnsi="TH SarabunPSK" w:cs="TH SarabunPSK" w:hint="cs"/>
          <w:sz w:val="36"/>
          <w:szCs w:val="36"/>
          <w:cs/>
        </w:rPr>
        <w:t xml:space="preserve"> ขอขอบพระคุณบุคลากรทุกท่าน ที่ได้ให้คำปรึกษาและชี้แนะแนวทางการทำโครงงาน ทั้งในด้านวิชาการและการดำเนินโครงงาน ดังนี้</w:t>
      </w:r>
    </w:p>
    <w:p w14:paraId="0D2C91FB" w14:textId="01E8FC17" w:rsidR="00480E83" w:rsidRPr="00480E83" w:rsidRDefault="00480E83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21BB0C8" w14:textId="51D59E88" w:rsidR="00480E83" w:rsidRPr="00480E83" w:rsidRDefault="00480E83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 w:rsidRPr="00480E83">
        <w:rPr>
          <w:rFonts w:ascii="TH SarabunPSK" w:hAnsi="TH SarabunPSK" w:cs="TH SarabunPSK"/>
          <w:sz w:val="36"/>
          <w:szCs w:val="36"/>
          <w:cs/>
        </w:rPr>
        <w:tab/>
      </w:r>
      <w:r w:rsidRPr="00480E83">
        <w:rPr>
          <w:rFonts w:ascii="TH SarabunPSK" w:hAnsi="TH SarabunPSK" w:cs="TH SarabunPSK" w:hint="cs"/>
          <w:sz w:val="36"/>
          <w:szCs w:val="36"/>
          <w:cs/>
        </w:rPr>
        <w:t>รองศาสตร์ตราจาร</w:t>
      </w:r>
      <w:proofErr w:type="spellStart"/>
      <w:r w:rsidRPr="00480E83">
        <w:rPr>
          <w:rFonts w:ascii="TH SarabunPSK" w:hAnsi="TH SarabunPSK" w:cs="TH SarabunPSK" w:hint="cs"/>
          <w:sz w:val="36"/>
          <w:szCs w:val="36"/>
          <w:cs/>
        </w:rPr>
        <w:t>ย์</w:t>
      </w:r>
      <w:proofErr w:type="spellEnd"/>
      <w:r w:rsidRPr="00480E83">
        <w:rPr>
          <w:rFonts w:ascii="TH SarabunPSK" w:hAnsi="TH SarabunPSK" w:cs="TH SarabunPSK" w:hint="cs"/>
          <w:sz w:val="36"/>
          <w:szCs w:val="36"/>
          <w:cs/>
        </w:rPr>
        <w:t xml:space="preserve"> ดร</w:t>
      </w:r>
      <w:r w:rsidRPr="00480E83">
        <w:rPr>
          <w:rFonts w:ascii="TH SarabunPSK" w:hAnsi="TH SarabunPSK" w:cs="TH SarabunPSK"/>
          <w:sz w:val="36"/>
          <w:szCs w:val="36"/>
        </w:rPr>
        <w:t>.</w:t>
      </w:r>
      <w:r w:rsidRPr="00480E83">
        <w:rPr>
          <w:rFonts w:ascii="TH SarabunPSK" w:hAnsi="TH SarabunPSK" w:cs="TH SarabunPSK" w:hint="cs"/>
          <w:sz w:val="36"/>
          <w:szCs w:val="36"/>
          <w:cs/>
        </w:rPr>
        <w:t>มนตรี กา</w:t>
      </w:r>
      <w:proofErr w:type="spellStart"/>
      <w:r w:rsidRPr="00480E83">
        <w:rPr>
          <w:rFonts w:ascii="TH SarabunPSK" w:hAnsi="TH SarabunPSK" w:cs="TH SarabunPSK" w:hint="cs"/>
          <w:sz w:val="36"/>
          <w:szCs w:val="36"/>
          <w:cs/>
        </w:rPr>
        <w:t>ญจ</w:t>
      </w:r>
      <w:proofErr w:type="spellEnd"/>
      <w:r w:rsidRPr="00480E83">
        <w:rPr>
          <w:rFonts w:ascii="TH SarabunPSK" w:hAnsi="TH SarabunPSK" w:cs="TH SarabunPSK" w:hint="cs"/>
          <w:sz w:val="36"/>
          <w:szCs w:val="36"/>
          <w:cs/>
        </w:rPr>
        <w:t>นะเดชะ อาจารย์ที่ปรึกษาโครงงานหลัก ซึ่งคอยให้คำปรึกษาชี้แนะแนวทางในการทำงาน และแก้ไขปัญหาและค่อยสนับสนุนการทำโครงงานของข้าพระเจ้า ไปจนถึงการตรวจสอบรายงานเพื่อให้ผลสำเร็จ</w:t>
      </w:r>
    </w:p>
    <w:p w14:paraId="0B2FA765" w14:textId="3E3574F4" w:rsidR="00480E83" w:rsidRPr="00480E83" w:rsidRDefault="00480E83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23D49560" w14:textId="54EBC737" w:rsidR="00480E83" w:rsidRPr="00480E83" w:rsidRDefault="00480E83" w:rsidP="00480E83">
      <w:pPr>
        <w:pStyle w:val="af0"/>
        <w:widowControl w:val="0"/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  <w:cs/>
        </w:rPr>
      </w:pPr>
      <w:r w:rsidRPr="00480E83">
        <w:rPr>
          <w:rFonts w:ascii="TH SarabunPSK" w:hAnsi="TH SarabunPSK" w:cs="TH SarabunPSK"/>
          <w:sz w:val="36"/>
          <w:szCs w:val="36"/>
          <w:cs/>
        </w:rPr>
        <w:tab/>
      </w:r>
      <w:r w:rsidRPr="00480E83">
        <w:rPr>
          <w:rFonts w:ascii="TH SarabunPSK" w:hAnsi="TH SarabunPSK" w:cs="TH SarabunPSK" w:hint="cs"/>
          <w:sz w:val="36"/>
          <w:szCs w:val="36"/>
          <w:cs/>
        </w:rPr>
        <w:t>และขอบคุณบุคคลากรของภาควิชาวิศวกรรมคอมพิวเตอร์ มหาวิทยาลัยสงขลานคริน</w:t>
      </w:r>
      <w:proofErr w:type="spellStart"/>
      <w:r w:rsidRPr="00480E83">
        <w:rPr>
          <w:rFonts w:ascii="TH SarabunPSK" w:hAnsi="TH SarabunPSK" w:cs="TH SarabunPSK" w:hint="cs"/>
          <w:sz w:val="36"/>
          <w:szCs w:val="36"/>
          <w:cs/>
        </w:rPr>
        <w:t>ย์</w:t>
      </w:r>
      <w:proofErr w:type="spellEnd"/>
      <w:r w:rsidRPr="00480E83">
        <w:rPr>
          <w:rFonts w:ascii="TH SarabunPSK" w:hAnsi="TH SarabunPSK" w:cs="TH SarabunPSK" w:hint="cs"/>
          <w:sz w:val="36"/>
          <w:szCs w:val="36"/>
          <w:cs/>
        </w:rPr>
        <w:t xml:space="preserve"> วิทยาเขตหาดใหญ่ ที่คอยอำนวยความสดวกในด้านต่างและปรึกษาการทำโครงงานตลอดระยะเวลาในการทำโครงงาน</w:t>
      </w:r>
    </w:p>
    <w:p w14:paraId="16303101" w14:textId="77777777" w:rsidR="006065AC" w:rsidRPr="00E67709" w:rsidRDefault="006065AC" w:rsidP="00E67709">
      <w:pPr>
        <w:rPr>
          <w:rFonts w:ascii="TH SarabunPSK" w:hAnsi="TH SarabunPSK" w:cs="TH SarabunPSK"/>
        </w:rPr>
      </w:pPr>
    </w:p>
    <w:p w14:paraId="51D4AE55" w14:textId="107DC37A" w:rsidR="006065AC" w:rsidRDefault="00BC1FED" w:rsidP="00550AF5">
      <w:pPr>
        <w:ind w:left="5760" w:firstLine="720"/>
        <w:jc w:val="center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</w:rPr>
        <w:t>ชื่อผู้จัดทำ</w:t>
      </w:r>
      <w:proofErr w:type="spellEnd"/>
    </w:p>
    <w:p w14:paraId="43C0CF93" w14:textId="006F9F85" w:rsidR="00550AF5" w:rsidRPr="00E67709" w:rsidRDefault="00550AF5" w:rsidP="00E67709">
      <w:pPr>
        <w:jc w:val="right"/>
        <w:rPr>
          <w:rFonts w:ascii="TH SarabunPSK" w:hAnsi="TH SarabunPSK" w:cs="TH SarabunPSK"/>
          <w:cs/>
        </w:rPr>
      </w:pPr>
      <w:proofErr w:type="spellStart"/>
      <w:r>
        <w:rPr>
          <w:rFonts w:ascii="TH SarabunPSK" w:hAnsi="TH SarabunPSK" w:cs="TH SarabunPSK" w:hint="cs"/>
          <w:cs/>
        </w:rPr>
        <w:t>ชวล</w:t>
      </w:r>
      <w:proofErr w:type="spellEnd"/>
      <w:r>
        <w:rPr>
          <w:rFonts w:ascii="TH SarabunPSK" w:hAnsi="TH SarabunPSK" w:cs="TH SarabunPSK" w:hint="cs"/>
          <w:cs/>
        </w:rPr>
        <w:t>ชัย อภิชาตฐิติวรณ์</w:t>
      </w:r>
    </w:p>
    <w:p w14:paraId="6730CAD8" w14:textId="77777777" w:rsidR="006065AC" w:rsidRPr="00E67709" w:rsidRDefault="00BC1FED" w:rsidP="00E67709">
      <w:pPr>
        <w:spacing w:after="0" w:line="240" w:lineRule="auto"/>
        <w:rPr>
          <w:rFonts w:ascii="TH SarabunPSK" w:hAnsi="TH SarabunPSK" w:cs="TH SarabunPSK"/>
          <w:b/>
          <w:bCs/>
          <w:kern w:val="2"/>
          <w:sz w:val="40"/>
          <w:szCs w:val="40"/>
        </w:rPr>
      </w:pPr>
      <w:r w:rsidRPr="00E67709">
        <w:rPr>
          <w:rFonts w:ascii="TH SarabunPSK" w:hAnsi="TH SarabunPSK" w:cs="TH SarabunPSK" w:hint="cs"/>
        </w:rPr>
        <w:br w:type="page"/>
      </w:r>
    </w:p>
    <w:p w14:paraId="55E2A3BF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73" w:name="_Toc130469625"/>
      <w:proofErr w:type="spellStart"/>
      <w:r w:rsidRPr="00E67709">
        <w:rPr>
          <w:rFonts w:ascii="TH SarabunPSK" w:hAnsi="TH SarabunPSK" w:cs="TH SarabunPSK" w:hint="cs"/>
        </w:rPr>
        <w:lastRenderedPageBreak/>
        <w:t>สารบัญ</w:t>
      </w:r>
      <w:bookmarkEnd w:id="73"/>
      <w:proofErr w:type="spellEnd"/>
    </w:p>
    <w:sdt>
      <w:sdtPr>
        <w:rPr>
          <w:rFonts w:ascii="TH SarabunPSK" w:hAnsi="TH SarabunPSK" w:cs="TH SarabunPSK" w:hint="cs"/>
        </w:rPr>
        <w:id w:val="1063448728"/>
        <w:docPartObj>
          <w:docPartGallery w:val="Table of Contents"/>
          <w:docPartUnique/>
        </w:docPartObj>
      </w:sdtPr>
      <w:sdtContent>
        <w:p w14:paraId="548BC85E" w14:textId="35130509" w:rsidR="007725AB" w:rsidRDefault="00BC1FED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r w:rsidRPr="00E67709">
            <w:rPr>
              <w:rFonts w:hint="cs"/>
            </w:rPr>
            <w:fldChar w:fldCharType="begin"/>
          </w:r>
          <w:r w:rsidRPr="00E67709">
            <w:rPr>
              <w:rStyle w:val="IndexLink"/>
              <w:rFonts w:ascii="TH SarabunPSK" w:hAnsi="TH SarabunPSK" w:cs="TH SarabunPSK" w:hint="cs"/>
              <w:webHidden/>
            </w:rPr>
            <w:instrText xml:space="preserve"> TOC \z \o "1-3" \u \h</w:instrText>
          </w:r>
          <w:r w:rsidRPr="00E67709">
            <w:rPr>
              <w:rStyle w:val="IndexLink"/>
              <w:rFonts w:ascii="TH SarabunPSK" w:hAnsi="TH SarabunPSK" w:cs="TH SarabunPSK" w:hint="cs"/>
            </w:rPr>
            <w:fldChar w:fldCharType="separate"/>
          </w:r>
          <w:hyperlink w:anchor="_Toc130469622" w:history="1">
            <w:r w:rsidR="007725AB" w:rsidRPr="00077052">
              <w:rPr>
                <w:rStyle w:val="a7"/>
                <w:rFonts w:ascii="TH SarabunPSK" w:hAnsi="TH SarabunPSK" w:cs="TH SarabunPSK"/>
                <w:noProof/>
              </w:rPr>
              <w:t>บทคัดย่อ</w:t>
            </w:r>
            <w:r w:rsidR="007725AB">
              <w:rPr>
                <w:noProof/>
                <w:webHidden/>
              </w:rPr>
              <w:tab/>
            </w:r>
            <w:r w:rsidR="007725AB">
              <w:rPr>
                <w:rStyle w:val="a7"/>
                <w:noProof/>
              </w:rPr>
              <w:fldChar w:fldCharType="begin"/>
            </w:r>
            <w:r w:rsidR="007725AB">
              <w:rPr>
                <w:noProof/>
                <w:webHidden/>
              </w:rPr>
              <w:instrText xml:space="preserve"> PAGEREF _Toc130469622 \h </w:instrText>
            </w:r>
            <w:r w:rsidR="007725AB">
              <w:rPr>
                <w:rStyle w:val="a7"/>
                <w:noProof/>
              </w:rPr>
            </w:r>
            <w:r w:rsidR="007725AB"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จ</w:t>
            </w:r>
            <w:r w:rsidR="007725AB">
              <w:rPr>
                <w:rStyle w:val="a7"/>
                <w:noProof/>
              </w:rPr>
              <w:fldChar w:fldCharType="end"/>
            </w:r>
          </w:hyperlink>
        </w:p>
        <w:p w14:paraId="119299B7" w14:textId="7B6303BD" w:rsidR="007725AB" w:rsidRDefault="007725AB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30469623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_Toc130469623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ฉ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01FB39C" w14:textId="51935D91" w:rsidR="007725AB" w:rsidRDefault="007725AB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30469624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กิตติกรรมประกาศ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_Toc130469624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ช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B3A2F02" w14:textId="5583B16C" w:rsidR="007725AB" w:rsidRDefault="007725AB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30469625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สารบัญ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_Toc130469625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ซ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22A1035" w14:textId="350CDA26" w:rsidR="007725AB" w:rsidRDefault="007725AB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30469626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รายการภาพประกอบ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_Toc130469626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ฎ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2BC88BC" w14:textId="783D3AC3" w:rsidR="007725AB" w:rsidRDefault="007725AB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30469627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รายการตาราง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_Toc130469627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ฏ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5D67913" w14:textId="1DE56C29" w:rsidR="007725AB" w:rsidRDefault="007725AB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30469628" w:history="1"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 xml:space="preserve">บทที่ </w:t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 xml:space="preserve">1 </w:t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>บทนำ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_Toc130469628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1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FEFB382" w14:textId="2B516D24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29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1.1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>ที่มาและความสำคัญ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_Toc130469629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1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9C64164" w14:textId="1844115E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30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1.2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>วัตถุประสงค์ของโครงงาน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_Toc130469630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5C777E3" w14:textId="6B04A62C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31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1.3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>ขอบเขตโครงงาน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_Toc130469631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04F2225" w14:textId="28D9D27B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32" w:history="1">
            <w:r w:rsidRPr="00077052">
              <w:rPr>
                <w:rStyle w:val="a7"/>
                <w:noProof/>
              </w:rPr>
              <w:t>1.4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  <w:cs/>
              </w:rPr>
              <w:t>ประโยชน์ที่คาดว่าจะได้รับ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_Toc130469632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6DDC7BF" w14:textId="26E58267" w:rsidR="007725AB" w:rsidRDefault="007725AB">
          <w:pPr>
            <w:pStyle w:val="11"/>
            <w:tabs>
              <w:tab w:val="left" w:pos="960"/>
            </w:tabs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30469633" w:history="1">
            <w:r w:rsidRPr="00077052">
              <w:rPr>
                <w:rStyle w:val="a7"/>
                <w:noProof/>
              </w:rPr>
              <w:t>บทที่ 2</w:t>
            </w:r>
            <w:r>
              <w:rPr>
                <w:rFonts w:asciiTheme="minorHAnsi" w:eastAsiaTheme="minorEastAsia" w:hAnsiTheme="minorHAnsi" w:cs="Angsana New"/>
                <w:b w:val="0"/>
                <w:bCs w:val="0"/>
                <w:noProof/>
                <w:color w:val="auto"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  <w:cs/>
              </w:rPr>
              <w:t>ทฤษฎีและความรู้พื้นฐาน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_Toc130469633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544D038" w14:textId="1DD989C0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34" w:history="1">
            <w:r w:rsidRPr="00077052">
              <w:rPr>
                <w:rStyle w:val="a7"/>
                <w:noProof/>
              </w:rPr>
              <w:t>2.1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</w:rPr>
              <w:t>Forex gold spot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_Toc130469634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BF4A20E" w14:textId="62F6DE44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35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2.1.1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>ปัจจัยที่ส่งผลกระทบต่อราคาทองคำ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_Toc130469635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2F99EEB" w14:textId="775D2327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36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2.2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>Natural Language Processing NLP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_Toc130469636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8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D52812C" w14:textId="561D541F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37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2.2.1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>How does natural language processing work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_Toc130469637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8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1327316" w14:textId="7A1CE4EF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38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2.2.2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>เหตุใดการประมวลผลภาษาธรรมชาติจึงมีความสำคัญ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_Toc130469638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77607CE" w14:textId="0826D982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39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2.2.3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>เทคนิคและวิธีการประมวลผลภาษาธรรมชาติ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_Toc130469639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10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6164A7F" w14:textId="390B7A6F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40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2.3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>Machine Learning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_Toc130469640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13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034A9C1" w14:textId="1C436A15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41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2.4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>Extracting features from text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_Toc130469641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14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F610CC1" w14:textId="5777FE20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42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2.4.1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>Count-based strategies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_Toc130469642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14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933386E" w14:textId="5520E1A2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43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2.4.2   Advanced strategies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_Toc130469643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16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D08B884" w14:textId="78DE239D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44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2.5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>Supervised learning on text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_Toc130469644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17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29B70A6" w14:textId="645DF615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45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2.5.1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>Supervised learning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_Toc130469645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17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03D8232" w14:textId="0AC16181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46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2.6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  <w:shd w:val="clear" w:color="auto" w:fill="FFFFFF"/>
              </w:rPr>
              <w:t>Naive Bayes Classification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_Toc130469646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19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2B89599" w14:textId="4D4AA1AC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47" w:history="1">
            <w:r w:rsidRPr="00077052">
              <w:rPr>
                <w:rStyle w:val="a7"/>
                <w:noProof/>
              </w:rPr>
              <w:t>2.7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</w:rPr>
              <w:t>Flask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_Toc130469647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20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E4FFBD3" w14:textId="1C5F3EEE" w:rsidR="007725AB" w:rsidRDefault="007725AB">
          <w:pPr>
            <w:pStyle w:val="11"/>
            <w:tabs>
              <w:tab w:val="left" w:pos="960"/>
            </w:tabs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30469648" w:history="1">
            <w:r w:rsidRPr="00077052">
              <w:rPr>
                <w:rStyle w:val="a7"/>
                <w:noProof/>
              </w:rPr>
              <w:t>บทที่ 3</w:t>
            </w:r>
            <w:r>
              <w:rPr>
                <w:rFonts w:asciiTheme="minorHAnsi" w:eastAsiaTheme="minorEastAsia" w:hAnsiTheme="minorHAnsi" w:cs="Angsana New"/>
                <w:b w:val="0"/>
                <w:bCs w:val="0"/>
                <w:noProof/>
                <w:color w:val="auto"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  <w:cs/>
              </w:rPr>
              <w:t>รายละเอียดการดำเนินงาน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_Toc130469648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21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D7CC769" w14:textId="03B978E1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49" w:history="1">
            <w:r w:rsidRPr="00077052">
              <w:rPr>
                <w:rStyle w:val="a7"/>
                <w:noProof/>
              </w:rPr>
              <w:t>3.1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  <w:cs/>
              </w:rPr>
              <w:t>ขั้นตอนและวิธีการดำเนินงาน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_Toc130469649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21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6FAE759" w14:textId="421F1A3D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50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3.1.1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>ขั้นตอนการทำงานของระบบ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_Toc130469650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21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28A4A3B" w14:textId="7A8416E1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51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3.1.2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 xml:space="preserve">ขั้นตอน </w:t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 xml:space="preserve">INPUT </w:t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>(แหล่งข้อมูลข่าวสาร)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_Toc130469651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22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E4E6783" w14:textId="08020A6D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52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3.1.3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>ขั้นตอน</w:t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 xml:space="preserve"> Processing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_Toc130469652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22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0E601A2" w14:textId="042D323E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53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3.1.4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 xml:space="preserve">ขั้นตอน </w:t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>Output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_Toc130469653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22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2D94CB1" w14:textId="2A356D63" w:rsidR="007725AB" w:rsidRDefault="007725AB">
          <w:pPr>
            <w:pStyle w:val="11"/>
            <w:tabs>
              <w:tab w:val="left" w:pos="960"/>
            </w:tabs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30469654" w:history="1">
            <w:r w:rsidRPr="00077052">
              <w:rPr>
                <w:rStyle w:val="a7"/>
                <w:noProof/>
              </w:rPr>
              <w:t>บทที่ 4</w:t>
            </w:r>
            <w:r>
              <w:rPr>
                <w:rFonts w:asciiTheme="minorHAnsi" w:eastAsiaTheme="minorEastAsia" w:hAnsiTheme="minorHAnsi" w:cs="Angsana New"/>
                <w:b w:val="0"/>
                <w:bCs w:val="0"/>
                <w:noProof/>
                <w:color w:val="auto"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  <w:cs/>
              </w:rPr>
              <w:t>ความก้าวหน้าการดำเนินงาน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_Toc130469654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23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55FD58E" w14:textId="7760C6DC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55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4.1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>ศึกษา</w:t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 xml:space="preserve"> Library Python NLP </w:t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>และทดสอบ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_Toc130469655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23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89070DB" w14:textId="343CD144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56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4.1.1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>Library Python NLP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_Toc130469656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23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8464F99" w14:textId="381A74E2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57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4.1.2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>รายละเอียดการทดลอง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_Toc130469657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24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C686E0E" w14:textId="097D6C95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58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4.2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>ทดสอบ</w:t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 xml:space="preserve"> Library NLTK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_Toc130469658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25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D53083F" w14:textId="499C08CD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59" w:history="1">
            <w:r w:rsidRPr="00077052">
              <w:rPr>
                <w:rStyle w:val="a7"/>
                <w:noProof/>
              </w:rPr>
              <w:t>4.2.1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</w:rPr>
              <w:t>Stemming words with NLTK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_Toc130469659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25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57027B6" w14:textId="65FD8C80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60" w:history="1">
            <w:r w:rsidRPr="00077052">
              <w:rPr>
                <w:rStyle w:val="a7"/>
                <w:noProof/>
              </w:rPr>
              <w:t>4.2.2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</w:rPr>
              <w:t>Part of Speech Tagging with NLTK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_Toc130469660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26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AB04E41" w14:textId="73BFB3B6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61" w:history="1">
            <w:r w:rsidRPr="00077052">
              <w:rPr>
                <w:rStyle w:val="a7"/>
                <w:noProof/>
              </w:rPr>
              <w:t>4.2.3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</w:rPr>
              <w:t>Lemmatizing with NLTK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_Toc130469661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29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8B6E4FB" w14:textId="67592516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62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4.3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>ทดสอบ</w:t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 xml:space="preserve"> Library NLTK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_Toc130469662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29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B7B7B6E" w14:textId="6B211E23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63" w:history="1">
            <w:r w:rsidRPr="00077052">
              <w:rPr>
                <w:rStyle w:val="a7"/>
                <w:noProof/>
              </w:rPr>
              <w:t>4.3.1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</w:rPr>
              <w:t>Wordnet with NLTK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_Toc130469663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29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B3AE361" w14:textId="14AD2544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64" w:history="1">
            <w:r w:rsidRPr="00077052">
              <w:rPr>
                <w:rStyle w:val="a7"/>
                <w:noProof/>
              </w:rPr>
              <w:t>4.3.2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</w:rPr>
              <w:t>Text Summarization with NLTK in Python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_Toc130469664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30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D31F7D3" w14:textId="05C9FD01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65" w:history="1">
            <w:r w:rsidRPr="00077052">
              <w:rPr>
                <w:rStyle w:val="a7"/>
                <w:noProof/>
              </w:rPr>
              <w:t>4.3.3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</w:rPr>
              <w:t>Sentiment Analasis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_Toc130469665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33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0FD2F99" w14:textId="45DBBEDD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66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4.4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>ส</w:t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>ร้างเหมืองข้อมูล</w:t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 xml:space="preserve"> </w:t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>และทดสอบ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_Toc130469666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34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C17C12B" w14:textId="23D8E982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67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4.5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 xml:space="preserve">ทดสอบ </w:t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 xml:space="preserve">Model </w:t>
            </w:r>
            <w:r w:rsidRPr="00077052">
              <w:rPr>
                <w:rStyle w:val="a7"/>
                <w:rFonts w:ascii="TH SarabunPSK" w:eastAsiaTheme="majorEastAsia" w:hAnsi="TH SarabunPSK" w:cs="TH SarabunPSK"/>
                <w:i/>
                <w:iCs/>
                <w:noProof/>
                <w:shd w:val="clear" w:color="auto" w:fill="FFFFFF"/>
              </w:rPr>
              <w:t>Training and Test datasets.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_Toc130469667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35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65A7E7E" w14:textId="5DD5287E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68" w:history="1">
            <w:r w:rsidRPr="00077052">
              <w:rPr>
                <w:rStyle w:val="a7"/>
                <w:noProof/>
              </w:rPr>
              <w:t>4.5.1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</w:rPr>
              <w:t>Step 1 - Loading the Required Libraries and Modules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_Toc130469668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35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8B36285" w14:textId="0E8B2D20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69" w:history="1">
            <w:r w:rsidRPr="00077052">
              <w:rPr>
                <w:rStyle w:val="a7"/>
                <w:noProof/>
              </w:rPr>
              <w:t>4.5.2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</w:rPr>
              <w:t>Step 2 - Loading the Data and Performing Basic Data Checks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_Toc130469669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35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4D74B62" w14:textId="46D979B9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70" w:history="1">
            <w:r w:rsidRPr="00077052">
              <w:rPr>
                <w:rStyle w:val="a7"/>
                <w:noProof/>
              </w:rPr>
              <w:t>4.5.3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</w:rPr>
              <w:t>Step 3 – Pre-processing the Raw Text and Getting It Ready for Machine Learning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_Toc130469670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36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2739184" w14:textId="7388137A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71" w:history="1">
            <w:r w:rsidRPr="00077052">
              <w:rPr>
                <w:rStyle w:val="a7"/>
                <w:noProof/>
              </w:rPr>
              <w:t>4.5.4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</w:rPr>
              <w:t>Step 4 - Creating the Training and Test Datasets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_Toc130469671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38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6A26785" w14:textId="73F7AED2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72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4.5.5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>Step 5 - Converting Text to Word Frequency Vectors with TfidfVectorizer.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_Toc130469672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39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F6A28BE" w14:textId="4B58F3BC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73" w:history="1">
            <w:r w:rsidRPr="00077052">
              <w:rPr>
                <w:rStyle w:val="a7"/>
                <w:noProof/>
              </w:rPr>
              <w:t>4.5.6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</w:rPr>
              <w:t>Step 6 - Create and Fit the Classifier.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_Toc130469673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40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76A9C92D" w14:textId="31C781A1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74" w:history="1">
            <w:r w:rsidRPr="00077052">
              <w:rPr>
                <w:rStyle w:val="a7"/>
                <w:noProof/>
              </w:rPr>
              <w:t>4.5.7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</w:rPr>
              <w:t>Step 7 - Computing the Evaluation Metrics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_Toc130469674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41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6A97C07A" w14:textId="10E4E174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75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4.6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>Building Random Forest Classifier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_Toc130469675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42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5ABFEF58" w14:textId="09B9C0CC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76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4.7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 xml:space="preserve">ทดลองทำ </w:t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>Sentiment Analysis Naïve Bayes Classifier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_Toc130469676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43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04DF9CF" w14:textId="6C57D5A9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77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4.8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 xml:space="preserve">ปรับแก้ไข </w:t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>Sentiment Analysis Naïve Bayes Classifier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_Toc130469677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46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A7530D3" w14:textId="7B34B35D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78" w:history="1">
            <w:r w:rsidRPr="00077052">
              <w:rPr>
                <w:rStyle w:val="a7"/>
                <w:noProof/>
                <w:cs/>
              </w:rPr>
              <w:t>4.8.1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  <w:cs/>
              </w:rPr>
              <w:t>การเปรียบเทียบ โดยใช้</w:t>
            </w:r>
            <w:r w:rsidRPr="00077052">
              <w:rPr>
                <w:rStyle w:val="a7"/>
                <w:noProof/>
              </w:rPr>
              <w:t xml:space="preserve"> Model Naïve baye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_Toc130469678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46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1CDED217" w14:textId="220EE6E1" w:rsidR="007725AB" w:rsidRDefault="007725AB">
          <w:pPr>
            <w:pStyle w:val="31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79" w:history="1">
            <w:r w:rsidRPr="00077052">
              <w:rPr>
                <w:rStyle w:val="a7"/>
                <w:noProof/>
              </w:rPr>
              <w:t>4.8.2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  <w:cs/>
              </w:rPr>
              <w:t xml:space="preserve">การเปรียบเทียบโดยใช้ข่าวสารที่ไม่ได้รับการเทรน โดยใช้ </w:t>
            </w:r>
            <w:r w:rsidRPr="00077052">
              <w:rPr>
                <w:rStyle w:val="a7"/>
                <w:noProof/>
              </w:rPr>
              <w:t>Model Naïve baye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_Toc130469679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48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2B2E821E" w14:textId="3651A4C8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80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4.9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</w:rPr>
              <w:t>Frameworks Flask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_Toc130469680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49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242707F" w14:textId="1D94C179" w:rsidR="007725AB" w:rsidRDefault="007725AB">
          <w:pPr>
            <w:pStyle w:val="11"/>
            <w:tabs>
              <w:tab w:val="left" w:pos="960"/>
            </w:tabs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30469681" w:history="1">
            <w:r w:rsidRPr="00077052">
              <w:rPr>
                <w:rStyle w:val="a7"/>
                <w:noProof/>
              </w:rPr>
              <w:t>บทที่ 5</w:t>
            </w:r>
            <w:r>
              <w:rPr>
                <w:rFonts w:asciiTheme="minorHAnsi" w:eastAsiaTheme="minorEastAsia" w:hAnsiTheme="minorHAnsi" w:cs="Angsana New"/>
                <w:b w:val="0"/>
                <w:bCs w:val="0"/>
                <w:noProof/>
                <w:color w:val="auto"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  <w:cs/>
              </w:rPr>
              <w:t>สรุป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_Toc130469681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53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9E2896F" w14:textId="1864ADE4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82" w:history="1">
            <w:r w:rsidRPr="00077052">
              <w:rPr>
                <w:rStyle w:val="a7"/>
                <w:rFonts w:ascii="TH SarabunPSK" w:hAnsi="TH SarabunPSK" w:cs="TH SarabunPSK"/>
                <w:noProof/>
              </w:rPr>
              <w:t>5.1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>สรุป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_Toc130469682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53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42BF443C" w14:textId="7E05FAEF" w:rsidR="007725AB" w:rsidRDefault="007725AB">
          <w:pPr>
            <w:pStyle w:val="22"/>
            <w:rPr>
              <w:rFonts w:asciiTheme="minorHAnsi" w:eastAsiaTheme="minorEastAsia" w:hAnsiTheme="minorHAnsi" w:cs="Angsana New"/>
              <w:noProof/>
              <w:sz w:val="24"/>
              <w:szCs w:val="30"/>
            </w:rPr>
          </w:pPr>
          <w:hyperlink w:anchor="_Toc130469683" w:history="1">
            <w:r w:rsidRPr="00077052">
              <w:rPr>
                <w:rStyle w:val="a7"/>
                <w:noProof/>
              </w:rPr>
              <w:t>5.2</w:t>
            </w:r>
            <w:r>
              <w:rPr>
                <w:rFonts w:asciiTheme="minorHAnsi" w:eastAsiaTheme="minorEastAsia" w:hAnsiTheme="minorHAnsi" w:cs="Angsana New"/>
                <w:noProof/>
                <w:sz w:val="24"/>
                <w:szCs w:val="30"/>
              </w:rPr>
              <w:tab/>
            </w:r>
            <w:r w:rsidRPr="00077052">
              <w:rPr>
                <w:rStyle w:val="a7"/>
                <w:noProof/>
                <w:cs/>
              </w:rPr>
              <w:t>ข้อเสนอแนะ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_Toc130469683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53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3EA994A1" w14:textId="1E9FC372" w:rsidR="007725AB" w:rsidRDefault="007725AB">
          <w:pPr>
            <w:pStyle w:val="11"/>
            <w:rPr>
              <w:rFonts w:asciiTheme="minorHAnsi" w:eastAsiaTheme="minorEastAsia" w:hAnsiTheme="minorHAnsi" w:cs="Angsana New"/>
              <w:b w:val="0"/>
              <w:bCs w:val="0"/>
              <w:noProof/>
              <w:color w:val="auto"/>
              <w:sz w:val="24"/>
              <w:szCs w:val="30"/>
            </w:rPr>
          </w:pPr>
          <w:hyperlink w:anchor="_Toc130469684" w:history="1">
            <w:r w:rsidRPr="00077052">
              <w:rPr>
                <w:rStyle w:val="a7"/>
                <w:rFonts w:ascii="TH SarabunPSK" w:hAnsi="TH SarabunPSK" w:cs="TH SarabunPSK"/>
                <w:noProof/>
                <w:cs/>
              </w:rPr>
              <w:t>บรรณานุกรม</w:t>
            </w:r>
            <w:r>
              <w:rPr>
                <w:noProof/>
                <w:webHidden/>
              </w:rPr>
              <w:tab/>
            </w:r>
            <w:r>
              <w:rPr>
                <w:rStyle w:val="a7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_Toc130469684 \h </w:instrText>
            </w:r>
            <w:r>
              <w:rPr>
                <w:rStyle w:val="a7"/>
                <w:noProof/>
              </w:rPr>
            </w:r>
            <w:r>
              <w:rPr>
                <w:rStyle w:val="a7"/>
                <w:noProof/>
              </w:rPr>
              <w:fldChar w:fldCharType="separate"/>
            </w:r>
            <w:r w:rsidR="00FA331D">
              <w:rPr>
                <w:rFonts w:cs="Angsana New"/>
                <w:noProof/>
                <w:webHidden/>
                <w:cs/>
              </w:rPr>
              <w:t>55</w:t>
            </w:r>
            <w:r>
              <w:rPr>
                <w:rStyle w:val="a7"/>
                <w:noProof/>
              </w:rPr>
              <w:fldChar w:fldCharType="end"/>
            </w:r>
          </w:hyperlink>
        </w:p>
        <w:p w14:paraId="00C8C978" w14:textId="0AB7AE5F" w:rsidR="006065AC" w:rsidRPr="00E67709" w:rsidRDefault="00BC1FED" w:rsidP="00E67709">
          <w:pPr>
            <w:pStyle w:val="11"/>
            <w:rPr>
              <w:rFonts w:ascii="TH SarabunPSK" w:eastAsiaTheme="minorEastAsia" w:hAnsi="TH SarabunPSK" w:cs="TH SarabunPSK"/>
              <w:color w:val="auto"/>
              <w:sz w:val="22"/>
              <w:szCs w:val="28"/>
            </w:rPr>
          </w:pPr>
          <w:r w:rsidRPr="00E67709">
            <w:rPr>
              <w:rStyle w:val="IndexLink"/>
              <w:rFonts w:ascii="TH SarabunPSK" w:hAnsi="TH SarabunPSK" w:cs="TH SarabunPSK" w:hint="cs"/>
            </w:rPr>
            <w:fldChar w:fldCharType="end"/>
          </w:r>
        </w:p>
      </w:sdtContent>
    </w:sdt>
    <w:p w14:paraId="31E5A53C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br w:type="page"/>
      </w:r>
      <w:bookmarkStart w:id="74" w:name="_Toc130469626"/>
      <w:proofErr w:type="spellStart"/>
      <w:r w:rsidRPr="00E67709">
        <w:rPr>
          <w:rFonts w:ascii="TH SarabunPSK" w:hAnsi="TH SarabunPSK" w:cs="TH SarabunPSK" w:hint="cs"/>
        </w:rPr>
        <w:lastRenderedPageBreak/>
        <w:t>รายการภาพประกอบ</w:t>
      </w:r>
      <w:bookmarkEnd w:id="74"/>
      <w:proofErr w:type="spellEnd"/>
    </w:p>
    <w:p w14:paraId="3A2905C8" w14:textId="13A1BDD7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rStyle w:val="IndexLink"/>
        </w:rPr>
        <w:fldChar w:fldCharType="begin"/>
      </w:r>
      <w:r>
        <w:rPr>
          <w:rStyle w:val="IndexLink"/>
        </w:rPr>
        <w:instrText xml:space="preserve"> </w:instrText>
      </w:r>
      <w:r>
        <w:rPr>
          <w:rStyle w:val="IndexLink"/>
          <w:rFonts w:hint="cs"/>
        </w:rPr>
        <w:instrText>TOC \c "</w:instrText>
      </w:r>
      <w:r>
        <w:rPr>
          <w:rStyle w:val="IndexLink"/>
          <w:rFonts w:hint="cs"/>
          <w:cs/>
        </w:rPr>
        <w:instrText>ภาพที่"</w:instrText>
      </w:r>
      <w:r>
        <w:rPr>
          <w:rStyle w:val="IndexLink"/>
        </w:rPr>
        <w:instrText xml:space="preserve"> </w:instrText>
      </w:r>
      <w:r>
        <w:rPr>
          <w:rStyle w:val="IndexLink"/>
        </w:rPr>
        <w:fldChar w:fldCharType="separate"/>
      </w:r>
      <w:r>
        <w:rPr>
          <w:noProof/>
          <w:cs/>
        </w:rPr>
        <w:t xml:space="preserve">ภาพที่ 1 </w:t>
      </w:r>
      <w:r w:rsidRPr="009D09BA">
        <w:rPr>
          <w:rFonts w:ascii="TH SarabunPSK" w:hAnsi="TH SarabunPSK" w:cs="TH SarabunPSK"/>
          <w:noProof/>
          <w:cs/>
        </w:rPr>
        <w:t xml:space="preserve">เป็นการทำ </w:t>
      </w:r>
      <w:r w:rsidRPr="009D09BA">
        <w:rPr>
          <w:rFonts w:ascii="TH SarabunPSK" w:hAnsi="TH SarabunPSK" w:cs="TH SarabunPSK"/>
          <w:noProof/>
        </w:rPr>
        <w:t>Tokenization</w:t>
      </w:r>
      <w:r w:rsidRPr="009D09BA">
        <w:rPr>
          <w:rFonts w:ascii="TH SarabunPSK" w:hAnsi="TH SarabunPSK" w:cs="TH SarabunPSK"/>
          <w:noProof/>
          <w:cs/>
        </w:rPr>
        <w:t xml:space="preserve">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27</w:t>
      </w:r>
      <w:r>
        <w:rPr>
          <w:noProof/>
        </w:rPr>
        <w:fldChar w:fldCharType="end"/>
      </w:r>
    </w:p>
    <w:p w14:paraId="52CFABD0" w14:textId="3F34FA5C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2 </w:t>
      </w:r>
      <w:r w:rsidRPr="009D09BA">
        <w:rPr>
          <w:rFonts w:ascii="TH SarabunPSK" w:hAnsi="TH SarabunPSK" w:cs="TH SarabunPSK"/>
          <w:noProof/>
          <w:cs/>
        </w:rPr>
        <w:t xml:space="preserve">รูปแบบของการใช้งาน </w:t>
      </w:r>
      <w:r w:rsidRPr="009D09BA">
        <w:rPr>
          <w:rFonts w:ascii="TH SarabunPSK" w:hAnsi="TH SarabunPSK" w:cs="TH SarabunPSK"/>
          <w:noProof/>
        </w:rPr>
        <w:t xml:space="preserve">Stemming </w:t>
      </w:r>
      <w:r w:rsidRPr="009D09BA">
        <w:rPr>
          <w:rFonts w:ascii="TH SarabunPSK" w:hAnsi="TH SarabunPSK" w:cs="TH SarabunPSK"/>
          <w:noProof/>
          <w:cs/>
        </w:rPr>
        <w:t xml:space="preserve">และ </w:t>
      </w:r>
      <w:r w:rsidRPr="009D09BA">
        <w:rPr>
          <w:rFonts w:ascii="TH SarabunPSK" w:hAnsi="TH SarabunPSK" w:cs="TH SarabunPSK"/>
          <w:noProof/>
        </w:rPr>
        <w:t>lemmatization</w:t>
      </w:r>
      <w:r w:rsidRPr="009D09BA">
        <w:rPr>
          <w:rFonts w:ascii="TH SarabunPSK" w:hAnsi="TH SarabunPSK" w:cs="TH SarabunPSK"/>
          <w:noProof/>
          <w:cs/>
        </w:rPr>
        <w:t xml:space="preserve">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27</w:t>
      </w:r>
      <w:r>
        <w:rPr>
          <w:noProof/>
        </w:rPr>
        <w:fldChar w:fldCharType="end"/>
      </w:r>
    </w:p>
    <w:p w14:paraId="03FF2275" w14:textId="5E12FBD4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3 </w:t>
      </w:r>
      <w:r w:rsidRPr="009D09BA">
        <w:rPr>
          <w:rFonts w:ascii="TH SarabunPSK" w:hAnsi="TH SarabunPSK" w:cs="TH SarabunPSK"/>
          <w:noProof/>
          <w:cs/>
        </w:rPr>
        <w:t xml:space="preserve">ตัวอย่างการติดแทรกจัดกลุ่มข้อความ </w:t>
      </w:r>
      <w:r w:rsidRPr="009D09BA">
        <w:rPr>
          <w:rFonts w:ascii="TH SarabunPSK" w:hAnsi="TH SarabunPSK" w:cs="TH SarabunPSK"/>
          <w:noProof/>
        </w:rPr>
        <w:t>POS-taggers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28</w:t>
      </w:r>
      <w:r>
        <w:rPr>
          <w:noProof/>
        </w:rPr>
        <w:fldChar w:fldCharType="end"/>
      </w:r>
    </w:p>
    <w:p w14:paraId="6DD99873" w14:textId="17D87783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4 </w:t>
      </w:r>
      <w:r w:rsidRPr="009D09BA">
        <w:rPr>
          <w:rFonts w:ascii="TH SarabunPSK" w:hAnsi="TH SarabunPSK" w:cs="TH SarabunPSK"/>
          <w:noProof/>
          <w:cs/>
        </w:rPr>
        <w:t xml:space="preserve">การติดแทรกที่อ้างอิงถึงวัตถุเฉพาะ </w:t>
      </w:r>
      <w:r w:rsidRPr="009D09BA">
        <w:rPr>
          <w:rFonts w:ascii="TH SarabunPSK" w:hAnsi="TH SarabunPSK" w:cs="TH SarabunPSK"/>
          <w:noProof/>
        </w:rPr>
        <w:t>Named entity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29</w:t>
      </w:r>
      <w:r>
        <w:rPr>
          <w:noProof/>
        </w:rPr>
        <w:fldChar w:fldCharType="end"/>
      </w:r>
    </w:p>
    <w:p w14:paraId="4FBA6B96" w14:textId="39FEC788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5 </w:t>
      </w:r>
      <w:r w:rsidRPr="009D09BA">
        <w:rPr>
          <w:rFonts w:ascii="TH SarabunPSK" w:hAnsi="TH SarabunPSK" w:cs="TH SarabunPSK"/>
          <w:noProof/>
          <w:cs/>
        </w:rPr>
        <w:t xml:space="preserve">ความแตกต่างระหว่างการเรียนรู้แบบมีผู้ดูแล และ ไม่มีผู้ดูแล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30</w:t>
      </w:r>
      <w:r>
        <w:rPr>
          <w:noProof/>
        </w:rPr>
        <w:fldChar w:fldCharType="end"/>
      </w:r>
    </w:p>
    <w:p w14:paraId="3DBE446A" w14:textId="64C8F3ED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6 </w:t>
      </w:r>
      <w:r w:rsidRPr="009D09BA">
        <w:rPr>
          <w:rFonts w:ascii="TH SarabunPSK" w:hAnsi="TH SarabunPSK" w:cs="TH SarabunPSK"/>
          <w:noProof/>
          <w:cs/>
        </w:rPr>
        <w:t xml:space="preserve">เป็นขั้นตอนการเคลียข้อความ ตัดอักขระออก </w:t>
      </w:r>
      <w:r w:rsidRPr="009D09BA">
        <w:rPr>
          <w:rFonts w:ascii="TH SarabunPSK" w:hAnsi="TH SarabunPSK" w:cs="TH SarabunPSK"/>
          <w:noProof/>
        </w:rPr>
        <w:t>Sentence</w:t>
      </w:r>
      <w:r w:rsidRPr="009D09BA">
        <w:rPr>
          <w:rFonts w:ascii="TH SarabunPSK" w:hAnsi="TH SarabunPSK" w:cs="TH SarabunPSK"/>
          <w:noProof/>
          <w:cs/>
        </w:rPr>
        <w:t xml:space="preserve">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30</w:t>
      </w:r>
      <w:r>
        <w:rPr>
          <w:noProof/>
        </w:rPr>
        <w:fldChar w:fldCharType="end"/>
      </w:r>
    </w:p>
    <w:p w14:paraId="47537810" w14:textId="25683893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7 </w:t>
      </w:r>
      <w:r w:rsidRPr="009D09BA">
        <w:rPr>
          <w:rFonts w:ascii="TH SarabunPSK" w:hAnsi="TH SarabunPSK" w:cs="TH SarabunPSK"/>
          <w:noProof/>
          <w:cs/>
        </w:rPr>
        <w:t xml:space="preserve">เป็นสร้างครังคำศัพท์เพื่อแยกว่าคำศัพท์ตัวไหนมีการใช้บ่อย หลักการของ </w:t>
      </w:r>
      <w:r w:rsidRPr="009D09BA">
        <w:rPr>
          <w:rFonts w:ascii="TH SarabunPSK" w:hAnsi="TH SarabunPSK" w:cs="TH SarabunPSK"/>
          <w:noProof/>
        </w:rPr>
        <w:t>BoW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31</w:t>
      </w:r>
      <w:r>
        <w:rPr>
          <w:noProof/>
        </w:rPr>
        <w:fldChar w:fldCharType="end"/>
      </w:r>
    </w:p>
    <w:p w14:paraId="6831EAAE" w14:textId="27CD21A6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8 </w:t>
      </w:r>
      <w:r w:rsidRPr="009D09BA">
        <w:rPr>
          <w:rFonts w:ascii="TH SarabunPSK" w:hAnsi="TH SarabunPSK" w:cs="TH SarabunPSK"/>
          <w:noProof/>
          <w:cs/>
        </w:rPr>
        <w:t xml:space="preserve">เป็นการจัดความสำคัญของคำเทียบกับความยาวประโยค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31</w:t>
      </w:r>
      <w:r>
        <w:rPr>
          <w:noProof/>
        </w:rPr>
        <w:fldChar w:fldCharType="end"/>
      </w:r>
    </w:p>
    <w:p w14:paraId="5E05127D" w14:textId="08E2DE58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9 </w:t>
      </w:r>
      <w:r w:rsidRPr="009D09BA">
        <w:rPr>
          <w:rFonts w:ascii="TH SarabunPSK" w:hAnsi="TH SarabunPSK" w:cs="TH SarabunPSK"/>
          <w:noProof/>
          <w:color w:val="000000" w:themeColor="text1"/>
          <w:cs/>
        </w:rPr>
        <w:t>แสดงถึงความสำคัญของแต่ละประโยค</w:t>
      </w:r>
      <w:r w:rsidRPr="009D09BA">
        <w:rPr>
          <w:rFonts w:ascii="TH SarabunPSK" w:hAnsi="TH SarabunPSK" w:cs="TH SarabunPSK"/>
          <w:noProof/>
          <w:color w:val="000000" w:themeColor="text1"/>
        </w:rPr>
        <w:t xml:space="preserve">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32</w:t>
      </w:r>
      <w:r>
        <w:rPr>
          <w:noProof/>
        </w:rPr>
        <w:fldChar w:fldCharType="end"/>
      </w:r>
    </w:p>
    <w:p w14:paraId="03A33A3A" w14:textId="57171A70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10 </w:t>
      </w:r>
      <w:r w:rsidRPr="009D09BA">
        <w:rPr>
          <w:rFonts w:ascii="TH SarabunPSK" w:hAnsi="TH SarabunPSK" w:cs="TH SarabunPSK"/>
          <w:noProof/>
          <w:cs/>
        </w:rPr>
        <w:t>เป็นการแสดงบริบทที่คล้ายกันจัดอยู่ในกลุ่มเดียวกัน</w:t>
      </w:r>
      <w:r w:rsidRPr="009D09BA">
        <w:rPr>
          <w:rFonts w:ascii="TH SarabunPSK" w:hAnsi="TH SarabunPSK" w:cs="TH SarabunPSK"/>
          <w:noProof/>
        </w:rPr>
        <w:t xml:space="preserve"> 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32</w:t>
      </w:r>
      <w:r>
        <w:rPr>
          <w:noProof/>
        </w:rPr>
        <w:fldChar w:fldCharType="end"/>
      </w:r>
    </w:p>
    <w:p w14:paraId="27FD7D5E" w14:textId="297F2293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11 </w:t>
      </w:r>
      <w:r w:rsidRPr="009D09BA">
        <w:rPr>
          <w:rFonts w:ascii="TH SarabunPSK" w:hAnsi="TH SarabunPSK" w:cs="TH SarabunPSK"/>
          <w:noProof/>
        </w:rPr>
        <w:t>workflow supervised</w:t>
      </w:r>
      <w:r w:rsidRPr="009D09BA">
        <w:rPr>
          <w:rFonts w:ascii="TH SarabunPSK" w:hAnsi="TH SarabunPSK" w:cs="TH SarabunPSK"/>
          <w:noProof/>
          <w:cs/>
        </w:rPr>
        <w:t xml:space="preserve"> </w:t>
      </w:r>
      <w:r w:rsidRPr="009D09BA">
        <w:rPr>
          <w:rFonts w:ascii="TH SarabunPSK" w:hAnsi="TH SarabunPSK" w:cs="TH SarabunPSK"/>
          <w:noProof/>
        </w:rPr>
        <w:t>[6]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33</w:t>
      </w:r>
      <w:r>
        <w:rPr>
          <w:noProof/>
        </w:rPr>
        <w:fldChar w:fldCharType="end"/>
      </w:r>
    </w:p>
    <w:p w14:paraId="42BF3EC3" w14:textId="407998F0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12 </w:t>
      </w:r>
      <w:r w:rsidRPr="009D09BA">
        <w:rPr>
          <w:rFonts w:ascii="TH SarabunPSK" w:hAnsi="TH SarabunPSK" w:cs="TH SarabunPSK"/>
          <w:noProof/>
          <w:cs/>
        </w:rPr>
        <w:t xml:space="preserve">เป็นการแสดงขั้นตอนการทำงานของ </w:t>
      </w:r>
      <w:r w:rsidRPr="009D09BA">
        <w:rPr>
          <w:rFonts w:ascii="TH SarabunPSK" w:hAnsi="TH SarabunPSK" w:cs="TH SarabunPSK"/>
          <w:noProof/>
        </w:rPr>
        <w:t>NLP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</w:t>
      </w:r>
      <w:r>
        <w:rPr>
          <w:noProof/>
          <w:cs/>
        </w:rPr>
        <w:t>7</w:t>
      </w:r>
      <w:r>
        <w:rPr>
          <w:noProof/>
        </w:rPr>
        <w:fldChar w:fldCharType="end"/>
      </w:r>
    </w:p>
    <w:p w14:paraId="3DD7A0D9" w14:textId="3EB6E10C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13 </w:t>
      </w:r>
      <w:r w:rsidRPr="009D09BA">
        <w:rPr>
          <w:rFonts w:ascii="TH SarabunPSK" w:hAnsi="TH SarabunPSK" w:cs="TH SarabunPSK"/>
          <w:b/>
          <w:bCs/>
          <w:noProof/>
          <w:cs/>
        </w:rPr>
        <w:t>ข่าวสารดั้งเดิม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</w:t>
      </w:r>
      <w:r>
        <w:rPr>
          <w:noProof/>
          <w:cs/>
        </w:rPr>
        <w:t>1</w:t>
      </w:r>
      <w:r>
        <w:rPr>
          <w:noProof/>
        </w:rPr>
        <w:fldChar w:fldCharType="end"/>
      </w:r>
    </w:p>
    <w:p w14:paraId="14426ECA" w14:textId="4AB8AF50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14 </w:t>
      </w:r>
      <w:r w:rsidRPr="009D09BA">
        <w:rPr>
          <w:rFonts w:ascii="TH SarabunPSK" w:hAnsi="TH SarabunPSK" w:cs="TH SarabunPSK"/>
          <w:b/>
          <w:bCs/>
          <w:noProof/>
          <w:cs/>
        </w:rPr>
        <w:t>ข่าวสาร ผ่านกระบวนการ</w:t>
      </w:r>
      <w:r w:rsidRPr="009D09BA">
        <w:rPr>
          <w:rFonts w:ascii="TH SarabunPSK" w:hAnsi="TH SarabunPSK" w:cs="TH SarabunPSK"/>
          <w:b/>
          <w:bCs/>
          <w:noProof/>
        </w:rPr>
        <w:t>NLP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62</w:t>
      </w:r>
      <w:r>
        <w:rPr>
          <w:noProof/>
        </w:rPr>
        <w:fldChar w:fldCharType="end"/>
      </w:r>
    </w:p>
    <w:p w14:paraId="53A0F993" w14:textId="399F5328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15 </w:t>
      </w:r>
      <w:r w:rsidRPr="009D09BA">
        <w:rPr>
          <w:rFonts w:ascii="TH SarabunPSK" w:hAnsi="TH SarabunPSK" w:cs="TH SarabunPSK"/>
          <w:b/>
          <w:bCs/>
          <w:noProof/>
          <w:cs/>
        </w:rPr>
        <w:t>ข่าวสารดั้งเดิม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63</w:t>
      </w:r>
      <w:r>
        <w:rPr>
          <w:noProof/>
        </w:rPr>
        <w:fldChar w:fldCharType="end"/>
      </w:r>
    </w:p>
    <w:p w14:paraId="61934D19" w14:textId="3587B4F3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ภาพที่ 16 </w:t>
      </w:r>
      <w:r w:rsidRPr="009D09BA">
        <w:rPr>
          <w:rFonts w:ascii="TH SarabunPSK" w:hAnsi="TH SarabunPSK" w:cs="TH SarabunPSK"/>
          <w:b/>
          <w:bCs/>
          <w:noProof/>
          <w:cs/>
        </w:rPr>
        <w:t>ข่าวสาร ผ่านกระบวนการ</w:t>
      </w:r>
      <w:r w:rsidRPr="009D09BA">
        <w:rPr>
          <w:rFonts w:ascii="TH SarabunPSK" w:hAnsi="TH SarabunPSK" w:cs="TH SarabunPSK"/>
          <w:b/>
          <w:bCs/>
          <w:noProof/>
        </w:rPr>
        <w:t>NLP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_Toc123919376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63</w:t>
      </w:r>
      <w:r>
        <w:rPr>
          <w:noProof/>
        </w:rPr>
        <w:fldChar w:fldCharType="end"/>
      </w:r>
    </w:p>
    <w:p w14:paraId="02185E29" w14:textId="6B01A9F9" w:rsidR="006065AC" w:rsidRPr="00E67709" w:rsidRDefault="001C51FC" w:rsidP="00E67709">
      <w:pPr>
        <w:pStyle w:val="af8"/>
        <w:rPr>
          <w:rFonts w:ascii="TH SarabunPSK" w:eastAsiaTheme="minorEastAsia" w:hAnsi="TH SarabunPSK" w:cs="TH SarabunPSK"/>
          <w:sz w:val="22"/>
          <w:szCs w:val="28"/>
          <w:lang w:val="en-GB" w:eastAsia="en-GB"/>
        </w:rPr>
      </w:pPr>
      <w:r>
        <w:rPr>
          <w:rStyle w:val="IndexLink"/>
        </w:rPr>
        <w:fldChar w:fldCharType="end"/>
      </w:r>
    </w:p>
    <w:p w14:paraId="7BE103FD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0262EA7E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27CA8545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1F6762F7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5C4C5F5E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78F3777B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2F3B9DD3" w14:textId="77777777" w:rsidR="006065AC" w:rsidRPr="00E67709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08968AF6" w14:textId="4F0C5DBE" w:rsidR="006065AC" w:rsidRDefault="006065AC" w:rsidP="00E67709">
      <w:pPr>
        <w:spacing w:line="240" w:lineRule="auto"/>
        <w:rPr>
          <w:rFonts w:ascii="TH SarabunPSK" w:hAnsi="TH SarabunPSK" w:cs="TH SarabunPSK"/>
        </w:rPr>
      </w:pPr>
    </w:p>
    <w:p w14:paraId="287526CE" w14:textId="77777777" w:rsidR="001C51FC" w:rsidRPr="00E67709" w:rsidRDefault="001C51FC" w:rsidP="00E67709">
      <w:pPr>
        <w:spacing w:line="240" w:lineRule="auto"/>
        <w:rPr>
          <w:rFonts w:ascii="TH SarabunPSK" w:hAnsi="TH SarabunPSK" w:cs="TH SarabunPSK"/>
        </w:rPr>
      </w:pPr>
    </w:p>
    <w:p w14:paraId="125DBC5D" w14:textId="77777777" w:rsidR="006065AC" w:rsidRPr="00E67709" w:rsidRDefault="00BC1FED" w:rsidP="00E67709">
      <w:pPr>
        <w:pStyle w:val="ac"/>
        <w:rPr>
          <w:rFonts w:ascii="TH SarabunPSK" w:hAnsi="TH SarabunPSK" w:cs="TH SarabunPSK"/>
        </w:rPr>
      </w:pPr>
      <w:bookmarkStart w:id="75" w:name="_Toc130469627"/>
      <w:proofErr w:type="spellStart"/>
      <w:r w:rsidRPr="00E67709">
        <w:rPr>
          <w:rFonts w:ascii="TH SarabunPSK" w:hAnsi="TH SarabunPSK" w:cs="TH SarabunPSK" w:hint="cs"/>
        </w:rPr>
        <w:lastRenderedPageBreak/>
        <w:t>รายการตาราง</w:t>
      </w:r>
      <w:bookmarkEnd w:id="75"/>
      <w:proofErr w:type="spellEnd"/>
    </w:p>
    <w:p w14:paraId="42B884BE" w14:textId="76306C95" w:rsidR="001C51FC" w:rsidRDefault="001C51FC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rFonts w:ascii="TH SarabunPSK" w:hAnsi="TH SarabunPSK" w:cs="TH SarabunPSK"/>
          <w:cs/>
        </w:rPr>
        <w:fldChar w:fldCharType="begin"/>
      </w:r>
      <w:r>
        <w:rPr>
          <w:rFonts w:ascii="TH SarabunPSK" w:hAnsi="TH SarabunPSK" w:cs="TH SarabunPSK"/>
          <w:cs/>
        </w:rPr>
        <w:instrText xml:space="preserve"> </w:instrText>
      </w:r>
      <w:r>
        <w:rPr>
          <w:rFonts w:ascii="TH SarabunPSK" w:hAnsi="TH SarabunPSK" w:cs="TH SarabunPSK"/>
        </w:rPr>
        <w:instrText>TOC \h \z \c "</w:instrText>
      </w:r>
      <w:r>
        <w:rPr>
          <w:rFonts w:ascii="TH SarabunPSK" w:hAnsi="TH SarabunPSK" w:cs="TH SarabunPSK"/>
          <w:cs/>
        </w:rPr>
        <w:instrText xml:space="preserve">ตารางที่" </w:instrText>
      </w:r>
      <w:r>
        <w:rPr>
          <w:rFonts w:ascii="TH SarabunPSK" w:hAnsi="TH SarabunPSK" w:cs="TH SarabunPSK"/>
          <w:cs/>
        </w:rPr>
        <w:fldChar w:fldCharType="separate"/>
      </w:r>
      <w:hyperlink w:anchor="_Toc123919377" w:history="1">
        <w:r w:rsidRPr="006719CF">
          <w:rPr>
            <w:rStyle w:val="a7"/>
            <w:noProof/>
            <w:cs/>
          </w:rPr>
          <w:t>ตาราง</w:t>
        </w:r>
        <w:r w:rsidRPr="006719CF">
          <w:rPr>
            <w:rStyle w:val="a7"/>
            <w:noProof/>
            <w:cs/>
          </w:rPr>
          <w:t>ท</w:t>
        </w:r>
        <w:r w:rsidRPr="006719CF">
          <w:rPr>
            <w:rStyle w:val="a7"/>
            <w:noProof/>
            <w:cs/>
          </w:rPr>
          <w:t>ี่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_Toc123919377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18</w:t>
        </w:r>
        <w:r>
          <w:rPr>
            <w:noProof/>
            <w:webHidden/>
          </w:rPr>
          <w:fldChar w:fldCharType="end"/>
        </w:r>
      </w:hyperlink>
    </w:p>
    <w:p w14:paraId="3BC94F7B" w14:textId="6A092B1F" w:rsidR="001C51FC" w:rsidRDefault="00000000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23919378" w:history="1">
        <w:r w:rsidR="001C51FC" w:rsidRPr="006719CF">
          <w:rPr>
            <w:rStyle w:val="a7"/>
            <w:noProof/>
            <w:cs/>
          </w:rPr>
          <w:t>ตารางที่</w:t>
        </w:r>
        <w:r w:rsidR="001C51FC" w:rsidRPr="006719CF">
          <w:rPr>
            <w:rStyle w:val="a7"/>
            <w:noProof/>
            <w:cs/>
          </w:rPr>
          <w:t xml:space="preserve"> </w:t>
        </w:r>
        <w:r w:rsidR="001C51FC" w:rsidRPr="006719CF">
          <w:rPr>
            <w:rStyle w:val="a7"/>
            <w:noProof/>
            <w:cs/>
          </w:rPr>
          <w:t>2 แหล่งข่าวสาร</w:t>
        </w:r>
        <w:r w:rsidR="001C51FC">
          <w:rPr>
            <w:noProof/>
            <w:webHidden/>
          </w:rPr>
          <w:tab/>
        </w:r>
        <w:r w:rsidR="001C51FC">
          <w:rPr>
            <w:noProof/>
            <w:webHidden/>
          </w:rPr>
          <w:fldChar w:fldCharType="begin"/>
        </w:r>
        <w:r w:rsidR="001C51FC">
          <w:rPr>
            <w:noProof/>
            <w:webHidden/>
          </w:rPr>
          <w:instrText xml:space="preserve"> PAGEREF _Toc123919378 \h </w:instrText>
        </w:r>
        <w:r w:rsidR="001C51FC">
          <w:rPr>
            <w:noProof/>
            <w:webHidden/>
          </w:rPr>
        </w:r>
        <w:r w:rsidR="001C51FC">
          <w:rPr>
            <w:noProof/>
            <w:webHidden/>
          </w:rPr>
          <w:fldChar w:fldCharType="separate"/>
        </w:r>
        <w:r w:rsidR="001C51FC">
          <w:rPr>
            <w:noProof/>
            <w:webHidden/>
            <w:cs/>
          </w:rPr>
          <w:t>23</w:t>
        </w:r>
        <w:r w:rsidR="001C51FC">
          <w:rPr>
            <w:noProof/>
            <w:webHidden/>
          </w:rPr>
          <w:fldChar w:fldCharType="end"/>
        </w:r>
      </w:hyperlink>
    </w:p>
    <w:p w14:paraId="34FAEF16" w14:textId="1FEE88D3" w:rsidR="001C51FC" w:rsidRDefault="00000000">
      <w:pPr>
        <w:pStyle w:val="af8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23919379" w:history="1">
        <w:r w:rsidR="001C51FC" w:rsidRPr="006719CF">
          <w:rPr>
            <w:rStyle w:val="a7"/>
            <w:noProof/>
            <w:cs/>
          </w:rPr>
          <w:t>ตาราง</w:t>
        </w:r>
        <w:r w:rsidR="001C51FC" w:rsidRPr="006719CF">
          <w:rPr>
            <w:rStyle w:val="a7"/>
            <w:noProof/>
            <w:cs/>
          </w:rPr>
          <w:t>ท</w:t>
        </w:r>
        <w:r w:rsidR="001C51FC" w:rsidRPr="006719CF">
          <w:rPr>
            <w:rStyle w:val="a7"/>
            <w:noProof/>
            <w:cs/>
          </w:rPr>
          <w:t>ี่ 3</w:t>
        </w:r>
        <w:r w:rsidR="001C51FC">
          <w:rPr>
            <w:noProof/>
            <w:webHidden/>
          </w:rPr>
          <w:tab/>
        </w:r>
        <w:r w:rsidR="001C51FC">
          <w:rPr>
            <w:noProof/>
            <w:webHidden/>
          </w:rPr>
          <w:fldChar w:fldCharType="begin"/>
        </w:r>
        <w:r w:rsidR="001C51FC">
          <w:rPr>
            <w:noProof/>
            <w:webHidden/>
          </w:rPr>
          <w:instrText xml:space="preserve"> PAGEREF _Toc123919379 \h </w:instrText>
        </w:r>
        <w:r w:rsidR="001C51FC">
          <w:rPr>
            <w:noProof/>
            <w:webHidden/>
          </w:rPr>
        </w:r>
        <w:r w:rsidR="001C51FC">
          <w:rPr>
            <w:noProof/>
            <w:webHidden/>
          </w:rPr>
          <w:fldChar w:fldCharType="separate"/>
        </w:r>
        <w:r w:rsidR="001C51FC">
          <w:rPr>
            <w:noProof/>
            <w:webHidden/>
            <w:cs/>
          </w:rPr>
          <w:t>43</w:t>
        </w:r>
        <w:r w:rsidR="001C51FC">
          <w:rPr>
            <w:noProof/>
            <w:webHidden/>
          </w:rPr>
          <w:fldChar w:fldCharType="end"/>
        </w:r>
      </w:hyperlink>
    </w:p>
    <w:p w14:paraId="4DF814E7" w14:textId="19B2EAD3" w:rsidR="006065AC" w:rsidRPr="00E67709" w:rsidRDefault="001C51FC" w:rsidP="00E67709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fldChar w:fldCharType="end"/>
      </w:r>
    </w:p>
    <w:p w14:paraId="4146CEC0" w14:textId="30F848F6" w:rsidR="006065AC" w:rsidRPr="00E67709" w:rsidRDefault="001936AF" w:rsidP="001936AF">
      <w:pPr>
        <w:spacing w:after="0" w:line="240" w:lineRule="auto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br w:type="page"/>
      </w:r>
    </w:p>
    <w:p w14:paraId="517E72EE" w14:textId="063D4634" w:rsidR="001936AF" w:rsidRDefault="001936AF" w:rsidP="00E67709">
      <w:pPr>
        <w:rPr>
          <w:rFonts w:ascii="TH SarabunPSK" w:hAnsi="TH SarabunPSK" w:cs="TH SarabunPSK"/>
          <w:cs/>
        </w:rPr>
        <w:sectPr w:rsidR="001936AF" w:rsidSect="00FC02B6">
          <w:headerReference w:type="default" r:id="rId11"/>
          <w:pgSz w:w="11906" w:h="16838"/>
          <w:pgMar w:top="1440" w:right="1440" w:bottom="1440" w:left="1440" w:header="706" w:footer="706" w:gutter="432"/>
          <w:pgNumType w:fmt="thaiLetters" w:start="5"/>
          <w:cols w:space="720"/>
          <w:formProt w:val="0"/>
          <w:docGrid w:linePitch="360"/>
        </w:sectPr>
      </w:pPr>
    </w:p>
    <w:p w14:paraId="6AFE8004" w14:textId="01452844" w:rsidR="00FA7FB7" w:rsidRPr="00E67709" w:rsidRDefault="00E67709" w:rsidP="00E67709">
      <w:pPr>
        <w:pStyle w:val="1"/>
        <w:numPr>
          <w:ilvl w:val="0"/>
          <w:numId w:val="0"/>
        </w:numPr>
        <w:rPr>
          <w:rFonts w:ascii="TH SarabunPSK" w:hAnsi="TH SarabunPSK" w:cs="TH SarabunPSK"/>
        </w:rPr>
      </w:pPr>
      <w:bookmarkStart w:id="76" w:name="_Hlk123914210"/>
      <w:bookmarkStart w:id="77" w:name="_Toc130469628"/>
      <w:bookmarkEnd w:id="8"/>
      <w:bookmarkEnd w:id="65"/>
      <w:bookmarkEnd w:id="66"/>
      <w:bookmarkEnd w:id="67"/>
      <w:bookmarkEnd w:id="68"/>
      <w:bookmarkEnd w:id="69"/>
      <w:bookmarkEnd w:id="70"/>
      <w:bookmarkEnd w:id="71"/>
      <w:r w:rsidRPr="00E67709">
        <w:rPr>
          <w:rFonts w:ascii="TH SarabunPSK" w:hAnsi="TH SarabunPSK" w:cs="TH SarabunPSK" w:hint="cs"/>
          <w:cs/>
        </w:rPr>
        <w:lastRenderedPageBreak/>
        <w:t xml:space="preserve">บทที่ </w:t>
      </w:r>
      <w:r w:rsidRPr="00E67709">
        <w:rPr>
          <w:rFonts w:ascii="TH SarabunPSK" w:hAnsi="TH SarabunPSK" w:cs="TH SarabunPSK" w:hint="cs"/>
        </w:rPr>
        <w:t xml:space="preserve">1 </w:t>
      </w:r>
      <w:r w:rsidR="003D354E" w:rsidRPr="00E67709">
        <w:rPr>
          <w:rFonts w:ascii="TH SarabunPSK" w:hAnsi="TH SarabunPSK" w:cs="TH SarabunPSK" w:hint="cs"/>
          <w:cs/>
        </w:rPr>
        <w:t>บทนำ</w:t>
      </w:r>
      <w:bookmarkEnd w:id="77"/>
    </w:p>
    <w:p w14:paraId="40820CD8" w14:textId="4BBFC838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78" w:name="_Toc130469629"/>
      <w:r w:rsidRPr="00E67709">
        <w:rPr>
          <w:rFonts w:ascii="TH SarabunPSK" w:hAnsi="TH SarabunPSK" w:cs="TH SarabunPSK" w:hint="cs"/>
          <w:cs/>
        </w:rPr>
        <w:t>ที่มาและความสำคัญ</w:t>
      </w:r>
      <w:bookmarkEnd w:id="78"/>
    </w:p>
    <w:p w14:paraId="4C3AFE7A" w14:textId="25366418" w:rsidR="00FA7FB7" w:rsidRPr="00AB6BA3" w:rsidRDefault="00FA7FB7" w:rsidP="00AB6BA3">
      <w:pPr>
        <w:tabs>
          <w:tab w:val="left" w:pos="142"/>
          <w:tab w:val="left" w:pos="709"/>
          <w:tab w:val="left" w:pos="1701"/>
        </w:tabs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  <w:t xml:space="preserve"> </w:t>
      </w:r>
      <w:r w:rsidRPr="00E67709">
        <w:rPr>
          <w:rFonts w:ascii="TH SarabunPSK" w:hAnsi="TH SarabunPSK" w:cs="TH SarabunPSK" w:hint="cs"/>
          <w:cs/>
        </w:rPr>
        <w:t>ในปัจจุบันสังคมมีการลงทุนในส่วนของหุ้น  เทรดหุ้น</w:t>
      </w:r>
      <w:r w:rsidRPr="00E67709">
        <w:rPr>
          <w:rFonts w:ascii="TH SarabunPSK" w:hAnsi="TH SarabunPSK" w:cs="TH SarabunPSK" w:hint="cs"/>
        </w:rPr>
        <w:t xml:space="preserve"> forex</w:t>
      </w:r>
      <w:r w:rsidRPr="00E67709">
        <w:rPr>
          <w:rFonts w:ascii="TH SarabunPSK" w:hAnsi="TH SarabunPSK" w:cs="TH SarabunPSK" w:hint="cs"/>
          <w:cs/>
        </w:rPr>
        <w:t xml:space="preserve"> หรือ </w:t>
      </w:r>
      <w:r w:rsidRPr="00E67709">
        <w:rPr>
          <w:rFonts w:ascii="TH SarabunPSK" w:hAnsi="TH SarabunPSK" w:cs="TH SarabunPSK" w:hint="cs"/>
        </w:rPr>
        <w:t xml:space="preserve">cryptocurrency </w:t>
      </w:r>
      <w:r w:rsidRPr="00E67709">
        <w:rPr>
          <w:rFonts w:ascii="TH SarabunPSK" w:hAnsi="TH SarabunPSK" w:cs="TH SarabunPSK" w:hint="cs"/>
          <w:cs/>
        </w:rPr>
        <w:t xml:space="preserve">มากขึ้นและมีอาชีพเกิดขึ้นมากมายในวงการของการเล่นหุ้น หรือ </w:t>
      </w:r>
      <w:r w:rsidRPr="00E67709">
        <w:rPr>
          <w:rFonts w:ascii="TH SarabunPSK" w:hAnsi="TH SarabunPSK" w:cs="TH SarabunPSK" w:hint="cs"/>
        </w:rPr>
        <w:t xml:space="preserve">Stock </w:t>
      </w:r>
      <w:r w:rsidRPr="00E67709">
        <w:rPr>
          <w:rFonts w:ascii="TH SarabunPSK" w:hAnsi="TH SarabunPSK" w:cs="TH SarabunPSK" w:hint="cs"/>
          <w:cs/>
        </w:rPr>
        <w:t xml:space="preserve">และมีการใช้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 xml:space="preserve">ต่าง ๆ เพื่อวิเคราะห์หาแนวโน้มหรือคาดการณ์ล่วงหน้าของกราฟหุ้น ซึ่งบางครั้งย่อมเกิดปัญหา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 xml:space="preserve">วิเคราะห์ได้แค่ทฤษฎีของกราฟและเครื่องมือต่าง ๆ ที่ใช้กัน และการวิเคราะห์ข่าวนั้นย่อมคาดการณ์ได้ยากเพราะข่าวสารที่มากมายย่อมส่งผลกระทบต่อหุ้นนั้น ๆ </w:t>
      </w:r>
    </w:p>
    <w:p w14:paraId="7E6DFCC1" w14:textId="3F1C0A36" w:rsidR="00FA7FB7" w:rsidRPr="00AB6BA3" w:rsidRDefault="00FA7FB7" w:rsidP="00AB6BA3">
      <w:pPr>
        <w:ind w:firstLine="72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ดังนั้นการลงทุนในส่วนของหุ้น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เทรดหุ้น หรือ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</w:rPr>
        <w:t>cryptocurrency</w:t>
      </w:r>
      <w:r w:rsidRPr="00E67709">
        <w:rPr>
          <w:rFonts w:ascii="TH SarabunPSK" w:hAnsi="TH SarabunPSK" w:cs="TH SarabunPSK" w:hint="cs"/>
          <w:cs/>
        </w:rPr>
        <w:t xml:space="preserve"> ควรต้องมีการใช้เครื่องมือวิเคราะห์ข่าวเข้ามาเป็นส่วนหนึ่งของการคาดการณ์จากการเกร็งกำไร หรือ ลงทุน ซึ่งเห็นได้ชัดว่า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 xml:space="preserve">ที่มีอยู่แล้วเช่น </w:t>
      </w:r>
      <w:r w:rsidRPr="00E67709">
        <w:rPr>
          <w:rFonts w:ascii="TH SarabunPSK" w:hAnsi="TH SarabunPSK" w:cs="TH SarabunPSK" w:hint="cs"/>
        </w:rPr>
        <w:t xml:space="preserve">EA </w:t>
      </w:r>
      <w:r w:rsidRPr="00E67709">
        <w:rPr>
          <w:rFonts w:ascii="TH SarabunPSK" w:hAnsi="TH SarabunPSK" w:cs="TH SarabunPSK" w:hint="cs"/>
          <w:cs/>
        </w:rPr>
        <w:t xml:space="preserve">เป็นตัวช่วยให้เราไม่ต้องมาเทรดเองโดยเป็นการเซทค่าจาก เครื่องมือต่าง ๆตามเทคนิคคออยู่ของเราเอง ซึ่งในบางครั้งเรื่องของเทคนิคก็ผิดพลาดเพราะบางหลักทรัพย์มีความผันผวนสูง ทำให้เทคนิคที่เราเซทไว้อาจะเกิดการผิดพลาดได้สูง และส่งผลให้เราขาดทุน </w:t>
      </w:r>
    </w:p>
    <w:p w14:paraId="5C866488" w14:textId="2B294BFA" w:rsidR="00FA7FB7" w:rsidRPr="00E67709" w:rsidRDefault="00FA7FB7" w:rsidP="00E67709">
      <w:pPr>
        <w:tabs>
          <w:tab w:val="left" w:pos="851"/>
        </w:tabs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 xml:space="preserve">ในการทำ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>วิเคราะห์ข่าวหุ้นได้มีการนำ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Machine Learning</w:t>
      </w:r>
      <w:r w:rsidRPr="00E67709">
        <w:rPr>
          <w:rFonts w:ascii="TH SarabunPSK" w:hAnsi="TH SarabunPSK" w:cs="TH SarabunPSK" w:hint="cs"/>
        </w:rPr>
        <w:t xml:space="preserve"> NLP</w:t>
      </w:r>
      <w:r w:rsidRPr="00E67709">
        <w:rPr>
          <w:rFonts w:ascii="TH SarabunPSK" w:hAnsi="TH SarabunPSK" w:cs="TH SarabunPSK" w:hint="cs"/>
          <w:cs/>
        </w:rPr>
        <w:t xml:space="preserve"> มาวิเคราะห์ ซึ่งเป็นตัวช่วยทำให้คอมพิวเตอร์วิเคราะห์ข่าวสารหรือข้อความได้อย่างง่ายดาย</w:t>
      </w:r>
      <w:r w:rsidRPr="00E67709">
        <w:rPr>
          <w:rFonts w:ascii="TH SarabunPSK" w:hAnsi="TH SarabunPSK" w:cs="TH SarabunPSK" w:hint="cs"/>
        </w:rPr>
        <w:t xml:space="preserve"> NLP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เป็นสาขาหนึ่งในการเรียนรู้ของเครื่องด้วยความสามารถของคอมพิวเตอร์ในการทำความเข้าใจ วิเคราะห์ จัดการ และสร้างภาษามนุษย์ได้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ในปัจจุบัน เทคโนโลยี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Machine Learning NLP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>เป็นที่นิยม</w:t>
      </w:r>
      <w:r w:rsidRPr="00E67709">
        <w:rPr>
          <w:rFonts w:ascii="TH SarabunPSK" w:hAnsi="TH SarabunPSK" w:cs="TH SarabunPSK" w:hint="cs"/>
          <w:cs/>
        </w:rPr>
        <w:t xml:space="preserve">ในการเอามาทำ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>เช่น การดึงข้อมูล การแปลภาษา การทำให้ข้อความง่ายขึ้น การวิเคราะห์ให้ความรู้สึกของผู้ใช้ การสรุปข้อความ ตัวกรองสแปม คาดการณ์ผลการค้นหาของผู้ใช้ แก้ไขขำผิดอัตโนมัติ เป็นต้น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Natural Language Processing(NLP) for Machine Learning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หรือการประมวลผลภาษาธรรมชาติด้วย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>Python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 ซึงภาษา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Python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>เป็นภาษาที่รวดเร็วและในการทำ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NLP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จะใช้ 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</w:rPr>
        <w:t>Natural Language Toolkit</w:t>
      </w:r>
      <w:r w:rsidRPr="00E67709">
        <w:rPr>
          <w:rFonts w:ascii="TH SarabunPSK" w:hAnsi="TH SarabunPSK" w:cs="TH SarabunPSK" w:hint="cs"/>
          <w:cs/>
        </w:rPr>
        <w:t xml:space="preserve"> (</w:t>
      </w:r>
      <w:r w:rsidRPr="00E67709">
        <w:rPr>
          <w:rFonts w:ascii="TH SarabunPSK" w:hAnsi="TH SarabunPSK" w:cs="TH SarabunPSK" w:hint="cs"/>
        </w:rPr>
        <w:t>NLTK</w:t>
      </w:r>
      <w:r w:rsidRPr="00E67709">
        <w:rPr>
          <w:rFonts w:ascii="TH SarabunPSK" w:hAnsi="TH SarabunPSK" w:cs="TH SarabunPSK" w:hint="cs"/>
          <w:cs/>
        </w:rPr>
        <w:t>) เป็น</w:t>
      </w:r>
      <w:r w:rsidRPr="00E67709">
        <w:rPr>
          <w:rFonts w:ascii="TH SarabunPSK" w:hAnsi="TH SarabunPSK" w:cs="TH SarabunPSK" w:hint="cs"/>
        </w:rPr>
        <w:t xml:space="preserve">Library Opensource </w:t>
      </w:r>
      <w:r w:rsidRPr="00E67709">
        <w:rPr>
          <w:rFonts w:ascii="TH SarabunPSK" w:hAnsi="TH SarabunPSK" w:cs="TH SarabunPSK" w:hint="cs"/>
          <w:cs/>
        </w:rPr>
        <w:t xml:space="preserve">ยอดนิยมใน </w:t>
      </w:r>
      <w:r w:rsidRPr="00E67709">
        <w:rPr>
          <w:rFonts w:ascii="TH SarabunPSK" w:hAnsi="TH SarabunPSK" w:cs="TH SarabunPSK" w:hint="cs"/>
        </w:rPr>
        <w:t xml:space="preserve">Python </w:t>
      </w:r>
    </w:p>
    <w:p w14:paraId="6A548731" w14:textId="31C0A225" w:rsidR="003D354E" w:rsidRDefault="003D354E" w:rsidP="00E67709">
      <w:pPr>
        <w:tabs>
          <w:tab w:val="left" w:pos="851"/>
        </w:tabs>
        <w:jc w:val="thaiDistribute"/>
        <w:rPr>
          <w:rFonts w:ascii="TH SarabunPSK" w:hAnsi="TH SarabunPSK" w:cs="TH SarabunPSK"/>
        </w:rPr>
      </w:pPr>
    </w:p>
    <w:p w14:paraId="461927D4" w14:textId="77777777" w:rsidR="00AB6BA3" w:rsidRPr="00E67709" w:rsidRDefault="00AB6BA3" w:rsidP="00E67709">
      <w:pPr>
        <w:tabs>
          <w:tab w:val="left" w:pos="851"/>
        </w:tabs>
        <w:jc w:val="thaiDistribute"/>
        <w:rPr>
          <w:rFonts w:ascii="TH SarabunPSK" w:hAnsi="TH SarabunPSK" w:cs="TH SarabunPSK"/>
        </w:rPr>
      </w:pPr>
    </w:p>
    <w:p w14:paraId="63117E35" w14:textId="0A058B24" w:rsidR="00FA7FB7" w:rsidRPr="00E67709" w:rsidRDefault="00FA7FB7" w:rsidP="00B715B2">
      <w:pPr>
        <w:pStyle w:val="20"/>
        <w:spacing w:before="100"/>
        <w:rPr>
          <w:rFonts w:ascii="TH SarabunPSK" w:hAnsi="TH SarabunPSK" w:cs="TH SarabunPSK"/>
        </w:rPr>
      </w:pPr>
      <w:bookmarkStart w:id="79" w:name="_Toc130469630"/>
      <w:r w:rsidRPr="00E67709">
        <w:rPr>
          <w:rFonts w:ascii="TH SarabunPSK" w:hAnsi="TH SarabunPSK" w:cs="TH SarabunPSK" w:hint="cs"/>
          <w:cs/>
        </w:rPr>
        <w:lastRenderedPageBreak/>
        <w:t>วัตถุประสงค์ของโครงงาน</w:t>
      </w:r>
      <w:bookmarkEnd w:id="79"/>
    </w:p>
    <w:p w14:paraId="3123918B" w14:textId="77777777" w:rsidR="00FA7FB7" w:rsidRPr="00E67709" w:rsidRDefault="00FA7FB7" w:rsidP="00E67709">
      <w:pPr>
        <w:pStyle w:val="af4"/>
        <w:numPr>
          <w:ilvl w:val="0"/>
          <w:numId w:val="12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พัฒนาระบบที่ใช้หลักการของ </w:t>
      </w:r>
      <w:r w:rsidRPr="00E67709">
        <w:rPr>
          <w:rFonts w:ascii="TH SarabunPSK" w:hAnsi="TH SarabunPSK" w:cs="TH SarabunPSK" w:hint="cs"/>
        </w:rPr>
        <w:t>NLP</w:t>
      </w:r>
    </w:p>
    <w:p w14:paraId="39B94DE1" w14:textId="0B4247AF" w:rsidR="00EB1F34" w:rsidRPr="00EB1F34" w:rsidRDefault="00FA7FB7" w:rsidP="00EB1F34">
      <w:pPr>
        <w:pStyle w:val="af4"/>
        <w:numPr>
          <w:ilvl w:val="0"/>
          <w:numId w:val="12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วิเคราะห์ข่าวต่าง ๆ ที่เกี่ยวกับตลาด</w:t>
      </w:r>
      <w:r w:rsidRPr="00E67709">
        <w:rPr>
          <w:rFonts w:ascii="TH SarabunPSK" w:hAnsi="TH SarabunPSK" w:cs="TH SarabunPSK" w:hint="cs"/>
        </w:rPr>
        <w:t xml:space="preserve"> forex gold spot</w:t>
      </w:r>
      <w:r w:rsidRPr="00E67709">
        <w:rPr>
          <w:rFonts w:ascii="TH SarabunPSK" w:hAnsi="TH SarabunPSK" w:cs="TH SarabunPSK" w:hint="cs"/>
          <w:cs/>
        </w:rPr>
        <w:t xml:space="preserve"> ซึ่งเป็นข่าวที่อยู่ในรูปแบบออนไลน์ เพื่อใช้เป็นข้อมูลสำหรับระบบ </w:t>
      </w:r>
      <w:r w:rsidRPr="00E67709">
        <w:rPr>
          <w:rFonts w:ascii="TH SarabunPSK" w:hAnsi="TH SarabunPSK" w:cs="TH SarabunPSK" w:hint="cs"/>
        </w:rPr>
        <w:t>Robot Trader</w:t>
      </w:r>
    </w:p>
    <w:p w14:paraId="5FCBB249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80" w:name="_Toc130469631"/>
      <w:r w:rsidRPr="00E67709">
        <w:rPr>
          <w:rFonts w:ascii="TH SarabunPSK" w:hAnsi="TH SarabunPSK" w:cs="TH SarabunPSK" w:hint="cs"/>
          <w:cs/>
        </w:rPr>
        <w:t>ขอบเขตโครงงาน</w:t>
      </w:r>
      <w:bookmarkEnd w:id="80"/>
    </w:p>
    <w:p w14:paraId="248377A8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cs/>
        </w:rPr>
        <w:t xml:space="preserve">สร้าง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>Machine Learning AI</w:t>
      </w:r>
      <w:r w:rsidRPr="00E67709">
        <w:rPr>
          <w:rFonts w:ascii="TH SarabunPSK" w:hAnsi="TH SarabunPSK" w:cs="TH SarabunPSK" w:hint="cs"/>
          <w:cs/>
        </w:rPr>
        <w:t xml:space="preserve"> วิเคราะห์ข่าว โดยใช้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>Language Processing(NLP)</w:t>
      </w:r>
    </w:p>
    <w:p w14:paraId="62923967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เฉพาะ</w:t>
      </w:r>
      <w:r w:rsidRPr="00E67709">
        <w:rPr>
          <w:rFonts w:ascii="TH SarabunPSK" w:hAnsi="TH SarabunPSK" w:cs="TH SarabunPSK" w:hint="cs"/>
        </w:rPr>
        <w:t xml:space="preserve"> forex gold spot</w:t>
      </w:r>
    </w:p>
    <w:p w14:paraId="1EB1084D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วิเคราะห์แนวโน้มขึ้นหรือลง แสดงเป็น </w:t>
      </w:r>
      <w:r w:rsidRPr="00E67709">
        <w:rPr>
          <w:rFonts w:ascii="TH SarabunPSK" w:hAnsi="TH SarabunPSK" w:cs="TH SarabunPSK" w:hint="cs"/>
        </w:rPr>
        <w:t xml:space="preserve">1 0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>-1</w:t>
      </w:r>
    </w:p>
    <w:p w14:paraId="08982A53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วิเครา</w:t>
      </w:r>
      <w:proofErr w:type="spellStart"/>
      <w:r w:rsidRPr="00E67709">
        <w:rPr>
          <w:rFonts w:ascii="TH SarabunPSK" w:hAnsi="TH SarabunPSK" w:cs="TH SarabunPSK" w:hint="cs"/>
          <w:cs/>
        </w:rPr>
        <w:t>ห์</w:t>
      </w:r>
      <w:proofErr w:type="spellEnd"/>
      <w:r w:rsidRPr="00E67709">
        <w:rPr>
          <w:rFonts w:ascii="TH SarabunPSK" w:hAnsi="TH SarabunPSK" w:cs="TH SarabunPSK" w:hint="cs"/>
          <w:cs/>
        </w:rPr>
        <w:t>เฉพาะข่าวสำคัญที่อยู่ในตารางปฏิทิน</w:t>
      </w:r>
    </w:p>
    <w:p w14:paraId="509C560B" w14:textId="77777777" w:rsidR="00FA7FB7" w:rsidRPr="00E67709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วิเครา</w:t>
      </w:r>
      <w:proofErr w:type="spellStart"/>
      <w:r w:rsidRPr="00E67709">
        <w:rPr>
          <w:rFonts w:ascii="TH SarabunPSK" w:hAnsi="TH SarabunPSK" w:cs="TH SarabunPSK" w:hint="cs"/>
          <w:cs/>
        </w:rPr>
        <w:t>ห์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เฉพาะตลาดอเมริกา ช่วงเวลา </w:t>
      </w:r>
      <w:r w:rsidRPr="00E67709">
        <w:rPr>
          <w:rFonts w:ascii="TH SarabunPSK" w:hAnsi="TH SarabunPSK" w:cs="TH SarabunPSK" w:hint="cs"/>
        </w:rPr>
        <w:t xml:space="preserve">7.00 pm – 3.00 am </w:t>
      </w:r>
      <w:r w:rsidRPr="00E67709">
        <w:rPr>
          <w:rFonts w:ascii="TH SarabunPSK" w:hAnsi="TH SarabunPSK" w:cs="TH SarabunPSK" w:hint="cs"/>
          <w:cs/>
        </w:rPr>
        <w:t>ตามเวลาประเทศไทย</w:t>
      </w:r>
    </w:p>
    <w:p w14:paraId="189DBE10" w14:textId="77777777" w:rsidR="00FA7FB7" w:rsidRDefault="00FA7FB7" w:rsidP="00E67709">
      <w:pPr>
        <w:pStyle w:val="af4"/>
        <w:numPr>
          <w:ilvl w:val="0"/>
          <w:numId w:val="13"/>
        </w:numPr>
        <w:suppressAutoHyphens w:val="0"/>
        <w:spacing w:after="0" w:line="240" w:lineRule="auto"/>
        <w:ind w:firstLine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จัดทำให้แสดงข้อมูลบนเว็บไซต์</w:t>
      </w:r>
    </w:p>
    <w:p w14:paraId="76912C06" w14:textId="50FD97EC" w:rsidR="00FA7FB7" w:rsidRDefault="00EB1F34" w:rsidP="00EB1F34">
      <w:pPr>
        <w:pStyle w:val="20"/>
      </w:pPr>
      <w:bookmarkStart w:id="81" w:name="_Toc130469632"/>
      <w:r>
        <w:rPr>
          <w:rFonts w:hint="cs"/>
          <w:cs/>
        </w:rPr>
        <w:t>ประโยชน์ที่คาดว่าจะได้รับ</w:t>
      </w:r>
      <w:bookmarkEnd w:id="81"/>
    </w:p>
    <w:p w14:paraId="0B4EDF66" w14:textId="0F4EB821" w:rsidR="00EB1F34" w:rsidRDefault="00EB1F34" w:rsidP="00EB1F34">
      <w:pPr>
        <w:pStyle w:val="af4"/>
        <w:numPr>
          <w:ilvl w:val="0"/>
          <w:numId w:val="48"/>
        </w:numPr>
      </w:pPr>
      <w:r>
        <w:rPr>
          <w:rFonts w:hint="cs"/>
          <w:cs/>
        </w:rPr>
        <w:t xml:space="preserve">สามารถเก๊งกำไรในการเข้าซื้อขายในตลาด </w:t>
      </w:r>
      <w:r>
        <w:t>Forex</w:t>
      </w:r>
    </w:p>
    <w:p w14:paraId="729E05E7" w14:textId="63034D2A" w:rsidR="00EB1F34" w:rsidRPr="00EB1F34" w:rsidRDefault="00EB1F34" w:rsidP="00EB1F34">
      <w:pPr>
        <w:pStyle w:val="af4"/>
        <w:numPr>
          <w:ilvl w:val="0"/>
          <w:numId w:val="48"/>
        </w:numPr>
      </w:pPr>
      <w:r>
        <w:rPr>
          <w:rFonts w:hint="cs"/>
          <w:cs/>
        </w:rPr>
        <w:t xml:space="preserve">ได้เทคนิคการสร้าง </w:t>
      </w:r>
      <w:r>
        <w:t>NLP Model Naïve baye</w:t>
      </w:r>
    </w:p>
    <w:p w14:paraId="1B8CECE8" w14:textId="77777777" w:rsidR="00EB1F34" w:rsidRDefault="00EB1F34" w:rsidP="00EB1F34"/>
    <w:p w14:paraId="47D3A110" w14:textId="77777777" w:rsidR="00EB1F34" w:rsidRPr="00EB1F34" w:rsidRDefault="00EB1F34" w:rsidP="00EB1F34">
      <w:pPr>
        <w:rPr>
          <w:rFonts w:hint="cs"/>
        </w:rPr>
      </w:pPr>
    </w:p>
    <w:p w14:paraId="3A52D592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16D81164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7A1FEA83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3574A4D8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56E4B2AE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4DE87A67" w14:textId="77777777" w:rsidR="00FA7FB7" w:rsidRPr="00E67709" w:rsidRDefault="00FA7FB7" w:rsidP="00EB1F34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8BB7C3B" w14:textId="77777777" w:rsidR="003D354E" w:rsidRPr="00E67709" w:rsidRDefault="003D354E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469476D" w14:textId="7796D90A" w:rsidR="003D354E" w:rsidRDefault="003D354E" w:rsidP="00EB1F34">
      <w:pPr>
        <w:pStyle w:val="1"/>
        <w:tabs>
          <w:tab w:val="clear" w:pos="4140"/>
        </w:tabs>
        <w:ind w:left="0"/>
      </w:pPr>
      <w:bookmarkStart w:id="82" w:name="_Toc130469633"/>
      <w:r w:rsidRPr="00E67709">
        <w:rPr>
          <w:cs/>
        </w:rPr>
        <w:lastRenderedPageBreak/>
        <w:t>ทฤษฎีและความรู้พื้นฐาน</w:t>
      </w:r>
      <w:bookmarkEnd w:id="82"/>
    </w:p>
    <w:p w14:paraId="488E4C72" w14:textId="12472BBF" w:rsidR="00A447B3" w:rsidRDefault="00A447B3" w:rsidP="00E00505">
      <w:pPr>
        <w:pStyle w:val="af0"/>
        <w:widowControl w:val="0"/>
        <w:spacing w:after="0" w:line="240" w:lineRule="auto"/>
        <w:ind w:firstLine="720"/>
        <w:rPr>
          <w:rFonts w:ascii="TH SarabunPSK" w:hAnsi="TH SarabunPSK" w:cs="TH SarabunPSK"/>
        </w:rPr>
      </w:pPr>
      <w:r>
        <w:rPr>
          <w:rFonts w:hint="cs"/>
          <w:cs/>
        </w:rPr>
        <w:t>การนำเสนอทฤษฎีและความรู้พื้นฐาน</w:t>
      </w:r>
      <w:r w:rsidR="00E00505">
        <w:rPr>
          <w:rFonts w:hint="cs"/>
          <w:cs/>
        </w:rPr>
        <w:t xml:space="preserve">ที่เป็นองค์ประกอบในการทำ </w:t>
      </w:r>
      <w:r w:rsidR="00E00505">
        <w:t xml:space="preserve">Application </w:t>
      </w:r>
      <w:r w:rsidR="00E00505" w:rsidRPr="00E00505">
        <w:rPr>
          <w:rFonts w:ascii="TH SarabunPSK" w:hAnsi="TH SarabunPSK" w:cs="TH SarabunPSK" w:hint="cs"/>
          <w:cs/>
        </w:rPr>
        <w:t>การประยุกต์ใช้การประมวลผลภาษาธรรมชาติเพื่อการวิเคราะห์ข่าวตลาด</w:t>
      </w:r>
      <w:r w:rsidR="00E00505" w:rsidRPr="00E00505">
        <w:rPr>
          <w:rFonts w:ascii="TH SarabunPSK" w:hAnsi="TH SarabunPSK" w:cs="TH SarabunPSK" w:hint="cs"/>
        </w:rPr>
        <w:t xml:space="preserve"> forex gold spot</w:t>
      </w:r>
      <w:r w:rsidR="00E00505">
        <w:rPr>
          <w:rFonts w:ascii="TH SarabunPSK" w:hAnsi="TH SarabunPSK" w:cs="TH SarabunPSK" w:hint="cs"/>
          <w:cs/>
        </w:rPr>
        <w:t xml:space="preserve"> แต่ละองค์ประกอบมีความสำคัญต่อการทำงานของ </w:t>
      </w:r>
      <w:r w:rsidR="00E00505">
        <w:rPr>
          <w:rFonts w:ascii="TH SarabunPSK" w:hAnsi="TH SarabunPSK" w:cs="TH SarabunPSK"/>
        </w:rPr>
        <w:t xml:space="preserve">NLP </w:t>
      </w:r>
      <w:r w:rsidR="00E00505">
        <w:rPr>
          <w:rFonts w:ascii="TH SarabunPSK" w:hAnsi="TH SarabunPSK" w:cs="TH SarabunPSK" w:hint="cs"/>
          <w:cs/>
        </w:rPr>
        <w:t>ดังนนี้ฃ</w:t>
      </w:r>
    </w:p>
    <w:p w14:paraId="188BB3F7" w14:textId="69C34CC3" w:rsidR="00E00505" w:rsidRPr="005A7BE0" w:rsidRDefault="00E00505" w:rsidP="00E00505">
      <w:pPr>
        <w:pStyle w:val="af0"/>
        <w:widowControl w:val="0"/>
        <w:numPr>
          <w:ilvl w:val="0"/>
          <w:numId w:val="49"/>
        </w:numPr>
        <w:spacing w:after="0" w:line="240" w:lineRule="auto"/>
        <w:rPr>
          <w:rFonts w:ascii="TH SarabunPSK" w:hAnsi="TH SarabunPSK" w:cs="TH SarabunPSK" w:hint="cs"/>
        </w:rPr>
      </w:pPr>
      <w:r w:rsidRPr="005A7BE0">
        <w:rPr>
          <w:rFonts w:ascii="TH SarabunPSK" w:hAnsi="TH SarabunPSK" w:cs="TH SarabunPSK" w:hint="cs"/>
        </w:rPr>
        <w:t>Forex Gold spot</w:t>
      </w:r>
    </w:p>
    <w:p w14:paraId="0364293B" w14:textId="0F561C02" w:rsidR="00E00505" w:rsidRPr="005A7BE0" w:rsidRDefault="00E00505" w:rsidP="00E00505">
      <w:pPr>
        <w:pStyle w:val="af4"/>
        <w:numPr>
          <w:ilvl w:val="0"/>
          <w:numId w:val="49"/>
        </w:numPr>
        <w:rPr>
          <w:rFonts w:ascii="TH SarabunPSK" w:hAnsi="TH SarabunPSK" w:cs="TH SarabunPSK" w:hint="cs"/>
          <w:color w:val="000000" w:themeColor="text1"/>
        </w:rPr>
      </w:pPr>
      <w:r w:rsidRPr="005A7BE0">
        <w:rPr>
          <w:rFonts w:ascii="TH SarabunPSK" w:hAnsi="TH SarabunPSK" w:cs="TH SarabunPSK" w:hint="cs"/>
        </w:rPr>
        <w:t>Natural Language Processing NLP</w:t>
      </w:r>
    </w:p>
    <w:p w14:paraId="2FB61BBB" w14:textId="109D4BB1" w:rsidR="00E00505" w:rsidRPr="005A7BE0" w:rsidRDefault="00E00505" w:rsidP="00E00505">
      <w:pPr>
        <w:pStyle w:val="af4"/>
        <w:numPr>
          <w:ilvl w:val="0"/>
          <w:numId w:val="49"/>
        </w:numPr>
        <w:rPr>
          <w:rFonts w:ascii="TH SarabunPSK" w:hAnsi="TH SarabunPSK" w:cs="TH SarabunPSK" w:hint="cs"/>
        </w:rPr>
      </w:pPr>
      <w:r w:rsidRPr="005A7BE0">
        <w:rPr>
          <w:rFonts w:ascii="TH SarabunPSK" w:hAnsi="TH SarabunPSK" w:cs="TH SarabunPSK" w:hint="cs"/>
        </w:rPr>
        <w:t>Machine Learning</w:t>
      </w:r>
    </w:p>
    <w:p w14:paraId="1E5A6E24" w14:textId="7778B6AF" w:rsidR="00E00505" w:rsidRPr="005A7BE0" w:rsidRDefault="00E00505" w:rsidP="00E00505">
      <w:pPr>
        <w:pStyle w:val="af4"/>
        <w:numPr>
          <w:ilvl w:val="0"/>
          <w:numId w:val="49"/>
        </w:numPr>
        <w:rPr>
          <w:rFonts w:ascii="TH SarabunPSK" w:hAnsi="TH SarabunPSK" w:cs="TH SarabunPSK" w:hint="cs"/>
        </w:rPr>
      </w:pPr>
      <w:r w:rsidRPr="005A7BE0">
        <w:rPr>
          <w:rFonts w:ascii="TH SarabunPSK" w:hAnsi="TH SarabunPSK" w:cs="TH SarabunPSK" w:hint="cs"/>
        </w:rPr>
        <w:t>Extracting features from text</w:t>
      </w:r>
    </w:p>
    <w:p w14:paraId="497C678D" w14:textId="079CA63E" w:rsidR="00E00505" w:rsidRPr="005A7BE0" w:rsidRDefault="00E00505" w:rsidP="00E00505">
      <w:pPr>
        <w:pStyle w:val="af4"/>
        <w:numPr>
          <w:ilvl w:val="0"/>
          <w:numId w:val="49"/>
        </w:numPr>
        <w:rPr>
          <w:rFonts w:ascii="TH SarabunPSK" w:hAnsi="TH SarabunPSK" w:cs="TH SarabunPSK" w:hint="cs"/>
        </w:rPr>
      </w:pPr>
      <w:r w:rsidRPr="005A7BE0">
        <w:rPr>
          <w:rFonts w:ascii="TH SarabunPSK" w:hAnsi="TH SarabunPSK" w:cs="TH SarabunPSK" w:hint="cs"/>
        </w:rPr>
        <w:t>Supervised learning on text</w:t>
      </w:r>
    </w:p>
    <w:p w14:paraId="2DE44B60" w14:textId="1B690BE0" w:rsidR="00E00505" w:rsidRPr="005A7BE0" w:rsidRDefault="00E00505" w:rsidP="00744215">
      <w:pPr>
        <w:pStyle w:val="af4"/>
        <w:numPr>
          <w:ilvl w:val="0"/>
          <w:numId w:val="49"/>
        </w:numPr>
        <w:rPr>
          <w:rFonts w:ascii="TH SarabunPSK" w:hAnsi="TH SarabunPSK" w:cs="TH SarabunPSK" w:hint="cs"/>
        </w:rPr>
      </w:pPr>
      <w:r w:rsidRPr="005A7BE0">
        <w:rPr>
          <w:rFonts w:ascii="TH SarabunPSK" w:hAnsi="TH SarabunPSK" w:cs="TH SarabunPSK" w:hint="cs"/>
          <w:shd w:val="clear" w:color="auto" w:fill="FFFFFF"/>
        </w:rPr>
        <w:t xml:space="preserve">Naive Bayes Classification </w:t>
      </w:r>
    </w:p>
    <w:p w14:paraId="1231ECA8" w14:textId="6D45D705" w:rsidR="00E00505" w:rsidRPr="005A7BE0" w:rsidRDefault="005A7BE0" w:rsidP="005A7BE0">
      <w:pPr>
        <w:pStyle w:val="af4"/>
        <w:numPr>
          <w:ilvl w:val="0"/>
          <w:numId w:val="49"/>
        </w:numPr>
        <w:rPr>
          <w:rFonts w:ascii="TH SarabunPSK" w:hAnsi="TH SarabunPSK" w:cs="TH SarabunPSK"/>
        </w:rPr>
      </w:pPr>
      <w:r w:rsidRPr="005A7BE0">
        <w:rPr>
          <w:rFonts w:ascii="TH SarabunPSK" w:hAnsi="TH SarabunPSK" w:cs="TH SarabunPSK" w:hint="cs"/>
        </w:rPr>
        <w:t xml:space="preserve">Flask </w:t>
      </w:r>
      <w:proofErr w:type="spellStart"/>
      <w:r w:rsidRPr="005A7BE0">
        <w:rPr>
          <w:rFonts w:ascii="TH SarabunPSK" w:hAnsi="TH SarabunPSK" w:cs="TH SarabunPSK" w:hint="cs"/>
        </w:rPr>
        <w:t>Freamworks</w:t>
      </w:r>
      <w:proofErr w:type="spellEnd"/>
    </w:p>
    <w:p w14:paraId="66043040" w14:textId="3DD2CCA2" w:rsidR="00FA7FB7" w:rsidRPr="00E67709" w:rsidRDefault="00FA7FB7" w:rsidP="00E67709">
      <w:pPr>
        <w:pStyle w:val="20"/>
      </w:pPr>
      <w:bookmarkStart w:id="83" w:name="_Toc130469634"/>
      <w:r w:rsidRPr="00E67709">
        <w:rPr>
          <w:rFonts w:hint="cs"/>
        </w:rPr>
        <w:t>Forex gold spot</w:t>
      </w:r>
      <w:bookmarkEnd w:id="83"/>
      <w:r w:rsidRPr="00E67709">
        <w:rPr>
          <w:rFonts w:hint="cs"/>
        </w:rPr>
        <w:t xml:space="preserve"> </w:t>
      </w:r>
    </w:p>
    <w:p w14:paraId="4B6E7638" w14:textId="4DFFECA1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 xml:space="preserve">Forex </w:t>
      </w:r>
      <w:r w:rsidRPr="00E67709">
        <w:rPr>
          <w:rFonts w:ascii="TH SarabunPSK" w:hAnsi="TH SarabunPSK" w:cs="TH SarabunPSK" w:hint="cs"/>
          <w:cs/>
        </w:rPr>
        <w:t xml:space="preserve">คือ ตลาดแลกเปลี่ยนเงินตราต่างประเทศ (หรือที่เรียกว่า </w:t>
      </w:r>
      <w:r w:rsidRPr="00E67709">
        <w:rPr>
          <w:rFonts w:ascii="TH SarabunPSK" w:hAnsi="TH SarabunPSK" w:cs="TH SarabunPSK" w:hint="cs"/>
        </w:rPr>
        <w:t xml:space="preserve">forex </w:t>
      </w:r>
      <w:r w:rsidRPr="00E67709">
        <w:rPr>
          <w:rFonts w:ascii="TH SarabunPSK" w:hAnsi="TH SarabunPSK" w:cs="TH SarabunPSK" w:hint="cs"/>
          <w:cs/>
        </w:rPr>
        <w:t xml:space="preserve">หรือ </w:t>
      </w:r>
      <w:r w:rsidRPr="00E67709">
        <w:rPr>
          <w:rFonts w:ascii="TH SarabunPSK" w:hAnsi="TH SarabunPSK" w:cs="TH SarabunPSK" w:hint="cs"/>
        </w:rPr>
        <w:t xml:space="preserve">FX) </w:t>
      </w:r>
      <w:r w:rsidRPr="00E67709">
        <w:rPr>
          <w:rFonts w:ascii="TH SarabunPSK" w:hAnsi="TH SarabunPSK" w:cs="TH SarabunPSK" w:hint="cs"/>
          <w:cs/>
        </w:rPr>
        <w:t>หมายถึงตลาดที่ซื้อขายกันโดยตรง (</w:t>
      </w:r>
      <w:r w:rsidRPr="00E67709">
        <w:rPr>
          <w:rFonts w:ascii="TH SarabunPSK" w:hAnsi="TH SarabunPSK" w:cs="TH SarabunPSK" w:hint="cs"/>
        </w:rPr>
        <w:t xml:space="preserve">OTC) </w:t>
      </w:r>
      <w:r w:rsidRPr="00E67709">
        <w:rPr>
          <w:rFonts w:ascii="TH SarabunPSK" w:hAnsi="TH SarabunPSK" w:cs="TH SarabunPSK" w:hint="cs"/>
          <w:cs/>
        </w:rPr>
        <w:t>ระดับโลกซึ่งเทรด</w:t>
      </w:r>
      <w:proofErr w:type="spellStart"/>
      <w:r w:rsidRPr="00E67709">
        <w:rPr>
          <w:rFonts w:ascii="TH SarabunPSK" w:hAnsi="TH SarabunPSK" w:cs="TH SarabunPSK" w:hint="cs"/>
          <w:cs/>
        </w:rPr>
        <w:t>เดอร์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นักลงทุน สถาบัน และธนาคารจะแลกเปลี่ยน เก็งกำไร ซื้อและขายสกุลเงินของโลกการเทรดจะทำขึ้นใน </w:t>
      </w:r>
      <w:r w:rsidRPr="00E67709">
        <w:rPr>
          <w:rFonts w:ascii="TH SarabunPSK" w:hAnsi="TH SarabunPSK" w:cs="TH SarabunPSK" w:hint="cs"/>
        </w:rPr>
        <w:t>‘</w:t>
      </w:r>
      <w:r w:rsidRPr="00E67709">
        <w:rPr>
          <w:rFonts w:ascii="TH SarabunPSK" w:hAnsi="TH SarabunPSK" w:cs="TH SarabunPSK" w:hint="cs"/>
          <w:cs/>
        </w:rPr>
        <w:t>ตลาดระหว่างธนาคาร</w:t>
      </w:r>
      <w:r w:rsidRPr="00E67709">
        <w:rPr>
          <w:rFonts w:ascii="TH SarabunPSK" w:hAnsi="TH SarabunPSK" w:cs="TH SarabunPSK" w:hint="cs"/>
        </w:rPr>
        <w:t xml:space="preserve">’ </w:t>
      </w:r>
      <w:r w:rsidRPr="00E67709">
        <w:rPr>
          <w:rFonts w:ascii="TH SarabunPSK" w:hAnsi="TH SarabunPSK" w:cs="TH SarabunPSK" w:hint="cs"/>
          <w:cs/>
        </w:rPr>
        <w:t xml:space="preserve">ซึ่งเป็นช่องทางทางออนไลน์ที่มีการเทรดสกุลเงิน </w:t>
      </w:r>
      <w:r w:rsidRPr="00E67709">
        <w:rPr>
          <w:rFonts w:ascii="TH SarabunPSK" w:hAnsi="TH SarabunPSK" w:cs="TH SarabunPSK" w:hint="cs"/>
        </w:rPr>
        <w:t xml:space="preserve">24 </w:t>
      </w:r>
      <w:r w:rsidRPr="00E67709">
        <w:rPr>
          <w:rFonts w:ascii="TH SarabunPSK" w:hAnsi="TH SarabunPSK" w:cs="TH SarabunPSK" w:hint="cs"/>
          <w:cs/>
        </w:rPr>
        <w:t xml:space="preserve">ชั่วโมงต่อวัน ห้าวันต่อสัปดาห์ </w:t>
      </w:r>
      <w:r w:rsidRPr="00E67709">
        <w:rPr>
          <w:rFonts w:ascii="TH SarabunPSK" w:hAnsi="TH SarabunPSK" w:cs="TH SarabunPSK" w:hint="cs"/>
        </w:rPr>
        <w:t xml:space="preserve">Forex </w:t>
      </w:r>
      <w:r w:rsidRPr="00E67709">
        <w:rPr>
          <w:rFonts w:ascii="TH SarabunPSK" w:hAnsi="TH SarabunPSK" w:cs="TH SarabunPSK" w:hint="cs"/>
          <w:cs/>
        </w:rPr>
        <w:t xml:space="preserve">เป็นหนึ่งในตลาดการเทรดที่ใหญ่ที่สุดโดยมีเงินหมุนเวียนทั่วโลกในแต่ละวันโดยประมาณมากกว่า </w:t>
      </w:r>
      <w:r w:rsidRPr="00E67709">
        <w:rPr>
          <w:rFonts w:ascii="TH SarabunPSK" w:hAnsi="TH SarabunPSK" w:cs="TH SarabunPSK" w:hint="cs"/>
        </w:rPr>
        <w:t xml:space="preserve">5 </w:t>
      </w:r>
      <w:r w:rsidRPr="00E67709">
        <w:rPr>
          <w:rFonts w:ascii="TH SarabunPSK" w:hAnsi="TH SarabunPSK" w:cs="TH SarabunPSK" w:hint="cs"/>
          <w:cs/>
        </w:rPr>
        <w:t>ล้านล้านดอลลาร์สหรัฐฯ</w:t>
      </w:r>
    </w:p>
    <w:p w14:paraId="6C534C2A" w14:textId="4E19C74E" w:rsidR="00FA7FB7" w:rsidRPr="00E67709" w:rsidRDefault="00FA7FB7" w:rsidP="00E67709">
      <w:pPr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Gold Spot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คือตลาดสากลในการซื้อขายทองคำทั่วโลก เป็นตลาดที่มี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Volume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สูงมากเพราะเป็นการซื้อขายทองคำจากทั่วโลก มักเรียกกันในอีกชื่อหนึ่งว่า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“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การเทรดทองคำในตลาดโลก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”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โดยจะเป็นการซื้อขายในรูปแบบสัญญาหรือใบรับประกัน ไม่ได้มีการจัดส่งทองคำแท่งให้ผู้ซื้อ</w:t>
      </w:r>
    </w:p>
    <w:p w14:paraId="529DCA9D" w14:textId="2867F9E8" w:rsidR="00FA7FB7" w:rsidRPr="00E67709" w:rsidRDefault="00FA7FB7" w:rsidP="00AB6BA3">
      <w:pPr>
        <w:pStyle w:val="3"/>
        <w:tabs>
          <w:tab w:val="clear" w:pos="540"/>
          <w:tab w:val="left" w:pos="567"/>
        </w:tabs>
        <w:ind w:left="1560" w:hanging="710"/>
        <w:rPr>
          <w:rFonts w:ascii="TH SarabunPSK" w:hAnsi="TH SarabunPSK" w:cs="TH SarabunPSK"/>
        </w:rPr>
      </w:pPr>
      <w:bookmarkStart w:id="84" w:name="_Toc130469635"/>
      <w:r w:rsidRPr="00E67709">
        <w:rPr>
          <w:rFonts w:ascii="TH SarabunPSK" w:hAnsi="TH SarabunPSK" w:cs="TH SarabunPSK" w:hint="cs"/>
          <w:cs/>
        </w:rPr>
        <w:t>ปัจจัยที่ส่งผลกระทบต่อราคาทองคำ</w:t>
      </w:r>
      <w:bookmarkEnd w:id="84"/>
    </w:p>
    <w:p w14:paraId="6EDBE65B" w14:textId="729D798F" w:rsidR="00FA7FB7" w:rsidRPr="00E67709" w:rsidRDefault="00FA7FB7" w:rsidP="00E67709">
      <w:pPr>
        <w:jc w:val="thaiDistribute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s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>ในปัจจุบัน ราคาทองคำมีความผันผวนค่อนข้างต่ำในระยะยาวจึงเป็นสินทรัพย์ที่ปลอดภัยถึงแม้ว่าทองคำจะเป็นสินทรัพย์ที่ปลอดภัย แต่ก็จะมีความเสี่ยงและมีปัจจัยที่ต้องพิจารณาด้วย เช่นปัจจัยที่จะมีผลต่อทิศทางการเคลื่อนไหวของราคาทองคำและส่งผลต่อกำไรที่นักลงทุนจะได้รับ ในปัจจุบันทองคำยังได้รับ</w:t>
      </w:r>
      <w:r w:rsidRPr="00E67709">
        <w:rPr>
          <w:rFonts w:ascii="TH SarabunPSK" w:hAnsi="TH SarabunPSK" w:cs="TH SarabunPSK" w:hint="cs"/>
          <w:cs/>
        </w:rPr>
        <w:lastRenderedPageBreak/>
        <w:t xml:space="preserve">ความนิยมอยู่ เนื่องจากเป็นสินทรัพย์ที่มีความสามารถในการป้องกันความเสี่ยงในรูปแบบต่าง ๆได้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เช่น ความเสี่ยงจากภาวะเงินเฟ้อ ความผันผวนของอัตราแลกเปลี่ยนเงินตราต่างประเทศ ภาวะเศรษฐกิจหดตัว ไปจนถึงการเปลี่ยนแปลงทางการเมือง เพราะทองคำเป็นสิ่งที่มีคุณค่าในตัวเองอยู่ตลอดเวลา จึงทำให้การลงทุนในทองคำสามารถกระจายความเสี่ยงของพอร์ตการลงทุน และยังนำไปใช้สร้างผลกำไรหากจับจังหวะซื้อขายได้ถูกทางอย่างไรก็ตาม ทองคำก็มีความเสี่ยงจึงต้องทำการวิเคราะห์ถึงปัจจัยที่มีผลต่อทิศทางราคาทองคำ โดยหลัก ๆ แล้ว ควรพิจารณาปัจจัยใน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สัญญาณ ได้แก่ สัญญาณระยาว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สัญญาณระกลาง และสัญญาณระสั้น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และอีกหนึ่งอย่างที่สำคัญคือข่าวสาร</w:t>
      </w:r>
    </w:p>
    <w:p w14:paraId="052126A0" w14:textId="4E5B023B" w:rsidR="00FA7FB7" w:rsidRPr="00E67709" w:rsidRDefault="00FA7FB7" w:rsidP="00AB6BA3">
      <w:pPr>
        <w:pStyle w:val="4"/>
        <w:ind w:left="284" w:firstLine="851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  <w:cs/>
        </w:rPr>
        <w:t>สัญญาณระยะยาว</w:t>
      </w:r>
    </w:p>
    <w:p w14:paraId="63D37B73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นักลงทุนควรพิจารณาราคาทองคำย้อนหลังในอดีตไปประมาณ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7-10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 เพื่อเห็นภาพทิศทางราคาทองคำที่แม่นยำมากขึ้น ตัวอย่างเช่น สถิติราคาทองคำ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ปีย้อนหลัง ตั้งแต่ปี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2558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จนถึงต้นปี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2564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พบว่าราคาทองคำ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Gold Spot)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มีระดับต่ำสุดของแต่ละปีสูงขึ้นเรื่อย ๆ (ภาษาในตลาดทองคำเรียกว่า การยกฐานราคาในระดับต่ำสุดขึ้น) ซึ่งเหตุการณ์นี้ทำให้นักวิเคราะห์ทองคำทั่วโลกประเมินว่าทิศทางราคาทองคำยังเป็นขาขึ้นในระยะยาวค่อนข้างชัดเจน</w:t>
      </w:r>
    </w:p>
    <w:p w14:paraId="4333D4E0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67A7702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โดยสภาทองคำโลก ได้อธิบายถึงปัจจัยที่ทำให้ทิศทางราคาทองคำจะยังคงเป็นขาขึ้นต่อไป นั่นคือ ในช่วงวิกฤติ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ที่ผ่านมา ทองคำเป็นสินทรัพย์ที่มีราคาผันผวนน้อย ขณะเดียวกันก็ให้ผลตอบแทนค่อนข้างสม่ำเสมอ ประกอบกับนักลงทุนยังคงมองว่าการลงทุนในสินทรัพย์อื่นยังคงมีความเสี่ยงสูง ขณะที่ อัตราดอกเบี้ยทั่วโลกยังคงอยู่ในระดับต่ำและเศรษฐกิจโลกอยู่ในภาวะชะลอตัว จึงทำให้กระแสเงินลงทุนไหลเข้าสู่ตลาดทองคำอย่างต่อเนื่อง โดยเฉพาะความต้องการจากผู้บริโภคชาวจีนแลคำะอินเดีย ซึ่งล้วนแล้วแต่เป็นปัจจัยบวกต่อทิศทางราคาทองคำทั้งสิ้น</w:t>
      </w:r>
    </w:p>
    <w:p w14:paraId="13345535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9B57EA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สำหรับนักลงทุนที่กำลังตัดสินใจลงทุนหรือว่าถือทองคำอยู่แล้วและเน้นลงทุนระยะยาว ยังสามารถลงทุนและถือต่อไปได้ โดยพฤติกรรมการลงทุนทองคำในระยะยาวจะลงทุนตั้งแต่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6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เดือนขึ้นไป (มากกว่า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ไตรมาส) หรืออาจถือข้ามปี ซึ่งกลยุทธ์ในการลงทุน ก็คือ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cs/>
        </w:rPr>
        <w:t>ทยอยซื้อในช่วงต้นปีหรือช่วงตรุษจีน จากนั้นให้ถือและรอจังหวะทยอยขายในช่วงปลายไตรมาส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</w:rPr>
        <w:t xml:space="preserve"> 3 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 ก่อนสิ้นปี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นอกจากนี้ ยังมีกลุ่มนักลงทุนทองคำที่ทยอยลงทุนไปเรื่อย ๆ และถือเป็นระยะเวลาหลายปีหรือสะสมเพื่อเป็นมรดก เพราะเชื่อว่าการถือทองคำเกิน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 จะมีแต่กำไร</w:t>
      </w:r>
    </w:p>
    <w:p w14:paraId="22C9F4C4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85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8BFB9FA" w14:textId="5E2F9D1A" w:rsidR="00FA7FB7" w:rsidRPr="00E67709" w:rsidRDefault="00FA7FB7" w:rsidP="00E67709">
      <w:pPr>
        <w:pStyle w:val="4"/>
        <w:ind w:firstLine="108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  <w:cs/>
        </w:rPr>
        <w:lastRenderedPageBreak/>
        <w:t>สัญญาณระยะปานกลาง</w:t>
      </w:r>
    </w:p>
    <w:p w14:paraId="2E4E7D32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ab/>
        <w:t xml:space="preserve">นักลงทุนควรพิจารณาราคาทองคำเป็นรายไตรมาส โดยสถิติในช่วง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ปีที่ผ่านมา พบว่าราคาทองคำมักปรับขึ้นสู่ระดับสูงสุดของปี ในช่วงไตรมาส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และราคาจะปรับลดลงเมื่อเข้าสู่ไตรมาส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4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และไตรมาส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1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ของปีถัดไป เช่น ราคาปรับขึ้นไปที่ระดับ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2,075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เหรียญสหรัฐต่อออนซ์ในช่วงเดือนสิงหาคม ปี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2563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หลังจากนั้นราคาเริ่มอ่อนตัวลง และล่าสุดไตรมาส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1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ปี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2564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ราคาทองคำอ่อนตัวลงสู่ระดับ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1,767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เหรียญสหรัฐต่อออนซ์ และปรับลดลงสู่ระดับต่ำสุดที่บริเวณ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1,676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เหรียญสหรัฐต่อออนซ์ และเมื่อเข้าสู่ไตรมาส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2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ราคาก็จะมีสัญญาณค่อย ๆ ปรับขึ้น โดยประเมินว่าในไตรมาส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ปีนี้ ราคาทองคำก็จะปรับขึ้นไปทำระดับสูงสุดของปีเหมือนภาพในอดีต</w:t>
      </w:r>
    </w:p>
    <w:p w14:paraId="1425A4A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3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32B85ED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หากมองจากปัจจัยพื้นฐานจะพบว่า ช่วงต้นปีนักลงทุนเริ่มคาดการณ์ว่าเศรษฐกิจโลกจะฟื้นตัวอย่างชัดเจนหลังจากวัคซีน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มีประสิทธิภาพ จึงเห็นการปรับประมาณการการเติบโตทางเศรษฐกิจ ถือเป็นปัจจัยกดดันให้ราคาทองคำ ซึ่งเป็นสินทรัพย์ปลอดภัย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Safe Haven)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อ่อนตัวลง</w:t>
      </w:r>
    </w:p>
    <w:p w14:paraId="37BD78FD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AD75BF9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อย่างไรก็ตาม หลังจากการแพร่ระบาด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COVID-19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รอบล่าสุด นักลงทุนประเมินว่าเศรษฐกิจโลกในปีนี้จะฟื้นตัวในลักษณะค่อยเป็นค่อยไป ประกอบกับ มาตรการผ่อนคลายทางการเงินของธนาคารกลางต่าง ๆ ทั่วโลก จะไม่เปลี่ยนแปลงในช่วงครึ่งปีหลัง จึงเริ่มเห็นการเปลี่ยนทิศทางของราคาทองคำที่มีสัญญาณฟื้นตัวขึ้น จากแนวโน้มที่จะยังคงมีเม็ดเงินถูกอัดฉีดเข้ามาเพื่อกระตุ้นเศรษฐกิจ ส่งผลผลักดันให้ราคาทองคำปรับตัวขึ้น</w:t>
      </w:r>
    </w:p>
    <w:p w14:paraId="32F05D0A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</w:p>
    <w:p w14:paraId="4A2E0C98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สำหรับนักลงทุนทองคำในระยะปานกลางจะเน้นลงทุนเป็นรายเดือนและไม่เกิน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เดือน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ไตรมาส) โดยพยายามจับจังหวะการแกว่งตัวของราคาทองคำเพื่อหาจังหวะซื้อและขายเพื่อทำกำไร ซึ่งกลยุทธ์ในการลงทุน ก็คือ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cs/>
        </w:rPr>
        <w:t>รอจังหวะลงทุนเมื่อเห็นราคาทองคำอ่อนตัวลง และรอขายทำกำไรเมื่อราคาเริ่มปรับขึ้น</w:t>
      </w:r>
    </w:p>
    <w:p w14:paraId="63A5F364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shd w:val="clear" w:color="auto" w:fill="FFFFFF"/>
        </w:rPr>
      </w:pPr>
    </w:p>
    <w:p w14:paraId="70772ACD" w14:textId="3433CA11" w:rsidR="00FA7FB7" w:rsidRPr="00E67709" w:rsidRDefault="008929D2" w:rsidP="00E67709">
      <w:pPr>
        <w:pStyle w:val="4"/>
        <w:ind w:firstLine="1080"/>
        <w:rPr>
          <w:rFonts w:ascii="TH SarabunPSK" w:hAnsi="TH SarabunPSK" w:cs="TH SarabunPSK"/>
          <w:sz w:val="32"/>
          <w:szCs w:val="32"/>
          <w:cs/>
        </w:rPr>
      </w:pPr>
      <w:r w:rsidRPr="00E67709">
        <w:rPr>
          <w:rFonts w:ascii="TH SarabunPSK" w:hAnsi="TH SarabunPSK" w:cs="TH SarabunPSK" w:hint="cs"/>
          <w:sz w:val="32"/>
          <w:szCs w:val="36"/>
        </w:rPr>
        <w:t xml:space="preserve"> </w:t>
      </w:r>
      <w:r w:rsidR="00FA7FB7" w:rsidRPr="00E67709">
        <w:rPr>
          <w:rFonts w:ascii="TH SarabunPSK" w:hAnsi="TH SarabunPSK" w:cs="TH SarabunPSK" w:hint="cs"/>
          <w:sz w:val="32"/>
          <w:szCs w:val="32"/>
          <w:cs/>
        </w:rPr>
        <w:t>สัญญาณระยะสั้น</w:t>
      </w:r>
    </w:p>
    <w:p w14:paraId="26B1F4C2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  <w:t xml:space="preserve">นักลงทุนจะวิเคราะห์ราคาทองคำเป็นรายวันด้วยการพิจารณาราคาสินทรัพย์อื่น ๆ ประกอบ เพื่อดูทองคำกับสินทรัพย์อื่น ๆ ว่ามีความเคลื่อนไหวด้านราคาอย่างไร โดยจะพิจารณาใน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ปัจจัย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ได้แก่ ปัจจัยที่ส่งผลไปในทิศทางตรงข้ามกับราคาทองคำ และปัจจัยที่ส่งผลไปในทิศทางเดียวกันกับราคาทองคำ เช่น ตลาดหุ้นสหรัฐอเมริกา อัตราผลตอบแทนพันธ์บัตรรัฐบาล และค่าเงินสกุลดอลลาร์สหรัฐ</w:t>
      </w:r>
    </w:p>
    <w:p w14:paraId="14077ABD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DFC6A57" w14:textId="2894C2F6" w:rsidR="00FA7FB7" w:rsidRPr="005865E9" w:rsidRDefault="00FA7FB7" w:rsidP="005865E9">
      <w:pPr>
        <w:ind w:left="720" w:firstLine="720"/>
      </w:pPr>
      <w:proofErr w:type="gramStart"/>
      <w:r w:rsidRPr="005865E9">
        <w:rPr>
          <w:rFonts w:hint="cs"/>
        </w:rPr>
        <w:t>2.1.1.3.1</w:t>
      </w:r>
      <w:r w:rsidRPr="005865E9">
        <w:rPr>
          <w:rFonts w:hint="cs"/>
          <w:cs/>
        </w:rPr>
        <w:t xml:space="preserve"> </w:t>
      </w:r>
      <w:r w:rsidRPr="005865E9">
        <w:rPr>
          <w:rFonts w:hint="cs"/>
        </w:rPr>
        <w:t xml:space="preserve"> </w:t>
      </w:r>
      <w:r w:rsidRPr="005865E9">
        <w:rPr>
          <w:rFonts w:hint="cs"/>
          <w:cs/>
        </w:rPr>
        <w:t>ตลาดหุ้นสหรัฐอเมริกา</w:t>
      </w:r>
      <w:proofErr w:type="gramEnd"/>
      <w:r w:rsidRPr="005865E9">
        <w:rPr>
          <w:rFonts w:hint="cs"/>
        </w:rPr>
        <w:t> </w:t>
      </w:r>
    </w:p>
    <w:p w14:paraId="578888F6" w14:textId="461EE5EC" w:rsidR="00FA7FB7" w:rsidRPr="00E67709" w:rsidRDefault="00FA7FB7" w:rsidP="00E67709">
      <w:pPr>
        <w:shd w:val="clear" w:color="auto" w:fill="FFFFFF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>หากตลาดหุ้นสหรัฐฯ ปรับขึ้น ราคาทองคำมีแนวโน้มปรับตัวลดลง เนื่องจากตลาดหุ้นเป็นสินทรัพย์เสี่ยง ขณะที่ทองคำเป็นสินทรัพย์ปลอดภัย ราคาจึงเคลื่อนไหวในทิศทางตรงกันข้าม</w:t>
      </w:r>
    </w:p>
    <w:p w14:paraId="2BFB1ADD" w14:textId="5BA95F5E" w:rsidR="00FA7FB7" w:rsidRPr="005865E9" w:rsidRDefault="00FA7FB7" w:rsidP="005865E9">
      <w:pPr>
        <w:ind w:left="720" w:firstLine="720"/>
      </w:pPr>
      <w:proofErr w:type="gramStart"/>
      <w:r w:rsidRPr="005865E9">
        <w:rPr>
          <w:rFonts w:hint="cs"/>
        </w:rPr>
        <w:t xml:space="preserve">2.1.1.3.2  </w:t>
      </w:r>
      <w:r w:rsidRPr="005865E9">
        <w:rPr>
          <w:rFonts w:hint="cs"/>
          <w:cs/>
        </w:rPr>
        <w:t>อัตราผลตอบแทนพันธบัตรรัฐบาล</w:t>
      </w:r>
      <w:proofErr w:type="gramEnd"/>
      <w:r w:rsidRPr="005865E9">
        <w:rPr>
          <w:rFonts w:hint="cs"/>
        </w:rPr>
        <w:t> </w:t>
      </w:r>
    </w:p>
    <w:p w14:paraId="19A130D5" w14:textId="261FC220" w:rsidR="00FA7FB7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จะพิจารณาจากอัตราผลตอบแทนพันธบัตรรัฐบาลสหรัฐอเมริกาอายุ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ปี ซึ่งถือเป็นปัจจัยสำคัญที่สะท้อนภาวะเศรษฐกิจและทิศทางอัตราดอกเบี้ยในตลาดเงินและตลาดทุนของสหรัฐฯ หากอัตราผลตอบแทนพันธบัตรรัฐบาลสหรัฐอเมริกาอายุ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ปีปรับขึ้น ส่วนใหญ่ค่าเงินดอลลาร์จะแข็งค่าขึ้นตามไปด้วย รวมทั้งนักลงทุนประเมินว่าเศรษฐกิจสหรัฐอเมริกาจะเติบโตและอัตราดอกเบี้ยมีแนวโน้มเป็นขาขึ้น ก็จะส่งผลให้ราคาทองคำปรับลดลง เนื่องจากทองคำไม่มีผลตอบแทนอยู่ในรูปของดอกเบี้ย ดังนั้น เมื่ออัตราดอกเบี้ยปรับตัวขึ้น การลงทุนในทองคำจึงถูกลดความน่าสนใจลง</w:t>
      </w:r>
    </w:p>
    <w:p w14:paraId="2B67077D" w14:textId="77777777" w:rsidR="00E67709" w:rsidRPr="00E67709" w:rsidRDefault="00E67709" w:rsidP="00E67709">
      <w:pPr>
        <w:pStyle w:val="afc"/>
        <w:shd w:val="clear" w:color="auto" w:fill="FFFFFF"/>
        <w:spacing w:before="0" w:beforeAutospacing="0" w:after="0" w:afterAutospacing="0"/>
        <w:rPr>
          <w:rStyle w:val="afb"/>
          <w:rFonts w:ascii="TH SarabunPSK" w:hAnsi="TH SarabunPSK" w:cs="TH SarabunPSK"/>
          <w:color w:val="000000" w:themeColor="text1"/>
          <w:sz w:val="32"/>
          <w:szCs w:val="32"/>
        </w:rPr>
      </w:pPr>
    </w:p>
    <w:p w14:paraId="57DB13E0" w14:textId="77777777" w:rsidR="00FA7FB7" w:rsidRPr="005865E9" w:rsidRDefault="00FA7FB7" w:rsidP="005865E9">
      <w:r w:rsidRPr="00E67709">
        <w:rPr>
          <w:rStyle w:val="afb"/>
          <w:rFonts w:hint="cs"/>
          <w:sz w:val="36"/>
        </w:rPr>
        <w:tab/>
      </w:r>
      <w:r w:rsidRPr="00E67709">
        <w:rPr>
          <w:rStyle w:val="afb"/>
          <w:rFonts w:hint="cs"/>
          <w:sz w:val="36"/>
        </w:rPr>
        <w:tab/>
      </w:r>
      <w:proofErr w:type="gramStart"/>
      <w:r w:rsidRPr="005865E9">
        <w:rPr>
          <w:rFonts w:hint="cs"/>
        </w:rPr>
        <w:t>2.1.1.3.3</w:t>
      </w:r>
      <w:r w:rsidRPr="005865E9">
        <w:rPr>
          <w:rFonts w:hint="cs"/>
          <w:cs/>
        </w:rPr>
        <w:t xml:space="preserve"> </w:t>
      </w:r>
      <w:r w:rsidRPr="005865E9">
        <w:rPr>
          <w:rFonts w:hint="cs"/>
        </w:rPr>
        <w:t xml:space="preserve"> </w:t>
      </w:r>
      <w:r w:rsidRPr="005865E9">
        <w:rPr>
          <w:rFonts w:hint="cs"/>
          <w:cs/>
        </w:rPr>
        <w:t>ค่าเงินสกุลดอลลาร์สหรัฐ</w:t>
      </w:r>
      <w:proofErr w:type="gramEnd"/>
      <w:r w:rsidRPr="005865E9">
        <w:rPr>
          <w:rFonts w:hint="cs"/>
        </w:rPr>
        <w:t> </w:t>
      </w:r>
    </w:p>
    <w:p w14:paraId="439D9C7F" w14:textId="34E7D6A3" w:rsidR="00FA7FB7" w:rsidRPr="00E67709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>จะมีความสัมพันธ์ในเชิงลบกับราคาทองคำโลก กล่าวคือ ถ้าค่าเงินดอลลาร์สหรัฐอ่อนลงเมื่อเทียบกับเงินสกุลสำคัญของโลก เช่น เงินยู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cs/>
        </w:rPr>
        <w:t>โร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 เงินเยน หรือพิจารณาจาก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US Dollar Index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ก็ได้เช่นกัน ราคาทองคำโลกจะสูงขึ้น เพราะราคาทองคำซื้อขายเป็นสกุลเงินดอลลาร์สหรัฐ เมื่อค่าเงินดอลลาร์อ่อนลง ทองคำจะมีราคาถูกลงเมื่อเทียบกับเงินสกุลอื่นที่นักลงทุนถือไว้ จึงสร้างแรงซื้อเข้ามาดันให้ราคาทองคำปรับตัวเพิ่มสูงขึ้น</w:t>
      </w:r>
    </w:p>
    <w:p w14:paraId="10899B77" w14:textId="072F21DB" w:rsidR="00FA7FB7" w:rsidRPr="00E67709" w:rsidRDefault="00FA7FB7" w:rsidP="00E67709">
      <w:pPr>
        <w:pStyle w:val="4"/>
        <w:ind w:firstLine="1080"/>
        <w:rPr>
          <w:rFonts w:ascii="TH SarabunPSK" w:hAnsi="TH SarabunPSK" w:cs="TH SarabunPSK"/>
          <w:sz w:val="32"/>
          <w:szCs w:val="36"/>
        </w:rPr>
      </w:pPr>
      <w:r w:rsidRPr="00E67709">
        <w:rPr>
          <w:rFonts w:ascii="TH SarabunPSK" w:hAnsi="TH SarabunPSK" w:cs="TH SarabunPSK" w:hint="cs"/>
          <w:sz w:val="32"/>
          <w:szCs w:val="32"/>
          <w:cs/>
        </w:rPr>
        <w:t>ข่าวสาร</w:t>
      </w:r>
    </w:p>
    <w:p w14:paraId="71755072" w14:textId="3A7CAA43" w:rsidR="00AB6BA3" w:rsidRPr="00E67709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>ข่าวสารเป็นสิ่งสำคัญอีกอย่างที่ราคาทองคำจะมีความผันผวนเนื่องจากข่าวสารจะมีทั้งข่าวดีที่ส่งผลดีกับทองคำแล้ว แต่ก็ยังมีข่าวสารที่ไม่ดีส่งผลต่อทองคำในทิศทางลงส่วนใหญ่ข่าวสารที่กระทบถึงทองคำ เช่น ข่าวสารเกี่ยวกับน้ำมัน ข่าวสารเกี่ยวกับเศษฐกิจ อัตราการว่างงาน หรือโรงงานต่าง ภาวะเงิน</w:t>
      </w:r>
      <w:r w:rsidRPr="00E67709">
        <w:rPr>
          <w:rFonts w:ascii="TH SarabunPSK" w:hAnsi="TH SarabunPSK" w:cs="TH SarabunPSK" w:hint="cs"/>
          <w:color w:val="000000" w:themeColor="text1"/>
          <w:cs/>
        </w:rPr>
        <w:lastRenderedPageBreak/>
        <w:t>เฟ้อ หรือ เงินฝืด และข่าวสารที่สำคัญมากสำหรับทองคำจะเป็นข่าวสารจากธนาคารโลก หรือ ธนาคารกลางต่าง ๆ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474"/>
        <w:gridCol w:w="2597"/>
        <w:gridCol w:w="2559"/>
      </w:tblGrid>
      <w:tr w:rsidR="00FA7FB7" w:rsidRPr="00E67709" w14:paraId="12162177" w14:textId="77777777" w:rsidTr="002235F2">
        <w:trPr>
          <w:trHeight w:val="856"/>
        </w:trPr>
        <w:tc>
          <w:tcPr>
            <w:tcW w:w="3474" w:type="dxa"/>
          </w:tcPr>
          <w:p w14:paraId="2E7EB5FB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ข่าวสาร</w:t>
            </w:r>
          </w:p>
        </w:tc>
        <w:tc>
          <w:tcPr>
            <w:tcW w:w="2597" w:type="dxa"/>
          </w:tcPr>
          <w:p w14:paraId="4E183C38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ข่าวประเภท</w:t>
            </w:r>
          </w:p>
        </w:tc>
        <w:tc>
          <w:tcPr>
            <w:tcW w:w="2559" w:type="dxa"/>
          </w:tcPr>
          <w:p w14:paraId="12CB089D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อ้างอิงค์</w:t>
            </w:r>
          </w:p>
        </w:tc>
      </w:tr>
      <w:tr w:rsidR="00FA7FB7" w:rsidRPr="00E67709" w14:paraId="4960495A" w14:textId="77777777" w:rsidTr="002235F2">
        <w:trPr>
          <w:trHeight w:val="856"/>
        </w:trPr>
        <w:tc>
          <w:tcPr>
            <w:tcW w:w="3474" w:type="dxa"/>
          </w:tcPr>
          <w:p w14:paraId="760E8F12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Census Bureau</w:t>
            </w:r>
          </w:p>
        </w:tc>
        <w:tc>
          <w:tcPr>
            <w:tcW w:w="2597" w:type="dxa"/>
          </w:tcPr>
          <w:p w14:paraId="27939243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กระทรวงพาณิชย์สหรัฐ</w:t>
            </w:r>
          </w:p>
        </w:tc>
        <w:tc>
          <w:tcPr>
            <w:tcW w:w="2559" w:type="dxa"/>
          </w:tcPr>
          <w:p w14:paraId="635EDD65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[7]</w:t>
            </w:r>
          </w:p>
        </w:tc>
      </w:tr>
      <w:tr w:rsidR="00FA7FB7" w:rsidRPr="00E67709" w14:paraId="355B8824" w14:textId="77777777" w:rsidTr="002235F2">
        <w:trPr>
          <w:trHeight w:val="856"/>
        </w:trPr>
        <w:tc>
          <w:tcPr>
            <w:tcW w:w="3474" w:type="dxa"/>
          </w:tcPr>
          <w:p w14:paraId="0DEADD7C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 xml:space="preserve">Us Department of </w:t>
            </w:r>
            <w:proofErr w:type="spellStart"/>
            <w:r w:rsidRPr="00E67709">
              <w:rPr>
                <w:rFonts w:ascii="TH SarabunPSK" w:hAnsi="TH SarabunPSK" w:cs="TH SarabunPSK" w:hint="cs"/>
                <w:color w:val="000000" w:themeColor="text1"/>
              </w:rPr>
              <w:t>labo</w:t>
            </w:r>
            <w:proofErr w:type="spellEnd"/>
          </w:p>
        </w:tc>
        <w:tc>
          <w:tcPr>
            <w:tcW w:w="2597" w:type="dxa"/>
          </w:tcPr>
          <w:p w14:paraId="063FA515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shd w:val="clear" w:color="auto" w:fill="FFFFFF"/>
                <w:cs/>
              </w:rPr>
              <w:t>กระทรวงแรงงาน</w:t>
            </w:r>
          </w:p>
          <w:p w14:paraId="52ACD199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</w:p>
        </w:tc>
        <w:tc>
          <w:tcPr>
            <w:tcW w:w="2559" w:type="dxa"/>
          </w:tcPr>
          <w:p w14:paraId="4AF1B28C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[8]</w:t>
            </w:r>
          </w:p>
        </w:tc>
      </w:tr>
      <w:tr w:rsidR="00FA7FB7" w:rsidRPr="00E67709" w14:paraId="271AA2EF" w14:textId="77777777" w:rsidTr="002235F2">
        <w:trPr>
          <w:trHeight w:val="856"/>
        </w:trPr>
        <w:tc>
          <w:tcPr>
            <w:tcW w:w="3474" w:type="dxa"/>
          </w:tcPr>
          <w:p w14:paraId="13829A68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Energy information Administration</w:t>
            </w:r>
          </w:p>
        </w:tc>
        <w:tc>
          <w:tcPr>
            <w:tcW w:w="2597" w:type="dxa"/>
          </w:tcPr>
          <w:p w14:paraId="146A4CA5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shd w:val="clear" w:color="auto" w:fill="FFFFFF"/>
                <w:cs/>
              </w:rPr>
              <w:t>ข้อมูล</w:t>
            </w:r>
            <w:hyperlink r:id="rId12" w:history="1">
              <w:r w:rsidRPr="00E67709">
                <w:rPr>
                  <w:rStyle w:val="a7"/>
                  <w:rFonts w:ascii="TH SarabunPSK" w:hAnsi="TH SarabunPSK" w:cs="TH SarabunPSK" w:hint="cs"/>
                  <w:color w:val="000000" w:themeColor="text1"/>
                  <w:shd w:val="clear" w:color="auto" w:fill="FFFFFF"/>
                  <w:cs/>
                </w:rPr>
                <w:t>ด้านพลังงาน</w:t>
              </w:r>
            </w:hyperlink>
          </w:p>
          <w:p w14:paraId="4D0B06A5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</w:p>
        </w:tc>
        <w:tc>
          <w:tcPr>
            <w:tcW w:w="2559" w:type="dxa"/>
          </w:tcPr>
          <w:p w14:paraId="3B0AC454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[9]</w:t>
            </w:r>
          </w:p>
        </w:tc>
      </w:tr>
      <w:tr w:rsidR="00FA7FB7" w:rsidRPr="00E67709" w14:paraId="08251E0F" w14:textId="77777777" w:rsidTr="002235F2">
        <w:trPr>
          <w:trHeight w:val="889"/>
        </w:trPr>
        <w:tc>
          <w:tcPr>
            <w:tcW w:w="3474" w:type="dxa"/>
          </w:tcPr>
          <w:p w14:paraId="43E96B30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 xml:space="preserve">กองทุน </w:t>
            </w:r>
            <w:r w:rsidRPr="00E67709">
              <w:rPr>
                <w:rFonts w:ascii="TH SarabunPSK" w:hAnsi="TH SarabunPSK" w:cs="TH SarabunPSK" w:hint="cs"/>
                <w:color w:val="000000" w:themeColor="text1"/>
              </w:rPr>
              <w:t>SPDR</w:t>
            </w:r>
          </w:p>
        </w:tc>
        <w:tc>
          <w:tcPr>
            <w:tcW w:w="2597" w:type="dxa"/>
          </w:tcPr>
          <w:p w14:paraId="6CC1EB66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 xml:space="preserve">การซื้อขายทองคำของกองทุน </w:t>
            </w:r>
            <w:r w:rsidRPr="00E67709">
              <w:rPr>
                <w:rFonts w:ascii="TH SarabunPSK" w:hAnsi="TH SarabunPSK" w:cs="TH SarabunPSK" w:hint="cs"/>
                <w:color w:val="000000" w:themeColor="text1"/>
              </w:rPr>
              <w:t>SPDR</w:t>
            </w:r>
          </w:p>
        </w:tc>
        <w:tc>
          <w:tcPr>
            <w:tcW w:w="2559" w:type="dxa"/>
          </w:tcPr>
          <w:p w14:paraId="66709586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[10]</w:t>
            </w:r>
          </w:p>
        </w:tc>
      </w:tr>
      <w:tr w:rsidR="00FA7FB7" w:rsidRPr="00E67709" w14:paraId="4DF5B30F" w14:textId="77777777" w:rsidTr="002235F2">
        <w:trPr>
          <w:trHeight w:val="856"/>
        </w:trPr>
        <w:tc>
          <w:tcPr>
            <w:tcW w:w="3474" w:type="dxa"/>
          </w:tcPr>
          <w:p w14:paraId="12FED9E7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Federal Reserve</w:t>
            </w:r>
          </w:p>
        </w:tc>
        <w:tc>
          <w:tcPr>
            <w:tcW w:w="2597" w:type="dxa"/>
          </w:tcPr>
          <w:p w14:paraId="55FA2C16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shd w:val="clear" w:color="auto" w:fill="FFFFFF"/>
                <w:cs/>
              </w:rPr>
              <w:t>ธนาคารกลางสหรัฐ</w:t>
            </w:r>
          </w:p>
          <w:p w14:paraId="797A3888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</w:p>
        </w:tc>
        <w:tc>
          <w:tcPr>
            <w:tcW w:w="2559" w:type="dxa"/>
          </w:tcPr>
          <w:p w14:paraId="60D7B2DD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[11]</w:t>
            </w:r>
          </w:p>
        </w:tc>
      </w:tr>
      <w:tr w:rsidR="00FA7FB7" w:rsidRPr="00E67709" w14:paraId="4816AC37" w14:textId="77777777" w:rsidTr="002235F2">
        <w:trPr>
          <w:trHeight w:val="856"/>
        </w:trPr>
        <w:tc>
          <w:tcPr>
            <w:tcW w:w="3474" w:type="dxa"/>
          </w:tcPr>
          <w:p w14:paraId="65E31A11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Bloomberg</w:t>
            </w:r>
          </w:p>
        </w:tc>
        <w:tc>
          <w:tcPr>
            <w:tcW w:w="2597" w:type="dxa"/>
          </w:tcPr>
          <w:p w14:paraId="546BF34A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  <w:cs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รายงานข่าวทั่วไปรอบโลก</w:t>
            </w:r>
          </w:p>
        </w:tc>
        <w:tc>
          <w:tcPr>
            <w:tcW w:w="2559" w:type="dxa"/>
          </w:tcPr>
          <w:p w14:paraId="4C61340D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[12]</w:t>
            </w:r>
          </w:p>
        </w:tc>
      </w:tr>
      <w:tr w:rsidR="00FA7FB7" w:rsidRPr="00E67709" w14:paraId="757398DB" w14:textId="77777777" w:rsidTr="002235F2">
        <w:trPr>
          <w:trHeight w:val="856"/>
        </w:trPr>
        <w:tc>
          <w:tcPr>
            <w:tcW w:w="3474" w:type="dxa"/>
          </w:tcPr>
          <w:p w14:paraId="28D99D7D" w14:textId="77777777" w:rsidR="00FA7FB7" w:rsidRPr="00E67709" w:rsidRDefault="00FA7FB7" w:rsidP="00E67709">
            <w:pPr>
              <w:pStyle w:val="af4"/>
              <w:numPr>
                <w:ilvl w:val="0"/>
                <w:numId w:val="16"/>
              </w:numPr>
              <w:suppressAutoHyphens w:val="0"/>
              <w:spacing w:after="0" w:line="240" w:lineRule="auto"/>
              <w:ind w:firstLine="0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Twitter</w:t>
            </w:r>
          </w:p>
        </w:tc>
        <w:tc>
          <w:tcPr>
            <w:tcW w:w="2597" w:type="dxa"/>
          </w:tcPr>
          <w:p w14:paraId="3F7B8047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  <w:cs/>
              </w:rPr>
              <w:t>ข่าวทั่วไป</w:t>
            </w:r>
          </w:p>
        </w:tc>
        <w:tc>
          <w:tcPr>
            <w:tcW w:w="2559" w:type="dxa"/>
          </w:tcPr>
          <w:p w14:paraId="7FF502A6" w14:textId="77777777" w:rsidR="00FA7FB7" w:rsidRPr="00E67709" w:rsidRDefault="00FA7FB7" w:rsidP="00E67709">
            <w:pPr>
              <w:jc w:val="center"/>
              <w:rPr>
                <w:rFonts w:ascii="TH SarabunPSK" w:hAnsi="TH SarabunPSK" w:cs="TH SarabunPSK"/>
                <w:color w:val="000000" w:themeColor="text1"/>
              </w:rPr>
            </w:pPr>
            <w:r w:rsidRPr="00E67709">
              <w:rPr>
                <w:rFonts w:ascii="TH SarabunPSK" w:hAnsi="TH SarabunPSK" w:cs="TH SarabunPSK" w:hint="cs"/>
                <w:color w:val="000000" w:themeColor="text1"/>
              </w:rPr>
              <w:t>[13]</w:t>
            </w:r>
          </w:p>
        </w:tc>
      </w:tr>
    </w:tbl>
    <w:p w14:paraId="09053585" w14:textId="3052493B" w:rsidR="00FA7FB7" w:rsidRPr="00E67709" w:rsidRDefault="008D2195" w:rsidP="008D2195">
      <w:pPr>
        <w:pStyle w:val="af3"/>
        <w:rPr>
          <w:rFonts w:ascii="TH SarabunPSK" w:hAnsi="TH SarabunPSK" w:cs="TH SarabunPSK"/>
          <w:color w:val="000000" w:themeColor="text1"/>
          <w:cs/>
        </w:rPr>
      </w:pPr>
      <w:bookmarkStart w:id="85" w:name="_Toc123919378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2</w:t>
      </w:r>
      <w:r>
        <w:rPr>
          <w:cs/>
        </w:rPr>
        <w:fldChar w:fldCharType="end"/>
      </w:r>
      <w:r>
        <w:rPr>
          <w:rFonts w:hint="cs"/>
          <w:cs/>
        </w:rPr>
        <w:t xml:space="preserve"> แหล่งข่าวสาร</w:t>
      </w:r>
      <w:bookmarkEnd w:id="85"/>
    </w:p>
    <w:p w14:paraId="449F48E1" w14:textId="3C9C0699" w:rsidR="00FA7FB7" w:rsidRPr="00E67709" w:rsidRDefault="00FA7FB7" w:rsidP="00AB6BA3">
      <w:pPr>
        <w:shd w:val="clear" w:color="auto" w:fill="FFFFFF"/>
        <w:ind w:firstLine="2160"/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s/>
        </w:rPr>
        <w:t xml:space="preserve">ในปัจจุบัน เทคโนโลยี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Machine Learning NLP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>เป็นที่นิยม</w:t>
      </w:r>
      <w:r w:rsidRPr="00E67709">
        <w:rPr>
          <w:rFonts w:ascii="TH SarabunPSK" w:hAnsi="TH SarabunPSK" w:cs="TH SarabunPSK" w:hint="cs"/>
          <w:cs/>
        </w:rPr>
        <w:t xml:space="preserve">ในการเอามาทำ </w:t>
      </w:r>
      <w:r w:rsidRPr="00E67709">
        <w:rPr>
          <w:rFonts w:ascii="TH SarabunPSK" w:hAnsi="TH SarabunPSK" w:cs="TH SarabunPSK" w:hint="cs"/>
        </w:rPr>
        <w:t xml:space="preserve">AI </w:t>
      </w:r>
      <w:r w:rsidRPr="00E67709">
        <w:rPr>
          <w:rFonts w:ascii="TH SarabunPSK" w:hAnsi="TH SarabunPSK" w:cs="TH SarabunPSK" w:hint="cs"/>
          <w:cs/>
        </w:rPr>
        <w:t>เช่น การดึงข้อมูล การแปลภาษา การทำให้ข้อความง่ายขึ้น การวิเคราะห์ให้ความรู้สึกของผู้ใช้ การสรุปข้อความ ตัวกรองสแปม คาดการณ์ผลการค้นหาของผู้ใช้ แก้ไขขำผิดอัตโนมัติ เป็นต้น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Natural Language Processing(NLP) for Machine Learning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หรือการประมวลผลภาษาธรรมชาติด้วย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>Python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 ซึงภาษา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Python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lastRenderedPageBreak/>
        <w:t>เป็นภาษาที่รวดเร็วและในการทำ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</w:rPr>
        <w:t xml:space="preserve"> NLP </w:t>
      </w:r>
      <w:r w:rsidRPr="00E67709">
        <w:rPr>
          <w:rFonts w:ascii="TH SarabunPSK" w:hAnsi="TH SarabunPSK" w:cs="TH SarabunPSK" w:hint="cs"/>
          <w:color w:val="292929"/>
          <w:spacing w:val="-3"/>
          <w:kern w:val="36"/>
          <w:cs/>
        </w:rPr>
        <w:t xml:space="preserve">จะใช้ 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</w:rPr>
        <w:t>Natural Language Toolkit</w:t>
      </w:r>
      <w:r w:rsidRPr="00E67709">
        <w:rPr>
          <w:rFonts w:ascii="TH SarabunPSK" w:hAnsi="TH SarabunPSK" w:cs="TH SarabunPSK" w:hint="cs"/>
          <w:cs/>
        </w:rPr>
        <w:t xml:space="preserve"> (</w:t>
      </w:r>
      <w:r w:rsidRPr="00E67709">
        <w:rPr>
          <w:rFonts w:ascii="TH SarabunPSK" w:hAnsi="TH SarabunPSK" w:cs="TH SarabunPSK" w:hint="cs"/>
        </w:rPr>
        <w:t>NLTK</w:t>
      </w:r>
      <w:r w:rsidRPr="00E67709">
        <w:rPr>
          <w:rFonts w:ascii="TH SarabunPSK" w:hAnsi="TH SarabunPSK" w:cs="TH SarabunPSK" w:hint="cs"/>
          <w:cs/>
        </w:rPr>
        <w:t xml:space="preserve">) เป็น </w:t>
      </w:r>
      <w:r w:rsidRPr="00E67709">
        <w:rPr>
          <w:rFonts w:ascii="TH SarabunPSK" w:hAnsi="TH SarabunPSK" w:cs="TH SarabunPSK" w:hint="cs"/>
        </w:rPr>
        <w:t xml:space="preserve">Library Opensource </w:t>
      </w:r>
      <w:r w:rsidRPr="00E67709">
        <w:rPr>
          <w:rFonts w:ascii="TH SarabunPSK" w:hAnsi="TH SarabunPSK" w:cs="TH SarabunPSK" w:hint="cs"/>
          <w:cs/>
        </w:rPr>
        <w:t xml:space="preserve">ยอดนิยมใน </w:t>
      </w:r>
      <w:r w:rsidRPr="00E67709">
        <w:rPr>
          <w:rFonts w:ascii="TH SarabunPSK" w:hAnsi="TH SarabunPSK" w:cs="TH SarabunPSK" w:hint="cs"/>
        </w:rPr>
        <w:t xml:space="preserve">Python </w:t>
      </w:r>
      <w:r w:rsidRPr="00E67709">
        <w:rPr>
          <w:rFonts w:ascii="TH SarabunPSK" w:hAnsi="TH SarabunPSK" w:cs="TH SarabunPSK" w:hint="cs"/>
          <w:cs/>
        </w:rPr>
        <w:t>ซึ่งมีรายละเอียดดังนี้</w:t>
      </w:r>
    </w:p>
    <w:p w14:paraId="2DBBA606" w14:textId="77777777" w:rsidR="00FA7FB7" w:rsidRPr="00E67709" w:rsidRDefault="00FA7FB7" w:rsidP="00E67709">
      <w:pPr>
        <w:pStyle w:val="20"/>
        <w:rPr>
          <w:rFonts w:ascii="TH SarabunPSK" w:hAnsi="TH SarabunPSK" w:cs="TH SarabunPSK"/>
          <w:color w:val="000000" w:themeColor="text1"/>
        </w:rPr>
      </w:pPr>
      <w:bookmarkStart w:id="86" w:name="_Toc130469636"/>
      <w:r w:rsidRPr="00E67709">
        <w:rPr>
          <w:rFonts w:ascii="TH SarabunPSK" w:hAnsi="TH SarabunPSK" w:cs="TH SarabunPSK" w:hint="cs"/>
        </w:rPr>
        <w:t>Natural Language Processing NLP</w:t>
      </w:r>
      <w:bookmarkEnd w:id="86"/>
    </w:p>
    <w:p w14:paraId="12DCF632" w14:textId="77777777" w:rsidR="00FA7FB7" w:rsidRPr="00E67709" w:rsidRDefault="00FA7FB7" w:rsidP="00AB6BA3">
      <w:pPr>
        <w:pStyle w:val="afc"/>
        <w:shd w:val="clear" w:color="auto" w:fill="FFFFFF"/>
        <w:spacing w:before="75" w:beforeAutospacing="0" w:after="360" w:afterAutospacing="0" w:line="420" w:lineRule="atLeast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การประมวลผลภาษาธรรมชาติ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NLP)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คือความสามารถของโปรแกรมคอมพิวเตอร์ในการทำความเข้าใจภาษามนุษย์ในขณะที่พูดและเขียน ซึ่งเรียกว่าภาษาธรรมชาติ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เป็นส่วนประกอบของปัญญาประดิษฐ์</w:t>
      </w:r>
    </w:p>
    <w:p w14:paraId="41DD909D" w14:textId="09D656B8" w:rsidR="00FA7FB7" w:rsidRPr="00E67709" w:rsidRDefault="00FA7FB7" w:rsidP="00AB6BA3">
      <w:pPr>
        <w:pStyle w:val="3"/>
        <w:ind w:left="567" w:firstLine="0"/>
        <w:rPr>
          <w:rFonts w:ascii="TH SarabunPSK" w:hAnsi="TH SarabunPSK" w:cs="TH SarabunPSK"/>
        </w:rPr>
      </w:pPr>
      <w:bookmarkStart w:id="87" w:name="_Toc130469637"/>
      <w:r w:rsidRPr="00E67709">
        <w:rPr>
          <w:rFonts w:ascii="TH SarabunPSK" w:hAnsi="TH SarabunPSK" w:cs="TH SarabunPSK" w:hint="cs"/>
        </w:rPr>
        <w:t xml:space="preserve">How does natural language processing </w:t>
      </w:r>
      <w:proofErr w:type="gramStart"/>
      <w:r w:rsidRPr="00E67709">
        <w:rPr>
          <w:rFonts w:ascii="TH SarabunPSK" w:hAnsi="TH SarabunPSK" w:cs="TH SarabunPSK" w:hint="cs"/>
        </w:rPr>
        <w:t>work</w:t>
      </w:r>
      <w:bookmarkEnd w:id="87"/>
      <w:proofErr w:type="gramEnd"/>
    </w:p>
    <w:p w14:paraId="6C01B691" w14:textId="7B58F743" w:rsidR="00FA7FB7" w:rsidRPr="00E67709" w:rsidRDefault="00FA7FB7" w:rsidP="00AB6BA3">
      <w:pPr>
        <w:ind w:firstLine="1287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NLP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ช่วยให้คอมพิวเตอร์เข้าใจภาษาธรรมชาติเหมือนที่มนุษย์เข้าใจ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ไม่ว่าจะเป็นภาษาพูดหรือเขียน การประมวลผลภาษาธรรมชาติใช้ปัญญาประดิษฐ์เพื่อป้อนข้อมูลในโลกแห่งความเป็นจริง ประมวลผล และทำความเข้าใจในลักษณะที่คอมพิวเตอร์สามารถเข้าใจได้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เช่นเดียวกับที่มนุษย์มีเซ็นเซอร์ที่แตกต่างกัน เช่น หูสำหรับได้ยินและตาที่มองเห็น คอมพิวเตอร์มีโปรแกรมสำหรับอ่านและไมโครโฟนเพื่อรวบรวมเสียง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และเช่นเดียวกับที่มนุษย์มีสมองในการประมวลผลอินพุตนั้น คอมพิวเตอร์ก็มีโปรแกรมสำหรับประมวลผลอินพุตที่เกี่ยวข้อง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ในบางจุดของการประมวลผล อินพุตจะถูกแปลงเป็นโค้ดที่คอมพิวเตอร์สามารถเข้าใจได้</w:t>
      </w:r>
      <w:r w:rsidRPr="00E67709">
        <w:rPr>
          <w:rFonts w:ascii="TH SarabunPSK" w:hAnsi="TH SarabunPSK" w:cs="TH SarabunPSK" w:hint="cs"/>
          <w:color w:val="000000" w:themeColor="text1"/>
        </w:rPr>
        <w:br/>
      </w:r>
      <w:r w:rsidRPr="00E67709">
        <w:rPr>
          <w:rFonts w:ascii="TH SarabunPSK" w:hAnsi="TH SarabunPSK" w:cs="TH SarabunPSK" w:hint="cs"/>
          <w:color w:val="000000" w:themeColor="text1"/>
        </w:rPr>
        <w:br/>
      </w:r>
      <w:r w:rsidR="00AB6BA3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 </w:t>
      </w:r>
      <w:r w:rsidR="00AB6BA3">
        <w:rPr>
          <w:rFonts w:ascii="TH SarabunPSK" w:hAnsi="TH SarabunPSK" w:cs="TH SarabunPSK"/>
          <w:color w:val="000000" w:themeColor="text1"/>
          <w:shd w:val="clear" w:color="auto" w:fill="FFFFFF"/>
          <w:cs/>
        </w:rPr>
        <w:tab/>
      </w:r>
      <w:r w:rsidR="00AB6BA3">
        <w:rPr>
          <w:rFonts w:ascii="TH SarabunPSK" w:hAnsi="TH SarabunPSK" w:cs="TH SarabunPSK"/>
          <w:color w:val="000000" w:themeColor="text1"/>
          <w:shd w:val="clear" w:color="auto" w:fill="FFFFFF"/>
          <w:cs/>
        </w:rPr>
        <w:tab/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มีสองขั้นตอนหลักในการประมวลผลภาษาธรรมชาติ: การประมวลผล</w:t>
      </w:r>
      <w:hyperlink r:id="rId13" w:history="1">
        <w:r w:rsidRPr="00E67709">
          <w:rPr>
            <w:rStyle w:val="a7"/>
            <w:rFonts w:ascii="TH SarabunPSK" w:hAnsi="TH SarabunPSK" w:cs="TH SarabunPSK" w:hint="cs"/>
            <w:color w:val="000000" w:themeColor="text1"/>
            <w:shd w:val="clear" w:color="auto" w:fill="FFFFFF"/>
            <w:cs/>
          </w:rPr>
          <w:t>ข้อมูลล่วงหน้า</w:t>
        </w:r>
      </w:hyperlink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และการพัฒนา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อัลกอริธึม</w:t>
      </w:r>
      <w:proofErr w:type="spellEnd"/>
    </w:p>
    <w:p w14:paraId="18C5C939" w14:textId="77777777" w:rsidR="00FA7FB7" w:rsidRPr="00E67709" w:rsidRDefault="00FA7FB7" w:rsidP="00AB6BA3">
      <w:pPr>
        <w:ind w:firstLine="1440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การประมวลผลข้อมูลล่วงหน้าเกี่ยวข้องกับการเตรียมและ "การล้าง" ข้อมูลข้อความสำหรับเครื่องเพื่อให้สามารถวิเคราะห์ได้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การประมวลผลล่วงหน้าทำให้ข้อมูลอยู่ในรูปแบบที่ใช้การได้และเน้นคุณลักษณะในข้อความที่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สามารถทำงานได้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สามารถทำได้หลายวิธี ได้แก่:</w:t>
      </w:r>
    </w:p>
    <w:p w14:paraId="76C53C96" w14:textId="77777777" w:rsidR="00FA7FB7" w:rsidRPr="00E67709" w:rsidRDefault="00000000" w:rsidP="00AB6BA3">
      <w:pPr>
        <w:ind w:left="720" w:firstLine="720"/>
        <w:rPr>
          <w:rFonts w:ascii="TH SarabunPSK" w:hAnsi="TH SarabunPSK" w:cs="TH SarabunPSK"/>
          <w:color w:val="000000" w:themeColor="text1"/>
        </w:rPr>
      </w:pPr>
      <w:hyperlink r:id="rId14" w:history="1">
        <w:r w:rsidR="00FA7FB7" w:rsidRPr="00E67709">
          <w:rPr>
            <w:rStyle w:val="afb"/>
            <w:rFonts w:ascii="TH SarabunPSK" w:hAnsi="TH SarabunPSK" w:cs="TH SarabunPSK" w:hint="cs"/>
            <w:color w:val="000000" w:themeColor="text1"/>
            <w:shd w:val="clear" w:color="auto" w:fill="FFFFFF"/>
          </w:rPr>
          <w:t>Tokenization</w:t>
        </w:r>
      </w:hyperlink>
      <w:r w:rsidR="00FA7FB7"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="00FA7FB7"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คือเมื่อข้อความถูกแบ่งออกเป็นหน่วยย่อยเพื่อใช้งาน</w:t>
      </w:r>
    </w:p>
    <w:p w14:paraId="07B23F21" w14:textId="77777777" w:rsidR="00FA7FB7" w:rsidRPr="00E67709" w:rsidRDefault="00000000" w:rsidP="00AB6BA3">
      <w:pPr>
        <w:ind w:firstLine="1440"/>
        <w:rPr>
          <w:rFonts w:ascii="TH SarabunPSK" w:hAnsi="TH SarabunPSK" w:cs="TH SarabunPSK"/>
          <w:color w:val="000000" w:themeColor="text1"/>
        </w:rPr>
      </w:pPr>
      <w:hyperlink r:id="rId15" w:history="1">
        <w:r w:rsidR="00FA7FB7" w:rsidRPr="00E67709">
          <w:rPr>
            <w:rStyle w:val="afb"/>
            <w:rFonts w:ascii="TH SarabunPSK" w:hAnsi="TH SarabunPSK" w:cs="TH SarabunPSK" w:hint="cs"/>
            <w:color w:val="000000" w:themeColor="text1"/>
            <w:shd w:val="clear" w:color="auto" w:fill="FFFFFF"/>
          </w:rPr>
          <w:t>Stop word</w:t>
        </w:r>
      </w:hyperlink>
      <w:r w:rsidR="00FA7FB7"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proofErr w:type="gramStart"/>
      <w:r w:rsidR="00FA7FB7"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คือเมื่อคำทั่วไปถูกลบออกจากข้อความเพื่อให้คำที่ไม่ซ้ำกันซึ่งให้ข้อมูลส่วนใหญ่เกี่ยวกับข้อความยังคงอยู่</w:t>
      </w:r>
      <w:proofErr w:type="gramEnd"/>
    </w:p>
    <w:p w14:paraId="5C2C998C" w14:textId="77777777" w:rsidR="00FA7FB7" w:rsidRPr="00E67709" w:rsidRDefault="00000000" w:rsidP="00AB6BA3">
      <w:pPr>
        <w:ind w:firstLine="1418"/>
        <w:rPr>
          <w:rFonts w:ascii="TH SarabunPSK" w:hAnsi="TH SarabunPSK" w:cs="TH SarabunPSK"/>
          <w:color w:val="000000" w:themeColor="text1"/>
        </w:rPr>
      </w:pPr>
      <w:hyperlink r:id="rId16" w:history="1">
        <w:r w:rsidR="00FA7FB7" w:rsidRPr="00E67709">
          <w:rPr>
            <w:rStyle w:val="afb"/>
            <w:rFonts w:ascii="TH SarabunPSK" w:hAnsi="TH SarabunPSK" w:cs="TH SarabunPSK" w:hint="cs"/>
            <w:color w:val="000000" w:themeColor="text1"/>
            <w:shd w:val="clear" w:color="auto" w:fill="FFFFFF"/>
          </w:rPr>
          <w:t>Lemmatization</w:t>
        </w:r>
      </w:hyperlink>
      <w:r w:rsidR="00FA7FB7" w:rsidRPr="00E67709">
        <w:rPr>
          <w:rStyle w:val="afb"/>
          <w:rFonts w:ascii="TH SarabunPSK" w:hAnsi="TH SarabunPSK" w:cs="TH SarabunPSK" w:hint="cs"/>
          <w:color w:val="000000" w:themeColor="text1"/>
          <w:shd w:val="clear" w:color="auto" w:fill="FFFFFF"/>
        </w:rPr>
        <w:t> and stemming</w:t>
      </w:r>
      <w:r w:rsidR="00FA7FB7"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proofErr w:type="gramStart"/>
      <w:r w:rsidR="00FA7FB7"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คือเวลาที่คำถูกลดขนาดให้อยู่ในรูปแบบรูทเพื่อประมวลผล</w:t>
      </w:r>
      <w:proofErr w:type="gramEnd"/>
    </w:p>
    <w:p w14:paraId="360B716B" w14:textId="77777777" w:rsidR="00FA7FB7" w:rsidRPr="00E67709" w:rsidRDefault="00FA7FB7" w:rsidP="00AB6BA3">
      <w:pPr>
        <w:shd w:val="clear" w:color="auto" w:fill="FFFFFF"/>
        <w:spacing w:before="150" w:after="150" w:line="420" w:lineRule="atLeast"/>
        <w:ind w:firstLine="1440"/>
        <w:rPr>
          <w:rFonts w:ascii="TH SarabunPSK" w:hAnsi="TH SarabunPSK" w:cs="TH SarabunPSK"/>
          <w:color w:val="000000" w:themeColor="text1"/>
        </w:rPr>
      </w:pPr>
      <w:r w:rsidRPr="00E67709">
        <w:rPr>
          <w:rStyle w:val="afb"/>
          <w:rFonts w:ascii="TH SarabunPSK" w:hAnsi="TH SarabunPSK" w:cs="TH SarabunPSK" w:hint="cs"/>
          <w:color w:val="000000" w:themeColor="text1"/>
          <w:shd w:val="clear" w:color="auto" w:fill="FFFFFF"/>
        </w:rPr>
        <w:t>Part-of-speech tagging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อการทำเครื่องหมายคำตามส่วนของคำพูด เช่น คำนาม กริยา </w:t>
      </w:r>
      <w:proofErr w:type="gramStart"/>
      <w:r w:rsidRPr="00E67709">
        <w:rPr>
          <w:rFonts w:ascii="TH SarabunPSK" w:hAnsi="TH SarabunPSK" w:cs="TH SarabunPSK" w:hint="cs"/>
          <w:color w:val="000000" w:themeColor="text1"/>
          <w:cs/>
        </w:rPr>
        <w:t>และคำคุณศัพท์</w:t>
      </w:r>
      <w:proofErr w:type="gramEnd"/>
    </w:p>
    <w:p w14:paraId="700ADC60" w14:textId="77777777" w:rsidR="00FA7FB7" w:rsidRPr="00E67709" w:rsidRDefault="00FA7FB7" w:rsidP="00AB6BA3">
      <w:pPr>
        <w:pStyle w:val="afc"/>
        <w:shd w:val="clear" w:color="auto" w:fill="FFFFFF"/>
        <w:spacing w:before="360" w:beforeAutospacing="0" w:after="360" w:afterAutospacing="0" w:line="420" w:lineRule="atLeast"/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เมื่อข้อมูลได้รับการประมวลผลล่วงหน้า อัลกอริทึมจะได้รับการพัฒนาเพื่อประมวลผล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การประมวลผลภาษาธรรมชาติที่แตกต่างกันมากมาย แต่โดยทั่วไปจะใช้สองประเภทหลัก:</w:t>
      </w:r>
    </w:p>
    <w:p w14:paraId="6BB54C27" w14:textId="2C7F2AB3" w:rsidR="00FA7FB7" w:rsidRPr="00E67709" w:rsidRDefault="00FA7FB7" w:rsidP="00AB6BA3">
      <w:pPr>
        <w:pStyle w:val="afc"/>
        <w:shd w:val="clear" w:color="auto" w:fill="FFFFFF"/>
        <w:spacing w:before="360" w:beforeAutospacing="0" w:after="360" w:afterAutospacing="0" w:line="420" w:lineRule="atLeast"/>
        <w:ind w:firstLine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Rules-based system.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ระบบนี้ใช้กฎทางภาษาที่ออกแบบมาอย่างดี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แนวทางนี้ใช้ในช่วงเริ่มต้นในการพัฒนาการประมวลผลภาษาธรรมชาติ และยังคงใช้อยู่</w:t>
      </w:r>
    </w:p>
    <w:p w14:paraId="253768FC" w14:textId="77777777" w:rsidR="00FA7FB7" w:rsidRPr="00E67709" w:rsidRDefault="00FA7FB7" w:rsidP="00AB6BA3">
      <w:pPr>
        <w:pStyle w:val="afc"/>
        <w:shd w:val="clear" w:color="auto" w:fill="FFFFFF"/>
        <w:spacing w:before="360" w:beforeAutospacing="0" w:after="360" w:afterAutospacing="0" w:line="420" w:lineRule="atLeast"/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Style w:val="afb"/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Machine learning-based system.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การเรียนรู้ของเครื่องใช้วิธีทางสถิติ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พวกเขาเรียนรู้ที่จะดำเนินการตามข้อมูลการฝึกอบรมที่ได้รับ และปรับวิธีการของตนเมื่อมีการประมวลผลข้อมูลมากขึ้น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การประมวลผลภาษาธรรมชาติใช้การผสมผสานระหว่าง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แมช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ชีน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เลิร์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นนิง การเรียนรู้เชิงลึกและ</w:t>
      </w:r>
      <w:hyperlink r:id="rId17" w:history="1">
        <w:r w:rsidRPr="00E67709">
          <w:rPr>
            <w:rStyle w:val="a7"/>
            <w:rFonts w:ascii="TH SarabunPSK" w:hAnsi="TH SarabunPSK" w:cs="TH SarabunPSK" w:hint="cs"/>
            <w:color w:val="000000" w:themeColor="text1"/>
            <w:sz w:val="32"/>
            <w:szCs w:val="32"/>
            <w:shd w:val="clear" w:color="auto" w:fill="FFFFFF"/>
            <w:cs/>
          </w:rPr>
          <w:t>โครงข่ายประสาทเทียม ผ่านการประมวลผลและการเรียนรู้ซ้ำๆ</w:t>
        </w:r>
      </w:hyperlink>
    </w:p>
    <w:p w14:paraId="59C345EA" w14:textId="04B8635D" w:rsidR="00FA7FB7" w:rsidRPr="00E67709" w:rsidRDefault="00FA7FB7" w:rsidP="002273B0">
      <w:pPr>
        <w:pStyle w:val="3"/>
        <w:ind w:left="567" w:firstLine="0"/>
        <w:rPr>
          <w:rFonts w:ascii="TH SarabunPSK" w:hAnsi="TH SarabunPSK" w:cs="TH SarabunPSK"/>
        </w:rPr>
      </w:pPr>
      <w:bookmarkStart w:id="88" w:name="_Toc130469638"/>
      <w:r w:rsidRPr="00E67709">
        <w:rPr>
          <w:rFonts w:ascii="TH SarabunPSK" w:hAnsi="TH SarabunPSK" w:cs="TH SarabunPSK" w:hint="cs"/>
          <w:cs/>
        </w:rPr>
        <w:t>เหตุใดการประมวลผลภาษาธรรมชาติจึงมีความสำคัญ</w:t>
      </w:r>
      <w:bookmarkEnd w:id="88"/>
    </w:p>
    <w:p w14:paraId="335E0EF4" w14:textId="77777777" w:rsidR="00FA7FB7" w:rsidRPr="00E67709" w:rsidRDefault="00FA7FB7" w:rsidP="002273B0">
      <w:pPr>
        <w:pStyle w:val="afc"/>
        <w:shd w:val="clear" w:color="auto" w:fill="FFFFFF"/>
        <w:spacing w:before="75" w:beforeAutospacing="0" w:after="360" w:afterAutospacing="0" w:line="420" w:lineRule="atLeast"/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ธุรกิจใช้ข้อมูลที่ไม่มีโครงสร้างและมีข้อความจำนวนมากและต้องการวิธีในการประมวลผลอย่างมีประสิทธิภาพ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ข้อมูลจำนวนมากที่สร้างขึ้นทางออนไลน์และจัดเก็บไว้ในฐานข้อมูลเป็นภาษามนุษย์ตามธรรมชาติ และจนกระทั่งเมื่อไม่นานมานี้ ธุรกิจต่างๆ ก็ไม่สามารถวิเคราะห์ข้อมูลนี้ได้อย่างมีประสิทธิภาพ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นี่คือจุดที่การประมวลผลภาษาธรรมชาติมีประโยชน์</w:t>
      </w:r>
    </w:p>
    <w:p w14:paraId="3A708487" w14:textId="77777777" w:rsidR="00FA7FB7" w:rsidRPr="00E67709" w:rsidRDefault="00FA7FB7" w:rsidP="002273B0">
      <w:pPr>
        <w:pStyle w:val="afc"/>
        <w:shd w:val="clear" w:color="auto" w:fill="FFFFFF"/>
        <w:spacing w:before="360" w:beforeAutospacing="0" w:after="360" w:afterAutospacing="0" w:line="420" w:lineRule="atLeast"/>
        <w:ind w:firstLine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ประโยชน์ของการประมวลผลภาษาธรรมชาติสามารถเห็นได้เมื่อพิจารณาจากสองข้อความต่อไปนี้: "การประกันการประมวลผลแบบคลาว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ควรเป็นส่วนหนึ่งของข้อตกลงระดับบริการทุกฉบับ" และ "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hyperlink r:id="rId18" w:history="1">
        <w:r w:rsidRPr="00E67709">
          <w:rPr>
            <w:rStyle w:val="a7"/>
            <w:rFonts w:ascii="TH SarabunPSK" w:hAnsi="TH SarabunPSK" w:cs="TH SarabunPSK" w:hint="cs"/>
            <w:color w:val="000000" w:themeColor="text1"/>
            <w:sz w:val="32"/>
            <w:szCs w:val="32"/>
          </w:rPr>
          <w:t>SLA</w:t>
        </w:r>
      </w:hyperlink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ที่ดี ช่วยให้นอนหลับสบายตลอดคืน แม้จะอยู่ในระบบคลาว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"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หากผู้ใช้อาศัยการประมวลผลภาษาธรรมชาติในการค้นหา โปรแกรมจะรับรู้ว่าการ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ประมวลผลแบบคลาว</w:t>
      </w:r>
      <w:proofErr w:type="spellStart"/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เป็นเอนทิตี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คลาว</w:t>
      </w:r>
      <w:proofErr w:type="spellStart"/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นั้นเป็นรูปแบบย่อของคลาว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คอม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วติ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้ง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</w:rPr>
        <w:t>SLA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นั้นเป็นคำย่อของอุตสาหกรรมสำหรับข้อตกลงระดับบริการ</w:t>
      </w:r>
    </w:p>
    <w:p w14:paraId="0998F960" w14:textId="77777777" w:rsidR="00FA7FB7" w:rsidRPr="00E67709" w:rsidRDefault="00FA7FB7" w:rsidP="002273B0">
      <w:pPr>
        <w:pStyle w:val="afc"/>
        <w:shd w:val="clear" w:color="auto" w:fill="FFFFFF"/>
        <w:spacing w:before="360" w:beforeAutospacing="0" w:after="360" w:afterAutospacing="0" w:line="420" w:lineRule="atLeast"/>
        <w:ind w:firstLine="1418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lastRenderedPageBreak/>
        <w:t>เหล่านี้เป็นประเภทขององค์ประกอบที่คลุมเครือซึ่งมักปรากฏในภาษามนุษย์และ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การเรียนรู้ด้วยเครื่องมีการตีความที่ไม่ดีในอดีต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ด้วยการปรับปรุงวิธีการเรียนรู้เชิงลึกและ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แมช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ชีน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เลิร์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นนิง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สามารถตีความได้อย่างมีประสิทธิภาพ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การปรับปรุงเหล่านี้ช่วยขยายความกว้างและความลึกของข้อมูลที่สามารถวิเคราะห์ได้</w:t>
      </w:r>
    </w:p>
    <w:p w14:paraId="4CA3928B" w14:textId="23DD6F1A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bookmarkStart w:id="89" w:name="_Toc130469639"/>
      <w:r w:rsidRPr="00E67709">
        <w:rPr>
          <w:rFonts w:ascii="TH SarabunPSK" w:hAnsi="TH SarabunPSK" w:cs="TH SarabunPSK" w:hint="cs"/>
          <w:cs/>
        </w:rPr>
        <w:t>เทคนิคและวิธีการประมวลผลภาษาธรรมชาติ</w:t>
      </w:r>
      <w:bookmarkEnd w:id="89"/>
    </w:p>
    <w:p w14:paraId="3A39C0F4" w14:textId="77777777" w:rsidR="00FA7FB7" w:rsidRPr="00E67709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  <w:cs/>
        </w:rPr>
        <w:t xml:space="preserve">ทั่วไปสำหรับข้อความก่อนการประมวลผลประกอบด้วย  </w:t>
      </w:r>
      <w:r w:rsidRPr="00E67709">
        <w:rPr>
          <w:rFonts w:ascii="TH SarabunPSK" w:hAnsi="TH SarabunPSK" w:cs="TH SarabunPSK" w:hint="cs"/>
        </w:rPr>
        <w:t>5</w:t>
      </w:r>
      <w:r w:rsidRPr="00E67709">
        <w:rPr>
          <w:rFonts w:ascii="TH SarabunPSK" w:hAnsi="TH SarabunPSK" w:cs="TH SarabunPSK" w:hint="cs"/>
          <w:cs/>
        </w:rPr>
        <w:t xml:space="preserve"> อย่าง</w:t>
      </w:r>
    </w:p>
    <w:p w14:paraId="54AC1E0A" w14:textId="73759A70" w:rsidR="00FA7FB7" w:rsidRPr="00E67709" w:rsidRDefault="00FA7FB7" w:rsidP="00E67709">
      <w:pPr>
        <w:shd w:val="clear" w:color="auto" w:fill="FFFFFF"/>
        <w:jc w:val="thaiDistribute"/>
        <w:rPr>
          <w:rFonts w:ascii="TH SarabunPSK" w:hAnsi="TH SarabunPSK" w:cs="TH SarabunPSK"/>
          <w:color w:val="000000" w:themeColor="text1"/>
          <w:cs/>
        </w:rPr>
      </w:pPr>
      <w:r w:rsidRPr="00E67709">
        <w:rPr>
          <w:rFonts w:ascii="TH SarabunPSK" w:hAnsi="TH SarabunPSK" w:cs="TH SarabunPSK" w:hint="cs"/>
          <w:color w:val="000000" w:themeColor="text1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>2.2.3.1</w:t>
      </w:r>
      <w:r w:rsidR="00E67709"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 xml:space="preserve"> 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>Sentence segmentation</w:t>
      </w:r>
      <w:r w:rsidRPr="00E67709">
        <w:rPr>
          <w:rFonts w:ascii="TH SarabunPSK" w:hAnsi="TH SarabunPSK" w:cs="TH SarabunPSK" w:hint="cs"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ในขั้นตอนแรกของการเตรียมประโยคข้อความจะถูกแบ่งออกเป็นประโยคข้อความที่ใช้ เช่น ภาษาอังกฤษ เครื่องหมายวรรคตอน โดยเฉพาะอักขระหยุด เครืองหมายอัศเจรีย์และเครื่องหมายคำถามสามารถใช้ระบุจุดสิ้นสุดของประโยคได้อย่างไรก็ตาม อักขระจุดยังสามารถมใช้เป็นตัวย่อของข้อความได้ เช่น </w:t>
      </w:r>
      <w:r w:rsidRPr="00E67709">
        <w:rPr>
          <w:rFonts w:ascii="TH SarabunPSK" w:hAnsi="TH SarabunPSK" w:cs="TH SarabunPSK" w:hint="cs"/>
        </w:rPr>
        <w:t xml:space="preserve">Ms. </w:t>
      </w:r>
      <w:r w:rsidRPr="00E67709">
        <w:rPr>
          <w:rFonts w:ascii="TH SarabunPSK" w:hAnsi="TH SarabunPSK" w:cs="TH SarabunPSK" w:hint="cs"/>
          <w:cs/>
        </w:rPr>
        <w:t xml:space="preserve">หรือ </w:t>
      </w:r>
      <w:r w:rsidRPr="00E67709">
        <w:rPr>
          <w:rFonts w:ascii="TH SarabunPSK" w:hAnsi="TH SarabunPSK" w:cs="TH SarabunPSK" w:hint="cs"/>
        </w:rPr>
        <w:t xml:space="preserve">UK </w:t>
      </w:r>
      <w:r w:rsidRPr="00E67709">
        <w:rPr>
          <w:rFonts w:ascii="TH SarabunPSK" w:hAnsi="TH SarabunPSK" w:cs="TH SarabunPSK" w:hint="cs"/>
          <w:cs/>
        </w:rPr>
        <w:t>ซึ่งในกรณีนี้ อักขระหยุดไม่ได้หมายถึงจุดสิ้นสุดของประโยค ในกรณีเหล่านี้ใช้อักษรย่อเพื่อหลีกเลี่ยงการแบ่งประเภทขอบเขตประโยคที่ไม่ถูกต้อง เมื่อข้อความมีคำศัพท์เฉพาะ เราจะต้องสร้างพจนานุกรมคำย่อเพิ่มเติมเพื่อหลีกเลี่ยงการทำเครื่องหมายผิดหลักธรรมชาติ  ตัวอย่างการทำให้เป็นมาตรฐาน</w:t>
      </w:r>
    </w:p>
    <w:p w14:paraId="6A0957D2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5277B855" wp14:editId="55E76C52">
            <wp:extent cx="2654300" cy="1728592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24"/>
                    <a:stretch/>
                  </pic:blipFill>
                  <pic:spPr bwMode="auto">
                    <a:xfrm>
                      <a:off x="0" y="0"/>
                      <a:ext cx="2654300" cy="172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F2658" w14:textId="3F39443B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90" w:name="_Toc123919361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เป็นการทำ </w:t>
      </w:r>
      <w:r w:rsidRPr="00E67709">
        <w:rPr>
          <w:rFonts w:ascii="TH SarabunPSK" w:hAnsi="TH SarabunPSK" w:cs="TH SarabunPSK" w:hint="cs"/>
        </w:rPr>
        <w:t>Tokenization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[6]</w:t>
      </w:r>
      <w:bookmarkEnd w:id="90"/>
    </w:p>
    <w:p w14:paraId="4E8ED2DD" w14:textId="730DBD5E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>2.2.3.2</w:t>
      </w:r>
      <w:r w:rsidR="00E67709"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 xml:space="preserve"> 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6"/>
        </w:rPr>
        <w:t>Tokenization</w:t>
      </w:r>
      <w:r w:rsidRPr="00E67709">
        <w:rPr>
          <w:rFonts w:ascii="TH SarabunPSK" w:hAnsi="TH SarabunPSK" w:cs="TH SarabunPSK" w:hint="cs"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คือ การแบ่งข้อความออกเป็นคำและเครื่องหมายวรรคตอนที่เป็นเครื่องหมายเช่น เดียวกับการแบ่งประโยคเครื่องหมายวรรคตอน ตัวอย่างเช่น </w:t>
      </w:r>
      <w:r w:rsidRPr="00E67709">
        <w:rPr>
          <w:rFonts w:ascii="TH SarabunPSK" w:hAnsi="TH SarabunPSK" w:cs="TH SarabunPSK" w:hint="cs"/>
        </w:rPr>
        <w:t xml:space="preserve">U.K. </w:t>
      </w:r>
      <w:r w:rsidRPr="00E67709">
        <w:rPr>
          <w:rFonts w:ascii="TH SarabunPSK" w:hAnsi="TH SarabunPSK" w:cs="TH SarabunPSK" w:hint="cs"/>
          <w:cs/>
        </w:rPr>
        <w:t xml:space="preserve">ควรจะเป็นเครื่องหมายและ </w:t>
      </w:r>
      <w:r w:rsidRPr="00E67709">
        <w:rPr>
          <w:rFonts w:ascii="TH SarabunPSK" w:hAnsi="TH SarabunPSK" w:cs="TH SarabunPSK" w:hint="cs"/>
        </w:rPr>
        <w:t xml:space="preserve">don’t </w:t>
      </w:r>
      <w:proofErr w:type="gramStart"/>
      <w:r w:rsidRPr="00E67709">
        <w:rPr>
          <w:rFonts w:ascii="TH SarabunPSK" w:hAnsi="TH SarabunPSK" w:cs="TH SarabunPSK" w:hint="cs"/>
          <w:cs/>
        </w:rPr>
        <w:t xml:space="preserve">ควรแบ่งออกเป็นสองเครื่องหมาย  </w:t>
      </w:r>
      <w:r w:rsidRPr="00E67709">
        <w:rPr>
          <w:rFonts w:ascii="TH SarabunPSK" w:hAnsi="TH SarabunPSK" w:cs="TH SarabunPSK" w:hint="cs"/>
        </w:rPr>
        <w:t>do</w:t>
      </w:r>
      <w:proofErr w:type="gramEnd"/>
      <w:r w:rsidRPr="00E67709">
        <w:rPr>
          <w:rFonts w:ascii="TH SarabunPSK" w:hAnsi="TH SarabunPSK" w:cs="TH SarabunPSK" w:hint="cs"/>
        </w:rPr>
        <w:t xml:space="preserve"> แ</w:t>
      </w:r>
      <w:r w:rsidRPr="00E67709">
        <w:rPr>
          <w:rFonts w:ascii="TH SarabunPSK" w:hAnsi="TH SarabunPSK" w:cs="TH SarabunPSK" w:hint="cs"/>
          <w:cs/>
        </w:rPr>
        <w:t xml:space="preserve">ละ </w:t>
      </w:r>
      <w:proofErr w:type="spellStart"/>
      <w:r w:rsidRPr="00E67709">
        <w:rPr>
          <w:rFonts w:ascii="TH SarabunPSK" w:hAnsi="TH SarabunPSK" w:cs="TH SarabunPSK" w:hint="cs"/>
        </w:rPr>
        <w:t>n’t</w:t>
      </w:r>
      <w:proofErr w:type="spellEnd"/>
    </w:p>
    <w:p w14:paraId="583C3A68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</w:p>
    <w:p w14:paraId="31817D43" w14:textId="7D8E5315" w:rsidR="00FA7FB7" w:rsidRPr="002273B0" w:rsidRDefault="00FA7FB7" w:rsidP="00E67709">
      <w:pPr>
        <w:jc w:val="thaiDistribute"/>
        <w:rPr>
          <w:rFonts w:ascii="TH SarabunPSK" w:hAnsi="TH SarabunPSK" w:cs="TH SarabunPSK"/>
          <w:cs/>
        </w:rPr>
      </w:pPr>
      <w:r w:rsidRPr="00E67709">
        <w:rPr>
          <w:rFonts w:ascii="TH SarabunPSK" w:hAnsi="TH SarabunPSK" w:cs="TH SarabunPSK" w:hint="cs"/>
        </w:rPr>
        <w:lastRenderedPageBreak/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2"/>
        </w:rPr>
        <w:t>2.2.3.3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2"/>
        </w:rPr>
        <w:tab/>
        <w:t xml:space="preserve">Stemming 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2"/>
          <w:cs/>
        </w:rPr>
        <w:t xml:space="preserve">และ </w:t>
      </w:r>
      <w:r w:rsidRPr="00E67709">
        <w:rPr>
          <w:rStyle w:val="40"/>
          <w:rFonts w:ascii="TH SarabunPSK" w:eastAsia="TH Sarabun New" w:hAnsi="TH SarabunPSK" w:cs="TH SarabunPSK" w:hint="cs"/>
          <w:sz w:val="32"/>
          <w:szCs w:val="32"/>
        </w:rPr>
        <w:t>lemmatization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เป็นส่วนสำคัญของกระบวนการทำให้เป็นมามาตรฐาน การทำให้เป็นมาตรฐานประกอบด้วยการสกัดคำที่ต้องระบุต้นคำโดนการลบต่อท้าย เช่น </w:t>
      </w:r>
      <w:r w:rsidRPr="00E67709">
        <w:rPr>
          <w:rFonts w:ascii="TH SarabunPSK" w:hAnsi="TH SarabunPSK" w:cs="TH SarabunPSK" w:hint="cs"/>
        </w:rPr>
        <w:t>-ed</w:t>
      </w:r>
      <w:r w:rsidRPr="00E67709">
        <w:rPr>
          <w:rFonts w:ascii="TH SarabunPSK" w:hAnsi="TH SarabunPSK" w:cs="TH SarabunPSK" w:hint="cs"/>
          <w:cs/>
        </w:rPr>
        <w:t xml:space="preserve"> และ </w:t>
      </w:r>
      <w:r w:rsidRPr="00E67709">
        <w:rPr>
          <w:rFonts w:ascii="TH SarabunPSK" w:hAnsi="TH SarabunPSK" w:cs="TH SarabunPSK" w:hint="cs"/>
        </w:rPr>
        <w:t>-</w:t>
      </w:r>
      <w:proofErr w:type="spellStart"/>
      <w:r w:rsidRPr="00E67709">
        <w:rPr>
          <w:rFonts w:ascii="TH SarabunPSK" w:hAnsi="TH SarabunPSK" w:cs="TH SarabunPSK" w:hint="cs"/>
        </w:rPr>
        <w:t>ing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ไม่จำเป็นต้องเป็นคำ ในทำนองเดียวกัน</w:t>
      </w:r>
      <w:r w:rsidRPr="00E67709">
        <w:rPr>
          <w:rFonts w:ascii="TH SarabunPSK" w:hAnsi="TH SarabunPSK" w:cs="TH SarabunPSK" w:hint="cs"/>
        </w:rPr>
        <w:t xml:space="preserve"> lemmatization </w:t>
      </w:r>
      <w:r w:rsidRPr="00E67709">
        <w:rPr>
          <w:rFonts w:ascii="TH SarabunPSK" w:hAnsi="TH SarabunPSK" w:cs="TH SarabunPSK" w:hint="cs"/>
          <w:cs/>
        </w:rPr>
        <w:t>เกี่ยวข้องกับการลบคำนำหน้าและส่วนต่อท้ายความแตกต่างที่สำคัญคือผลที่ได้คือภาษา ผลที่ได้นี้เรียกว่าการอ้างอิง ตัวอย่างของ</w:t>
      </w:r>
      <w:r w:rsidRPr="00E67709">
        <w:rPr>
          <w:rFonts w:ascii="TH SarabunPSK" w:hAnsi="TH SarabunPSK" w:cs="TH SarabunPSK" w:hint="cs"/>
        </w:rPr>
        <w:t xml:space="preserve"> Stemming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lemmatization </w:t>
      </w:r>
      <w:r w:rsidRPr="00E67709">
        <w:rPr>
          <w:rFonts w:ascii="TH SarabunPSK" w:hAnsi="TH SarabunPSK" w:cs="TH SarabunPSK" w:hint="cs"/>
          <w:cs/>
        </w:rPr>
        <w:t xml:space="preserve">ดังรูปที่ </w:t>
      </w:r>
      <w:proofErr w:type="gramStart"/>
      <w:r w:rsidRPr="00E67709">
        <w:rPr>
          <w:rFonts w:ascii="TH SarabunPSK" w:hAnsi="TH SarabunPSK" w:cs="TH SarabunPSK" w:hint="cs"/>
        </w:rPr>
        <w:t>2</w:t>
      </w:r>
      <w:proofErr w:type="gramEnd"/>
    </w:p>
    <w:p w14:paraId="4FAF4157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2A335EA8" wp14:editId="0FC316D8">
            <wp:extent cx="4277995" cy="1394691"/>
            <wp:effectExtent l="0" t="0" r="1905" b="2540"/>
            <wp:docPr id="3" name="รูปภาพ 3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73"/>
                    <a:stretch/>
                  </pic:blipFill>
                  <pic:spPr bwMode="auto">
                    <a:xfrm>
                      <a:off x="0" y="0"/>
                      <a:ext cx="4321893" cy="140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FC144" w14:textId="284D1B63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91" w:name="_Toc123919362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2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รูปแบบของการใช้งาน </w:t>
      </w:r>
      <w:r w:rsidRPr="00E67709">
        <w:rPr>
          <w:rFonts w:ascii="TH SarabunPSK" w:hAnsi="TH SarabunPSK" w:cs="TH SarabunPSK" w:hint="cs"/>
        </w:rPr>
        <w:t xml:space="preserve">Stemming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>lemmatization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[6]</w:t>
      </w:r>
      <w:bookmarkEnd w:id="91"/>
    </w:p>
    <w:p w14:paraId="2BFAE6F4" w14:textId="5816377A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>ทั้ง</w:t>
      </w:r>
      <w:r w:rsidRPr="00E67709">
        <w:rPr>
          <w:rFonts w:ascii="TH SarabunPSK" w:hAnsi="TH SarabunPSK" w:cs="TH SarabunPSK" w:hint="cs"/>
        </w:rPr>
        <w:t xml:space="preserve"> 2</w:t>
      </w:r>
      <w:r w:rsidRPr="00E67709">
        <w:rPr>
          <w:rFonts w:ascii="TH SarabunPSK" w:hAnsi="TH SarabunPSK" w:cs="TH SarabunPSK" w:hint="cs"/>
          <w:cs/>
        </w:rPr>
        <w:t xml:space="preserve"> เทคนิคที่กล่าวมาจะช่วยในการลดสัญญาณรบกวนในข้อความโดยแปลงคำให้อยู่ในรูปแบบพื้นฐาน เช่น การประเภทข้อความหรือการจัดกลุ่มเอกสาร ซึ่งการรักษาความหมายของคำเป็นสิ่งสำคัญ ควรใช้ </w:t>
      </w:r>
      <w:r w:rsidRPr="00E67709">
        <w:rPr>
          <w:rFonts w:ascii="TH SarabunPSK" w:hAnsi="TH SarabunPSK" w:cs="TH SarabunPSK" w:hint="cs"/>
        </w:rPr>
        <w:t>lemmatization</w:t>
      </w:r>
      <w:r w:rsidRPr="00E67709">
        <w:rPr>
          <w:rFonts w:ascii="TH SarabunPSK" w:hAnsi="TH SarabunPSK" w:cs="TH SarabunPSK" w:hint="cs"/>
          <w:cs/>
        </w:rPr>
        <w:t xml:space="preserve"> มากกว่าการวิเคราะห์ ตัวอย่างเช่น คำนามและคำกิริยา ซึ่งทำให้สูญเสียความหมายดั้งเดิมไป เทคนิคการทำให้เป็นมาตรฐานอื่น ๆ ได้แก่ การขยายคำย่อ การลบตัวเลขและเครื่องหมายวรรคตอน การแก้ไขคำผิดพลาดทางไวยากรณ์ การดำเนินการเหล่านี้ส่วนใหญ่สามารถทำได้โดยใช้นิพจน์ทั่วไป</w:t>
      </w:r>
    </w:p>
    <w:p w14:paraId="2CBE5956" w14:textId="2D9CFE04" w:rsidR="00FA7FB7" w:rsidRPr="00E67709" w:rsidRDefault="00FA7FB7" w:rsidP="002273B0">
      <w:pPr>
        <w:jc w:val="thaiDistribute"/>
        <w:rPr>
          <w:rFonts w:ascii="TH SarabunPSK" w:hAnsi="TH SarabunPSK" w:cs="TH SarabunPSK"/>
          <w:cs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5865E9">
        <w:rPr>
          <w:rStyle w:val="40"/>
          <w:rFonts w:ascii="TH SarabunPSK" w:eastAsia="TH Sarabun New" w:hAnsi="TH SarabunPSK" w:cs="TH SarabunPSK" w:hint="cs"/>
          <w:sz w:val="32"/>
          <w:szCs w:val="36"/>
        </w:rPr>
        <w:t>2.2.3.4 Part of speech tagging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ขั้นตอนนี้จะเป็นการแบ่งเครื่องหมายเป็น </w:t>
      </w:r>
      <w:r w:rsidRPr="00E67709">
        <w:rPr>
          <w:rFonts w:ascii="TH SarabunPSK" w:hAnsi="TH SarabunPSK" w:cs="TH SarabunPSK" w:hint="cs"/>
        </w:rPr>
        <w:t xml:space="preserve">part of speech </w:t>
      </w:r>
      <w:r w:rsidRPr="00E67709">
        <w:rPr>
          <w:rFonts w:ascii="TH SarabunPSK" w:hAnsi="TH SarabunPSK" w:cs="TH SarabunPSK" w:hint="cs"/>
          <w:cs/>
        </w:rPr>
        <w:t>(</w:t>
      </w:r>
      <w:r w:rsidRPr="00E67709">
        <w:rPr>
          <w:rFonts w:ascii="TH SarabunPSK" w:hAnsi="TH SarabunPSK" w:cs="TH SarabunPSK" w:hint="cs"/>
        </w:rPr>
        <w:t>POS</w:t>
      </w:r>
      <w:r w:rsidRPr="00E67709">
        <w:rPr>
          <w:rFonts w:ascii="TH SarabunPSK" w:hAnsi="TH SarabunPSK" w:cs="TH SarabunPSK" w:hint="cs"/>
          <w:cs/>
        </w:rPr>
        <w:t>)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หรือที่เรียกว่าคำศัพท์ หรือ หมวดหมู่คำศัพท์ </w:t>
      </w:r>
      <w:proofErr w:type="gramStart"/>
      <w:r w:rsidRPr="00E67709">
        <w:rPr>
          <w:rFonts w:ascii="TH SarabunPSK" w:hAnsi="TH SarabunPSK" w:cs="TH SarabunPSK" w:hint="cs"/>
          <w:cs/>
        </w:rPr>
        <w:t>คำที่ประกอบด้วยคำนาม</w:t>
      </w:r>
      <w:r w:rsidRPr="00E67709">
        <w:rPr>
          <w:rFonts w:ascii="TH SarabunPSK" w:hAnsi="TH SarabunPSK" w:cs="TH SarabunPSK" w:hint="cs"/>
        </w:rPr>
        <w:t>,</w:t>
      </w:r>
      <w:r w:rsidRPr="00E67709">
        <w:rPr>
          <w:rFonts w:ascii="TH SarabunPSK" w:hAnsi="TH SarabunPSK" w:cs="TH SarabunPSK" w:hint="cs"/>
          <w:cs/>
        </w:rPr>
        <w:t>คำกิริยา</w:t>
      </w:r>
      <w:proofErr w:type="gramEnd"/>
      <w:r w:rsidRPr="00E67709">
        <w:rPr>
          <w:rFonts w:ascii="TH SarabunPSK" w:hAnsi="TH SarabunPSK" w:cs="TH SarabunPSK" w:hint="cs"/>
        </w:rPr>
        <w:t>,</w:t>
      </w:r>
      <w:r w:rsidRPr="00E67709">
        <w:rPr>
          <w:rFonts w:ascii="TH SarabunPSK" w:hAnsi="TH SarabunPSK" w:cs="TH SarabunPSK" w:hint="cs"/>
          <w:cs/>
        </w:rPr>
        <w:t>คำบุพบท</w:t>
      </w:r>
      <w:r w:rsidRPr="00E67709">
        <w:rPr>
          <w:rFonts w:ascii="TH SarabunPSK" w:hAnsi="TH SarabunPSK" w:cs="TH SarabunPSK" w:hint="cs"/>
        </w:rPr>
        <w:t>,</w:t>
      </w:r>
      <w:r w:rsidRPr="00E67709">
        <w:rPr>
          <w:rFonts w:ascii="TH SarabunPSK" w:hAnsi="TH SarabunPSK" w:cs="TH SarabunPSK" w:hint="cs"/>
          <w:cs/>
        </w:rPr>
        <w:t xml:space="preserve">คำกิริยาวิเศษณ์ ดังตารางต่อไปนี้จะแสดงคำและตัวอย่าง ส่วยสัญลักษณ์ จะใช้ </w:t>
      </w:r>
      <w:r w:rsidRPr="00E67709">
        <w:rPr>
          <w:rFonts w:ascii="TH SarabunPSK" w:hAnsi="TH SarabunPSK" w:cs="TH SarabunPSK" w:hint="cs"/>
        </w:rPr>
        <w:t>lemmatization</w:t>
      </w:r>
      <w:r w:rsidRPr="00E67709">
        <w:rPr>
          <w:rFonts w:ascii="TH SarabunPSK" w:hAnsi="TH SarabunPSK" w:cs="TH SarabunPSK" w:hint="cs"/>
          <w:cs/>
        </w:rPr>
        <w:t xml:space="preserve"> ซึ่งเป็นสิ่งจำเป็นสำหรับการตั้งชื่อ บุคคล</w:t>
      </w:r>
    </w:p>
    <w:p w14:paraId="1D75FA55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4A501EB4" wp14:editId="7EB6CF1B">
            <wp:extent cx="4315460" cy="2272146"/>
            <wp:effectExtent l="0" t="0" r="2540" b="1270"/>
            <wp:docPr id="4" name="รูปภาพ 4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9"/>
                    <a:stretch/>
                  </pic:blipFill>
                  <pic:spPr bwMode="auto">
                    <a:xfrm>
                      <a:off x="0" y="0"/>
                      <a:ext cx="4330528" cy="228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C2105" w14:textId="42F43C4C" w:rsidR="00FA7FB7" w:rsidRPr="00E67709" w:rsidRDefault="008D2195" w:rsidP="008D2195">
      <w:pPr>
        <w:jc w:val="center"/>
        <w:rPr>
          <w:rFonts w:ascii="TH SarabunPSK" w:hAnsi="TH SarabunPSK" w:cs="TH SarabunPSK"/>
        </w:rPr>
      </w:pPr>
      <w:bookmarkStart w:id="92" w:name="_Toc123919363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ตัวอย่างการติดแทรกจัดกลุ่มข้อความ </w:t>
      </w:r>
      <w:r w:rsidRPr="00E67709">
        <w:rPr>
          <w:rFonts w:ascii="TH SarabunPSK" w:hAnsi="TH SarabunPSK" w:cs="TH SarabunPSK" w:hint="cs"/>
        </w:rPr>
        <w:t>POS-taggers [6]</w:t>
      </w:r>
      <w:bookmarkEnd w:id="92"/>
    </w:p>
    <w:p w14:paraId="3EF4D4F2" w14:textId="261B97D6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  <w:t xml:space="preserve">POS-taggers </w:t>
      </w:r>
      <w:r w:rsidRPr="00E67709">
        <w:rPr>
          <w:rFonts w:ascii="TH SarabunPSK" w:hAnsi="TH SarabunPSK" w:cs="TH SarabunPSK" w:hint="cs"/>
          <w:cs/>
        </w:rPr>
        <w:t xml:space="preserve">มี </w:t>
      </w:r>
      <w:r w:rsidRPr="00E67709">
        <w:rPr>
          <w:rFonts w:ascii="TH SarabunPSK" w:hAnsi="TH SarabunPSK" w:cs="TH SarabunPSK" w:hint="cs"/>
        </w:rPr>
        <w:t>3</w:t>
      </w:r>
      <w:r w:rsidRPr="00E67709">
        <w:rPr>
          <w:rFonts w:ascii="TH SarabunPSK" w:hAnsi="TH SarabunPSK" w:cs="TH SarabunPSK" w:hint="cs"/>
          <w:cs/>
        </w:rPr>
        <w:t xml:space="preserve"> ประเภท ได้แก่ ตามกฎสถิติและตามการเรียนรู้เชิงลึก กฎตามเครื่องหมายขึ้นอยู่กับว่ากฎที่ชัดเจนเพื่อทำเครื่องหมาย เช่น บทความต้องตามด้วยคำนาม เพื่อกำหนดเครื่องหมาย ตามกฎสถิติใช้แบบจำลองความน่าจะเป็นในการมาร์คแต่ละคำหรือลำดับของคำ กฎตาม</w:t>
      </w:r>
      <w:proofErr w:type="spellStart"/>
      <w:r w:rsidRPr="00E67709">
        <w:rPr>
          <w:rFonts w:ascii="TH SarabunPSK" w:hAnsi="TH SarabunPSK" w:cs="TH SarabunPSK" w:hint="cs"/>
          <w:cs/>
        </w:rPr>
        <w:t>แท๊ก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ตามกฎนั้นแม่นยำมาก แต่ก็ยังขึ้นอยู่กับภาษาด้วย การขยาย </w:t>
      </w:r>
      <w:r w:rsidRPr="00E67709">
        <w:rPr>
          <w:rFonts w:ascii="TH SarabunPSK" w:hAnsi="TH SarabunPSK" w:cs="TH SarabunPSK" w:hint="cs"/>
        </w:rPr>
        <w:t xml:space="preserve">tagger </w:t>
      </w:r>
      <w:r w:rsidRPr="00E67709">
        <w:rPr>
          <w:rFonts w:ascii="TH SarabunPSK" w:hAnsi="TH SarabunPSK" w:cs="TH SarabunPSK" w:hint="cs"/>
          <w:cs/>
        </w:rPr>
        <w:t>เพื่อรองรับภาษาอื่น ๆ ตัวติด</w:t>
      </w:r>
      <w:proofErr w:type="spellStart"/>
      <w:r w:rsidRPr="00E67709">
        <w:rPr>
          <w:rFonts w:ascii="TH SarabunPSK" w:hAnsi="TH SarabunPSK" w:cs="TH SarabunPSK" w:hint="cs"/>
          <w:cs/>
        </w:rPr>
        <w:t>แท๊ก</w:t>
      </w:r>
      <w:proofErr w:type="spellEnd"/>
      <w:r w:rsidRPr="00E67709">
        <w:rPr>
          <w:rFonts w:ascii="TH SarabunPSK" w:hAnsi="TH SarabunPSK" w:cs="TH SarabunPSK" w:hint="cs"/>
          <w:cs/>
        </w:rPr>
        <w:t>ภาษาอังกฤษนั้นสร้างได้ง่ายกว่าและไม่ขึ้นกับภาษา และมีการใช้วิธีผสมผสานของแบบจำลองตามกฎและแบบจะลองทางสถิติ โดยที่แบบจำลองจะได้รับการฝึกอบรมเกี่ยวกับชุดประโยคที่ติดแท็กล่วงหน้า วิธีการแบบไฮบริดและการเรียนรู้เชิงลึกจะสามารถปรับปรุงการติดแท็กได้ตามบริบท</w:t>
      </w:r>
    </w:p>
    <w:p w14:paraId="519A250D" w14:textId="2B5F4DE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proofErr w:type="gramStart"/>
      <w:r w:rsidRPr="005865E9">
        <w:rPr>
          <w:rStyle w:val="40"/>
          <w:rFonts w:ascii="TH SarabunPSK" w:eastAsia="TH Sarabun New" w:hAnsi="TH SarabunPSK" w:cs="TH SarabunPSK" w:hint="cs"/>
          <w:sz w:val="32"/>
          <w:szCs w:val="36"/>
        </w:rPr>
        <w:t xml:space="preserve">2.2.3.5 </w:t>
      </w:r>
      <w:r w:rsidR="005865E9">
        <w:rPr>
          <w:rStyle w:val="40"/>
          <w:rFonts w:ascii="TH SarabunPSK" w:eastAsia="TH Sarabun New" w:hAnsi="TH SarabunPSK" w:cs="TH SarabunPSK" w:hint="cs"/>
          <w:sz w:val="32"/>
          <w:szCs w:val="36"/>
          <w:cs/>
        </w:rPr>
        <w:t xml:space="preserve"> </w:t>
      </w:r>
      <w:r w:rsidRPr="005865E9">
        <w:rPr>
          <w:rStyle w:val="40"/>
          <w:rFonts w:ascii="TH SarabunPSK" w:eastAsia="TH Sarabun New" w:hAnsi="TH SarabunPSK" w:cs="TH SarabunPSK" w:hint="cs"/>
          <w:sz w:val="32"/>
          <w:szCs w:val="36"/>
        </w:rPr>
        <w:t>Named</w:t>
      </w:r>
      <w:proofErr w:type="gramEnd"/>
      <w:r w:rsidRPr="005865E9">
        <w:rPr>
          <w:rStyle w:val="40"/>
          <w:rFonts w:ascii="TH SarabunPSK" w:eastAsia="TH Sarabun New" w:hAnsi="TH SarabunPSK" w:cs="TH SarabunPSK" w:hint="cs"/>
          <w:sz w:val="32"/>
          <w:szCs w:val="36"/>
        </w:rPr>
        <w:t xml:space="preserve"> entity Recognition</w:t>
      </w:r>
      <w:r w:rsidRPr="005865E9">
        <w:rPr>
          <w:rFonts w:ascii="TH SarabunPSK" w:hAnsi="TH SarabunPSK" w:cs="TH SarabunPSK" w:hint="cs"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คือการแบ่งกลุ่มของเครื่องหมาย การแบ่งกลุ่มหมายถึงการติดแท็ก หนึ่งในกลุ่มคำที่ใช้มากที่สุด คือกลุ่มตำนามที่ประกอบด้วยตัวกำหนด คำคุณศัพท์ และ คำนาม เช่น </w:t>
      </w:r>
      <w:r w:rsidRPr="00E67709">
        <w:rPr>
          <w:rFonts w:ascii="TH SarabunPSK" w:hAnsi="TH SarabunPSK" w:cs="TH SarabunPSK" w:hint="cs"/>
        </w:rPr>
        <w:t xml:space="preserve">a happy unicorn </w:t>
      </w:r>
      <w:r w:rsidRPr="00E67709">
        <w:rPr>
          <w:rFonts w:ascii="TH SarabunPSK" w:hAnsi="TH SarabunPSK" w:cs="TH SarabunPSK" w:hint="cs"/>
          <w:cs/>
        </w:rPr>
        <w:t xml:space="preserve">ประโยค </w:t>
      </w:r>
      <w:r w:rsidRPr="00E67709">
        <w:rPr>
          <w:rFonts w:ascii="TH SarabunPSK" w:hAnsi="TH SarabunPSK" w:cs="TH SarabunPSK" w:hint="cs"/>
        </w:rPr>
        <w:t>He found a happy unicorn</w:t>
      </w:r>
      <w:r w:rsidRPr="00E67709">
        <w:rPr>
          <w:rFonts w:ascii="TH SarabunPSK" w:hAnsi="TH SarabunPSK" w:cs="TH SarabunPSK" w:hint="cs"/>
          <w:cs/>
        </w:rPr>
        <w:t xml:space="preserve"> ประกอบด้วยสองส่วน </w:t>
      </w:r>
      <w:r w:rsidRPr="00E67709">
        <w:rPr>
          <w:rFonts w:ascii="TH SarabunPSK" w:hAnsi="TH SarabunPSK" w:cs="TH SarabunPSK" w:hint="cs"/>
        </w:rPr>
        <w:t xml:space="preserve">he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a happy unicorn </w:t>
      </w:r>
    </w:p>
    <w:p w14:paraId="218C3519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46343858" wp14:editId="5C62536C">
            <wp:extent cx="4353416" cy="969818"/>
            <wp:effectExtent l="0" t="0" r="3175" b="0"/>
            <wp:docPr id="5" name="รูปภาพ 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43"/>
                    <a:stretch/>
                  </pic:blipFill>
                  <pic:spPr bwMode="auto">
                    <a:xfrm>
                      <a:off x="0" y="0"/>
                      <a:ext cx="4353647" cy="96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F754B" w14:textId="0B9CB49A" w:rsidR="00FA7FB7" w:rsidRPr="00E67709" w:rsidRDefault="008D2195" w:rsidP="002273B0">
      <w:pPr>
        <w:pStyle w:val="af3"/>
        <w:rPr>
          <w:rFonts w:ascii="TH SarabunPSK" w:hAnsi="TH SarabunPSK" w:cs="TH SarabunPSK"/>
        </w:rPr>
      </w:pPr>
      <w:bookmarkStart w:id="93" w:name="_Toc123919364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การติดแทรกที่อ้างอิงถึงวัตถุเฉพาะ </w:t>
      </w:r>
      <w:r w:rsidRPr="00E67709">
        <w:rPr>
          <w:rFonts w:ascii="TH SarabunPSK" w:hAnsi="TH SarabunPSK" w:cs="TH SarabunPSK" w:hint="cs"/>
        </w:rPr>
        <w:t>Named entity [6]</w:t>
      </w:r>
      <w:bookmarkEnd w:id="93"/>
    </w:p>
    <w:p w14:paraId="7D98708F" w14:textId="15C932D8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lastRenderedPageBreak/>
        <w:t xml:space="preserve">Named entity </w:t>
      </w:r>
      <w:r w:rsidRPr="00E67709">
        <w:rPr>
          <w:rFonts w:ascii="TH SarabunPSK" w:hAnsi="TH SarabunPSK" w:cs="TH SarabunPSK" w:hint="cs"/>
          <w:cs/>
        </w:rPr>
        <w:t xml:space="preserve">เป็นคำนามที่อ้างอิงถึงวัตถุเฉพาะ เช่น บุคคล องค์กร สถานที่ วันที่ และหน่วยทางภูมิศาสตร์เป้าหมายของขั้นตอน </w:t>
      </w:r>
      <w:r w:rsidRPr="00E67709">
        <w:rPr>
          <w:rFonts w:ascii="TH SarabunPSK" w:hAnsi="TH SarabunPSK" w:cs="TH SarabunPSK" w:hint="cs"/>
        </w:rPr>
        <w:t xml:space="preserve">Named entity </w:t>
      </w:r>
      <w:proofErr w:type="gramStart"/>
      <w:r w:rsidRPr="00E67709">
        <w:rPr>
          <w:rFonts w:ascii="TH SarabunPSK" w:hAnsi="TH SarabunPSK" w:cs="TH SarabunPSK" w:hint="cs"/>
        </w:rPr>
        <w:t xml:space="preserve">Recognition </w:t>
      </w:r>
      <w:r w:rsidRPr="00E67709">
        <w:rPr>
          <w:rFonts w:ascii="TH SarabunPSK" w:hAnsi="TH SarabunPSK" w:cs="TH SarabunPSK" w:hint="cs"/>
          <w:cs/>
        </w:rPr>
        <w:t xml:space="preserve"> คือการระบุชื่อนิติบุคคลที่กล่าวถึงในข้อความ</w:t>
      </w:r>
      <w:proofErr w:type="gramEnd"/>
      <w:r w:rsidRPr="00E67709">
        <w:rPr>
          <w:rFonts w:ascii="TH SarabunPSK" w:hAnsi="TH SarabunPSK" w:cs="TH SarabunPSK" w:hint="cs"/>
          <w:cs/>
        </w:rPr>
        <w:t xml:space="preserve"> </w:t>
      </w:r>
    </w:p>
    <w:p w14:paraId="5C232AE3" w14:textId="12839D04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94" w:name="_Toc130469640"/>
      <w:r w:rsidRPr="00E67709">
        <w:rPr>
          <w:rFonts w:ascii="TH SarabunPSK" w:hAnsi="TH SarabunPSK" w:cs="TH SarabunPSK" w:hint="cs"/>
        </w:rPr>
        <w:t>Machine Learning</w:t>
      </w:r>
      <w:bookmarkEnd w:id="94"/>
    </w:p>
    <w:p w14:paraId="178835C8" w14:textId="023C7123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  <w:t xml:space="preserve">As Brink </w:t>
      </w:r>
      <w:r w:rsidRPr="00E67709">
        <w:rPr>
          <w:rFonts w:ascii="TH SarabunPSK" w:hAnsi="TH SarabunPSK" w:cs="TH SarabunPSK" w:hint="cs"/>
          <w:cs/>
        </w:rPr>
        <w:t xml:space="preserve">และคนอื่น ๆ ให้คำจำกัดความไว้ว่า </w:t>
      </w:r>
      <w:r w:rsidRPr="00E67709">
        <w:rPr>
          <w:rFonts w:ascii="TH SarabunPSK" w:hAnsi="TH SarabunPSK" w:cs="TH SarabunPSK" w:hint="cs"/>
          <w:sz w:val="36"/>
          <w:szCs w:val="36"/>
        </w:rPr>
        <w:t>Machine Learning</w:t>
      </w:r>
      <w:r w:rsidRPr="00E67709">
        <w:rPr>
          <w:rFonts w:ascii="TH SarabunPSK" w:hAnsi="TH SarabunPSK" w:cs="TH SarabunPSK" w:hint="cs"/>
          <w:sz w:val="36"/>
          <w:szCs w:val="36"/>
          <w:cs/>
        </w:rPr>
        <w:t>(</w:t>
      </w:r>
      <w:r w:rsidRPr="00E67709">
        <w:rPr>
          <w:rFonts w:ascii="TH SarabunPSK" w:hAnsi="TH SarabunPSK" w:cs="TH SarabunPSK" w:hint="cs"/>
          <w:sz w:val="36"/>
          <w:szCs w:val="36"/>
        </w:rPr>
        <w:t>ML</w:t>
      </w:r>
      <w:r w:rsidRPr="00E67709">
        <w:rPr>
          <w:rFonts w:ascii="TH SarabunPSK" w:hAnsi="TH SarabunPSK" w:cs="TH SarabunPSK" w:hint="cs"/>
          <w:sz w:val="36"/>
          <w:szCs w:val="36"/>
          <w:cs/>
        </w:rPr>
        <w:t>)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คือการใช้ประโยชน์จากรูปแบบของข้อมูลในอดีตเพื่อตัดสินใจเกี่ยวกับข้อมูลใหม่ หรือเป็นทาง</w:t>
      </w:r>
      <w:r w:rsidRPr="00E67709">
        <w:rPr>
          <w:rFonts w:ascii="TH SarabunPSK" w:hAnsi="TH SarabunPSK" w:cs="TH SarabunPSK" w:hint="cs"/>
        </w:rPr>
        <w:t xml:space="preserve"> Google </w:t>
      </w:r>
      <w:r w:rsidRPr="00E67709">
        <w:rPr>
          <w:rFonts w:ascii="TH SarabunPSK" w:hAnsi="TH SarabunPSK" w:cs="TH SarabunPSK" w:hint="cs"/>
          <w:cs/>
        </w:rPr>
        <w:t xml:space="preserve">หัวหน้านักวิทยาศาสตร์ด้านการตัดสินใจ หรือ </w:t>
      </w:r>
      <w:r w:rsidRPr="00E67709">
        <w:rPr>
          <w:rFonts w:ascii="TH SarabunPSK" w:hAnsi="TH SarabunPSK" w:cs="TH SarabunPSK" w:hint="cs"/>
        </w:rPr>
        <w:t xml:space="preserve">Cassie </w:t>
      </w:r>
      <w:proofErr w:type="spellStart"/>
      <w:r w:rsidRPr="00E67709">
        <w:rPr>
          <w:rFonts w:ascii="TH SarabunPSK" w:hAnsi="TH SarabunPSK" w:cs="TH SarabunPSK" w:hint="cs"/>
        </w:rPr>
        <w:t>Kozyrkov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 ชี้ให้เห็นว่า </w:t>
      </w:r>
      <w:r w:rsidRPr="00E67709">
        <w:rPr>
          <w:rFonts w:ascii="TH SarabunPSK" w:hAnsi="TH SarabunPSK" w:cs="TH SarabunPSK" w:hint="cs"/>
          <w:sz w:val="36"/>
          <w:szCs w:val="36"/>
        </w:rPr>
        <w:t>Machine Learning</w:t>
      </w:r>
      <w:r w:rsidRPr="00E67709">
        <w:rPr>
          <w:rFonts w:ascii="TH SarabunPSK" w:hAnsi="TH SarabunPSK" w:cs="TH SarabunPSK" w:hint="cs"/>
          <w:cs/>
        </w:rPr>
        <w:t xml:space="preserve"> เป็นเพียงตัวติดฉลาก อธิบายไว้เกี่ยวกับบางสิ่งบางอย่างและบอกให้รู้ว่าควรได้รับฉลากอะไร การใช้เทคนิค </w:t>
      </w:r>
      <w:r w:rsidRPr="00E67709">
        <w:rPr>
          <w:rFonts w:ascii="TH SarabunPSK" w:hAnsi="TH SarabunPSK" w:cs="TH SarabunPSK" w:hint="cs"/>
        </w:rPr>
        <w:t xml:space="preserve">ML </w:t>
      </w:r>
      <w:r w:rsidRPr="00E67709">
        <w:rPr>
          <w:rFonts w:ascii="TH SarabunPSK" w:hAnsi="TH SarabunPSK" w:cs="TH SarabunPSK" w:hint="cs"/>
          <w:cs/>
        </w:rPr>
        <w:t>มีประโยชน์เมื่อปัญหานั้นซับซ้อนเกินกว่าจะแก้ไขด้วยการเขียนโปรแกรม เช่น แยกแยะสายพันธุ์แมวต่าง บนรูปภาพ หรือโซลูชันจำเป็นต้องปรับเปลี่ยนเมื่อเวลาผ่านไป เช่น การจดจำข้อความที่เขียนด้วยลายมือ</w:t>
      </w:r>
    </w:p>
    <w:p w14:paraId="5F83F6B9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>โดยทั่วไปแล้ว</w:t>
      </w:r>
      <w:r w:rsidRPr="00E67709">
        <w:rPr>
          <w:rFonts w:ascii="TH SarabunPSK" w:hAnsi="TH SarabunPSK" w:cs="TH SarabunPSK" w:hint="cs"/>
        </w:rPr>
        <w:t xml:space="preserve"> Machine Learning </w:t>
      </w:r>
      <w:r w:rsidRPr="00E67709">
        <w:rPr>
          <w:rFonts w:ascii="TH SarabunPSK" w:hAnsi="TH SarabunPSK" w:cs="TH SarabunPSK" w:hint="cs"/>
          <w:cs/>
        </w:rPr>
        <w:t xml:space="preserve">จะแบ่งออกเป็น </w:t>
      </w:r>
      <w:r w:rsidRPr="00E67709">
        <w:rPr>
          <w:rFonts w:ascii="TH SarabunPSK" w:hAnsi="TH SarabunPSK" w:cs="TH SarabunPSK" w:hint="cs"/>
        </w:rPr>
        <w:t xml:space="preserve">Machine Learning </w:t>
      </w:r>
      <w:r w:rsidRPr="00E67709">
        <w:rPr>
          <w:rFonts w:ascii="TH SarabunPSK" w:hAnsi="TH SarabunPSK" w:cs="TH SarabunPSK" w:hint="cs"/>
          <w:cs/>
        </w:rPr>
        <w:t xml:space="preserve">ที่จะต้องดูแล และ ไม่ต้องดูแล เราสามารถการเรียนรู้ภายใต้การดูแลเมื่อข้อมูลการฝึกอบรมในอดีตของเรามีป้ายกำกับ (เช่น </w:t>
      </w:r>
      <w:r w:rsidRPr="00E67709">
        <w:rPr>
          <w:rFonts w:ascii="TH SarabunPSK" w:hAnsi="TH SarabunPSK" w:cs="TH SarabunPSK" w:hint="cs"/>
        </w:rPr>
        <w:t xml:space="preserve">duck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no duck </w:t>
      </w:r>
      <w:r w:rsidRPr="00E67709">
        <w:rPr>
          <w:rFonts w:ascii="TH SarabunPSK" w:hAnsi="TH SarabunPSK" w:cs="TH SarabunPSK" w:hint="cs"/>
          <w:cs/>
        </w:rPr>
        <w:t xml:space="preserve">ในรูปตัวอย่างด้านล่าง) ในทางกลับกันการเรียนรู้แบบไม่มีผู้ดูแลจะถูกนำมาใช้เมื่อไม่มีป้ายกำกับในข้อมูล วิธีการเรียนรู้ของเครื่องที่ไม่ได้รับการดูแลมีเป้าหมายเพื่อสรุปหรือบีบอัดข้อมูลการฝึกอบรมพร้อมป้ายกับกับ </w:t>
      </w:r>
      <w:proofErr w:type="spellStart"/>
      <w:r w:rsidRPr="00E67709">
        <w:rPr>
          <w:rFonts w:ascii="TH SarabunPSK" w:hAnsi="TH SarabunPSK" w:cs="TH SarabunPSK" w:hint="cs"/>
          <w:cs/>
        </w:rPr>
        <w:t>สแ</w:t>
      </w:r>
      <w:proofErr w:type="spellEnd"/>
      <w:r w:rsidRPr="00E67709">
        <w:rPr>
          <w:rFonts w:ascii="TH SarabunPSK" w:hAnsi="TH SarabunPSK" w:cs="TH SarabunPSK" w:hint="cs"/>
          <w:cs/>
        </w:rPr>
        <w:t>ปม</w:t>
      </w:r>
      <w:r w:rsidRPr="00E67709">
        <w:rPr>
          <w:rFonts w:ascii="TH SarabunPSK" w:hAnsi="TH SarabunPSK" w:cs="TH SarabunPSK" w:hint="cs"/>
        </w:rPr>
        <w:t>/</w:t>
      </w:r>
      <w:r w:rsidRPr="00E67709">
        <w:rPr>
          <w:rFonts w:ascii="TH SarabunPSK" w:hAnsi="TH SarabunPSK" w:cs="TH SarabunPSK" w:hint="cs"/>
          <w:cs/>
        </w:rPr>
        <w:t>ไม่สแปม ในกรณีหลัง เราจะต้องตรวจหาอีเมลผิดปกติตามชุดการฝึกอบรมของอีเมล</w:t>
      </w:r>
    </w:p>
    <w:p w14:paraId="649CF278" w14:textId="77777777" w:rsidR="00FA7FB7" w:rsidRPr="00E67709" w:rsidRDefault="00FA7FB7" w:rsidP="00E67709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43272CB4" wp14:editId="50EAC065">
            <wp:extent cx="3999003" cy="2050472"/>
            <wp:effectExtent l="0" t="0" r="190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39"/>
                    <a:stretch/>
                  </pic:blipFill>
                  <pic:spPr bwMode="auto">
                    <a:xfrm>
                      <a:off x="0" y="0"/>
                      <a:ext cx="4061837" cy="208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18737" w14:textId="0A15749C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95" w:name="_Toc123919365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5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ความแตกต่างระหว่างการเรียนรู้แบบมีผู้ดูแล และ ไม่มีผู้ดูแล </w:t>
      </w:r>
      <w:r w:rsidRPr="00E67709">
        <w:rPr>
          <w:rFonts w:ascii="TH SarabunPSK" w:hAnsi="TH SarabunPSK" w:cs="TH SarabunPSK" w:hint="cs"/>
        </w:rPr>
        <w:t>[6]</w:t>
      </w:r>
      <w:bookmarkEnd w:id="95"/>
    </w:p>
    <w:p w14:paraId="651D44AF" w14:textId="34DED17A" w:rsidR="00FA7FB7" w:rsidRPr="00E67709" w:rsidRDefault="00FA7FB7" w:rsidP="00E67709">
      <w:pPr>
        <w:pStyle w:val="20"/>
        <w:rPr>
          <w:rFonts w:ascii="TH SarabunPSK" w:hAnsi="TH SarabunPSK" w:cs="TH SarabunPSK"/>
          <w:sz w:val="36"/>
          <w:szCs w:val="36"/>
        </w:rPr>
      </w:pPr>
      <w:bookmarkStart w:id="96" w:name="_Toc130469641"/>
      <w:r w:rsidRPr="00E67709">
        <w:rPr>
          <w:rFonts w:ascii="TH SarabunPSK" w:hAnsi="TH SarabunPSK" w:cs="TH SarabunPSK" w:hint="cs"/>
          <w:sz w:val="36"/>
          <w:szCs w:val="36"/>
        </w:rPr>
        <w:lastRenderedPageBreak/>
        <w:t>Extracting features from text</w:t>
      </w:r>
      <w:bookmarkEnd w:id="96"/>
    </w:p>
    <w:p w14:paraId="056DC436" w14:textId="63CCF380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 xml:space="preserve">อัลกอริทึม ของ </w:t>
      </w:r>
      <w:r w:rsidRPr="00E67709">
        <w:rPr>
          <w:rFonts w:ascii="TH SarabunPSK" w:hAnsi="TH SarabunPSK" w:cs="TH SarabunPSK" w:hint="cs"/>
        </w:rPr>
        <w:t>Machine Learning</w:t>
      </w:r>
      <w:r w:rsidRPr="00E67709">
        <w:rPr>
          <w:rFonts w:ascii="TH SarabunPSK" w:hAnsi="TH SarabunPSK" w:cs="TH SarabunPSK" w:hint="cs"/>
          <w:cs/>
        </w:rPr>
        <w:t xml:space="preserve"> ทั้งหมดต้องการข้อมูลดิจิตอลเป็นอินพุต ซึ่งหมายความว่าข้อมูลและข้อความจะต้องถูกแปลงเป็นตัวเลข ขั้นตอนการแยกคุณลักษณะของ </w:t>
      </w:r>
      <w:r w:rsidRPr="00E67709">
        <w:rPr>
          <w:rFonts w:ascii="TH SarabunPSK" w:hAnsi="TH SarabunPSK" w:cs="TH SarabunPSK" w:hint="cs"/>
        </w:rPr>
        <w:t>NLP</w:t>
      </w:r>
    </w:p>
    <w:p w14:paraId="5F0CFF3E" w14:textId="6DDCB326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bookmarkStart w:id="97" w:name="_Toc130469642"/>
      <w:r w:rsidRPr="00E67709">
        <w:rPr>
          <w:rFonts w:ascii="TH SarabunPSK" w:hAnsi="TH SarabunPSK" w:cs="TH SarabunPSK" w:hint="cs"/>
        </w:rPr>
        <w:t>Count-based strategies</w:t>
      </w:r>
      <w:bookmarkEnd w:id="97"/>
    </w:p>
    <w:p w14:paraId="36D26280" w14:textId="623E301B" w:rsidR="00FA7FB7" w:rsidRPr="002273B0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E67709">
        <w:rPr>
          <w:rFonts w:ascii="TH SarabunPSK" w:hAnsi="TH SarabunPSK" w:cs="TH SarabunPSK" w:hint="cs"/>
          <w:cs/>
        </w:rPr>
        <w:t xml:space="preserve">เป็นวิธีที่ง่ายที่สุดในการแปลงข้อความเป็นเวกเตอร์ตัวเลขคือการใช้วิธี </w:t>
      </w:r>
      <w:r w:rsidRPr="00E67709">
        <w:rPr>
          <w:rFonts w:ascii="TH SarabunPSK" w:hAnsi="TH SarabunPSK" w:cs="TH SarabunPSK" w:hint="cs"/>
        </w:rPr>
        <w:t>Bag-of-Words (</w:t>
      </w:r>
      <w:proofErr w:type="spellStart"/>
      <w:r w:rsidRPr="00E67709">
        <w:rPr>
          <w:rFonts w:ascii="TH SarabunPSK" w:hAnsi="TH SarabunPSK" w:cs="TH SarabunPSK" w:hint="cs"/>
        </w:rPr>
        <w:t>BoW</w:t>
      </w:r>
      <w:proofErr w:type="spellEnd"/>
      <w:r w:rsidRPr="00E67709">
        <w:rPr>
          <w:rFonts w:ascii="TH SarabunPSK" w:hAnsi="TH SarabunPSK" w:cs="TH SarabunPSK" w:hint="cs"/>
        </w:rPr>
        <w:t>)</w:t>
      </w:r>
      <w:r w:rsidRPr="00E67709">
        <w:rPr>
          <w:rFonts w:ascii="TH SarabunPSK" w:hAnsi="TH SarabunPSK" w:cs="TH SarabunPSK" w:hint="cs"/>
          <w:color w:val="414141"/>
          <w:shd w:val="clear" w:color="auto" w:fill="F2F6FA"/>
        </w:rPr>
        <w:t> </w:t>
      </w:r>
      <w:r w:rsidRPr="00E67709">
        <w:rPr>
          <w:rFonts w:ascii="TH SarabunPSK" w:hAnsi="TH SarabunPSK" w:cs="TH SarabunPSK" w:hint="cs"/>
          <w:cs/>
        </w:rPr>
        <w:t xml:space="preserve">หลักการของ </w:t>
      </w:r>
      <w:proofErr w:type="spellStart"/>
      <w:r w:rsidRPr="00E67709">
        <w:rPr>
          <w:rFonts w:ascii="TH SarabunPSK" w:hAnsi="TH SarabunPSK" w:cs="TH SarabunPSK" w:hint="cs"/>
        </w:rPr>
        <w:t>BoW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คือการแยกคำที่ไม่ซ้ำกันทั้งหมดจากข้อความและสร้างคลังข้อความที่เรียกว่าคำศัพท์ การใช้คำศัพท์แต่ละประโยคสามารถแสดง</w:t>
      </w:r>
      <w:proofErr w:type="spellStart"/>
      <w:r w:rsidRPr="00E67709">
        <w:rPr>
          <w:rFonts w:ascii="TH SarabunPSK" w:hAnsi="TH SarabunPSK" w:cs="TH SarabunPSK" w:hint="cs"/>
          <w:cs/>
        </w:rPr>
        <w:t>เว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เกตอร์ประกอบด้วย </w:t>
      </w:r>
      <w:r w:rsidRPr="00E67709">
        <w:rPr>
          <w:rFonts w:ascii="TH SarabunPSK" w:hAnsi="TH SarabunPSK" w:cs="TH SarabunPSK" w:hint="cs"/>
        </w:rPr>
        <w:t xml:space="preserve">1 </w:t>
      </w:r>
      <w:r w:rsidRPr="00E67709">
        <w:rPr>
          <w:rFonts w:ascii="TH SarabunPSK" w:hAnsi="TH SarabunPSK" w:cs="TH SarabunPSK" w:hint="cs"/>
          <w:cs/>
        </w:rPr>
        <w:t>และ</w:t>
      </w:r>
      <w:r w:rsidRPr="00E67709">
        <w:rPr>
          <w:rFonts w:ascii="TH SarabunPSK" w:hAnsi="TH SarabunPSK" w:cs="TH SarabunPSK" w:hint="cs"/>
        </w:rPr>
        <w:t xml:space="preserve"> 0</w:t>
      </w:r>
      <w:r w:rsidRPr="00E67709">
        <w:rPr>
          <w:rFonts w:ascii="TH SarabunPSK" w:hAnsi="TH SarabunPSK" w:cs="TH SarabunPSK" w:hint="cs"/>
          <w:cs/>
        </w:rPr>
        <w:t xml:space="preserve"> ขึ้นอยู่กับว่ามีคำศัพท์อยุ่ในประโยคหรือไม่ รูปด้านล่างแสดงตัวอย่างของเมทริกที่สร้างขึ้นโดยใช้วิธี </w:t>
      </w:r>
      <w:r w:rsidRPr="00E67709">
        <w:rPr>
          <w:rFonts w:ascii="TH SarabunPSK" w:hAnsi="TH SarabunPSK" w:cs="TH SarabunPSK" w:hint="cs"/>
        </w:rPr>
        <w:t xml:space="preserve">BOW </w:t>
      </w:r>
      <w:r w:rsidRPr="00E67709">
        <w:rPr>
          <w:rFonts w:ascii="TH SarabunPSK" w:hAnsi="TH SarabunPSK" w:cs="TH SarabunPSK" w:hint="cs"/>
          <w:cs/>
        </w:rPr>
        <w:t>ในประโยคห้าประโยคที่ทำให้เป็นมาตรฐาน</w:t>
      </w:r>
    </w:p>
    <w:p w14:paraId="4019977A" w14:textId="77777777" w:rsidR="00FA7FB7" w:rsidRPr="00E67709" w:rsidRDefault="00FA7FB7" w:rsidP="00E67709">
      <w:pPr>
        <w:pStyle w:val="af4"/>
        <w:ind w:left="0"/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noProof/>
        </w:rPr>
        <w:drawing>
          <wp:inline distT="0" distB="0" distL="0" distR="0" wp14:anchorId="58E3B5B6" wp14:editId="32BEEAD9">
            <wp:extent cx="4641215" cy="905163"/>
            <wp:effectExtent l="0" t="0" r="0" b="0"/>
            <wp:docPr id="7" name="รูปภาพ 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99"/>
                    <a:stretch/>
                  </pic:blipFill>
                  <pic:spPr bwMode="auto">
                    <a:xfrm>
                      <a:off x="0" y="0"/>
                      <a:ext cx="4654134" cy="90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CF1E7" w14:textId="09EBF805" w:rsidR="00FA7FB7" w:rsidRPr="002273B0" w:rsidRDefault="008D2195" w:rsidP="002273B0">
      <w:pPr>
        <w:pStyle w:val="af3"/>
        <w:rPr>
          <w:rFonts w:ascii="TH SarabunPSK" w:hAnsi="TH SarabunPSK" w:cs="TH SarabunPSK"/>
        </w:rPr>
      </w:pPr>
      <w:bookmarkStart w:id="98" w:name="_Toc123919366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6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เป็นขั้นตอนการเคลียข้อความ ตัดอักขระออก </w:t>
      </w:r>
      <w:r w:rsidRPr="00E67709">
        <w:rPr>
          <w:rFonts w:ascii="TH SarabunPSK" w:hAnsi="TH SarabunPSK" w:cs="TH SarabunPSK" w:hint="cs"/>
        </w:rPr>
        <w:t>Sentence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[6]</w:t>
      </w:r>
      <w:bookmarkEnd w:id="98"/>
    </w:p>
    <w:p w14:paraId="22D8DC4C" w14:textId="77777777" w:rsidR="00FA7FB7" w:rsidRPr="00E67709" w:rsidRDefault="00FA7FB7" w:rsidP="00E67709">
      <w:pPr>
        <w:pStyle w:val="af4"/>
        <w:ind w:left="0"/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noProof/>
          <w:color w:val="292929"/>
          <w:spacing w:val="-3"/>
          <w:kern w:val="36"/>
          <w:lang w:val="th-TH"/>
        </w:rPr>
        <w:drawing>
          <wp:inline distT="0" distB="0" distL="0" distR="0" wp14:anchorId="6144579A" wp14:editId="15E1A7CF">
            <wp:extent cx="4577899" cy="1025236"/>
            <wp:effectExtent l="0" t="0" r="0" b="3810"/>
            <wp:docPr id="8" name="รูปภาพ 8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โต๊ะ&#10;&#10;คำอธิบายที่สร้างโดยอัตโนมัติ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34"/>
                    <a:stretch/>
                  </pic:blipFill>
                  <pic:spPr bwMode="auto">
                    <a:xfrm>
                      <a:off x="0" y="0"/>
                      <a:ext cx="4595034" cy="1029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81DFB" w14:textId="516BC875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99" w:name="_Toc123919367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7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เป็นสร้างครังคำศัพท์เพื่อแยกว่าคำศัพท์ตัวไหนมีการใช้บ่อย หลักการของ </w:t>
      </w:r>
      <w:proofErr w:type="spellStart"/>
      <w:r w:rsidRPr="00E67709">
        <w:rPr>
          <w:rFonts w:ascii="TH SarabunPSK" w:hAnsi="TH SarabunPSK" w:cs="TH SarabunPSK" w:hint="cs"/>
        </w:rPr>
        <w:t>BoW</w:t>
      </w:r>
      <w:proofErr w:type="spellEnd"/>
      <w:r w:rsidRPr="00E67709">
        <w:rPr>
          <w:rFonts w:ascii="TH SarabunPSK" w:hAnsi="TH SarabunPSK" w:cs="TH SarabunPSK" w:hint="cs"/>
        </w:rPr>
        <w:t xml:space="preserve"> [6]</w:t>
      </w:r>
      <w:bookmarkEnd w:id="99"/>
    </w:p>
    <w:p w14:paraId="24F3263D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ab/>
      </w:r>
      <w:r w:rsidRPr="00E67709">
        <w:rPr>
          <w:rFonts w:ascii="TH SarabunPSK" w:hAnsi="TH SarabunPSK" w:cs="TH SarabunPSK" w:hint="cs"/>
          <w:b/>
          <w:bCs/>
        </w:rPr>
        <w:tab/>
      </w:r>
    </w:p>
    <w:p w14:paraId="1F0EB5F9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b/>
          <w:bCs/>
        </w:rPr>
        <w:tab/>
      </w:r>
      <w:r w:rsidRPr="00E67709">
        <w:rPr>
          <w:rFonts w:ascii="TH SarabunPSK" w:hAnsi="TH SarabunPSK" w:cs="TH SarabunPSK" w:hint="cs"/>
          <w:b/>
          <w:bCs/>
        </w:rPr>
        <w:tab/>
      </w:r>
      <w:r w:rsidRPr="00E67709">
        <w:rPr>
          <w:rFonts w:ascii="TH SarabunPSK" w:hAnsi="TH SarabunPSK" w:cs="TH SarabunPSK" w:hint="cs"/>
          <w:cs/>
        </w:rPr>
        <w:t>จะสามารถจัดกลุ่ม</w:t>
      </w:r>
      <w:proofErr w:type="spellStart"/>
      <w:r w:rsidRPr="00E67709">
        <w:rPr>
          <w:rFonts w:ascii="TH SarabunPSK" w:hAnsi="TH SarabunPSK" w:cs="TH SarabunPSK" w:hint="cs"/>
          <w:cs/>
        </w:rPr>
        <w:t>แท๊ก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เข้าด้วยกันเพื่อเพิ่มบริบทเพิ่มเติมไปยังคำศัพท์ วิธีนี้เรียกว่า </w:t>
      </w:r>
      <w:r w:rsidRPr="00E67709">
        <w:rPr>
          <w:rFonts w:ascii="TH SarabunPSK" w:hAnsi="TH SarabunPSK" w:cs="TH SarabunPSK" w:hint="cs"/>
        </w:rPr>
        <w:t xml:space="preserve">N-gram </w:t>
      </w:r>
      <w:r w:rsidRPr="00E67709">
        <w:rPr>
          <w:rFonts w:ascii="TH SarabunPSK" w:hAnsi="TH SarabunPSK" w:cs="TH SarabunPSK" w:hint="cs"/>
          <w:cs/>
        </w:rPr>
        <w:t>วิธี</w:t>
      </w:r>
      <w:r w:rsidRPr="00E67709">
        <w:rPr>
          <w:rFonts w:ascii="TH SarabunPSK" w:hAnsi="TH SarabunPSK" w:cs="TH SarabunPSK" w:hint="cs"/>
        </w:rPr>
        <w:t xml:space="preserve"> N-gram </w:t>
      </w:r>
      <w:r w:rsidRPr="00E67709">
        <w:rPr>
          <w:rFonts w:ascii="TH SarabunPSK" w:hAnsi="TH SarabunPSK" w:cs="TH SarabunPSK" w:hint="cs"/>
          <w:cs/>
        </w:rPr>
        <w:t xml:space="preserve">คือลำดับของเครื่องหมาย </w:t>
      </w:r>
      <w:r w:rsidRPr="00E67709">
        <w:rPr>
          <w:rFonts w:ascii="TH SarabunPSK" w:hAnsi="TH SarabunPSK" w:cs="TH SarabunPSK" w:hint="cs"/>
        </w:rPr>
        <w:t>N</w:t>
      </w:r>
      <w:r w:rsidRPr="00E67709">
        <w:rPr>
          <w:rFonts w:ascii="TH SarabunPSK" w:hAnsi="TH SarabunPSK" w:cs="TH SarabunPSK" w:hint="cs"/>
          <w:cs/>
        </w:rPr>
        <w:t xml:space="preserve"> เช่น </w:t>
      </w:r>
      <w:r w:rsidRPr="00E67709">
        <w:rPr>
          <w:rFonts w:ascii="TH SarabunPSK" w:hAnsi="TH SarabunPSK" w:cs="TH SarabunPSK" w:hint="cs"/>
        </w:rPr>
        <w:t xml:space="preserve">2-gram </w:t>
      </w:r>
      <w:r w:rsidRPr="00E67709">
        <w:rPr>
          <w:rFonts w:ascii="TH SarabunPSK" w:hAnsi="TH SarabunPSK" w:cs="TH SarabunPSK" w:hint="cs"/>
          <w:cs/>
        </w:rPr>
        <w:t xml:space="preserve">คำลำดับของคำสองคำ ในขณะที่  </w:t>
      </w:r>
      <w:r w:rsidRPr="00E67709">
        <w:rPr>
          <w:rFonts w:ascii="TH SarabunPSK" w:hAnsi="TH SarabunPSK" w:cs="TH SarabunPSK" w:hint="cs"/>
        </w:rPr>
        <w:t xml:space="preserve">trigram </w:t>
      </w:r>
      <w:r w:rsidRPr="00E67709">
        <w:rPr>
          <w:rFonts w:ascii="TH SarabunPSK" w:hAnsi="TH SarabunPSK" w:cs="TH SarabunPSK" w:hint="cs"/>
          <w:cs/>
        </w:rPr>
        <w:t xml:space="preserve">คือลำดับของสามเมื่อเลือกคำศัพท์แล้ว ไม่ว่าจะเป็น </w:t>
      </w:r>
      <w:r w:rsidRPr="00E67709">
        <w:rPr>
          <w:rFonts w:ascii="TH SarabunPSK" w:hAnsi="TH SarabunPSK" w:cs="TH SarabunPSK" w:hint="cs"/>
        </w:rPr>
        <w:t xml:space="preserve">1-, 2- </w:t>
      </w:r>
      <w:r w:rsidRPr="00E67709">
        <w:rPr>
          <w:rFonts w:ascii="TH SarabunPSK" w:hAnsi="TH SarabunPSK" w:cs="TH SarabunPSK" w:hint="cs"/>
          <w:cs/>
        </w:rPr>
        <w:t xml:space="preserve">หรือ </w:t>
      </w:r>
      <w:r w:rsidRPr="00E67709">
        <w:rPr>
          <w:rFonts w:ascii="TH SarabunPSK" w:hAnsi="TH SarabunPSK" w:cs="TH SarabunPSK" w:hint="cs"/>
        </w:rPr>
        <w:t xml:space="preserve">3- gram </w:t>
      </w:r>
      <w:r w:rsidRPr="00E67709">
        <w:rPr>
          <w:rFonts w:ascii="TH SarabunPSK" w:hAnsi="TH SarabunPSK" w:cs="TH SarabunPSK" w:hint="cs"/>
          <w:cs/>
        </w:rPr>
        <w:t>จะต้องนับจำนวน</w:t>
      </w:r>
      <w:r w:rsidRPr="00E67709">
        <w:rPr>
          <w:rFonts w:ascii="TH SarabunPSK" w:hAnsi="TH SarabunPSK" w:cs="TH SarabunPSK" w:hint="cs"/>
        </w:rPr>
        <w:t xml:space="preserve"> gram </w:t>
      </w:r>
      <w:r w:rsidRPr="00E67709">
        <w:rPr>
          <w:rFonts w:ascii="TH SarabunPSK" w:hAnsi="TH SarabunPSK" w:cs="TH SarabunPSK" w:hint="cs"/>
          <w:cs/>
        </w:rPr>
        <w:t xml:space="preserve">เราสามารถใช้วิธ </w:t>
      </w:r>
      <w:proofErr w:type="spellStart"/>
      <w:r w:rsidRPr="00E67709">
        <w:rPr>
          <w:rFonts w:ascii="TH SarabunPSK" w:hAnsi="TH SarabunPSK" w:cs="TH SarabunPSK" w:hint="cs"/>
        </w:rPr>
        <w:lastRenderedPageBreak/>
        <w:t>BoW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ได้ ข้อเสียของแนวทางนี้คือคำที่นิยมมีความสำคัญเกินไป ดังนั้น วิธีที่นิยมใช้กันมากที่สุดจึงเรียกว่า </w:t>
      </w:r>
      <w:r w:rsidRPr="00E67709">
        <w:rPr>
          <w:rFonts w:ascii="TH SarabunPSK" w:hAnsi="TH SarabunPSK" w:cs="TH SarabunPSK" w:hint="cs"/>
        </w:rPr>
        <w:t>term frequency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- inverse document frequency</w:t>
      </w:r>
      <w:r w:rsidRPr="00E67709">
        <w:rPr>
          <w:rFonts w:ascii="TH SarabunPSK" w:hAnsi="TH SarabunPSK" w:cs="TH SarabunPSK" w:hint="cs"/>
          <w:cs/>
        </w:rPr>
        <w:t xml:space="preserve"> (</w:t>
      </w:r>
      <w:r w:rsidRPr="00E67709">
        <w:rPr>
          <w:rFonts w:ascii="TH SarabunPSK" w:hAnsi="TH SarabunPSK" w:cs="TH SarabunPSK" w:hint="cs"/>
        </w:rPr>
        <w:t>TF-IDF</w:t>
      </w:r>
      <w:r w:rsidRPr="00E67709">
        <w:rPr>
          <w:rFonts w:ascii="TH SarabunPSK" w:hAnsi="TH SarabunPSK" w:cs="TH SarabunPSK" w:hint="cs"/>
          <w:cs/>
        </w:rPr>
        <w:t>)</w:t>
      </w:r>
    </w:p>
    <w:p w14:paraId="1267D3B2" w14:textId="77777777" w:rsidR="00FA7FB7" w:rsidRPr="00E67709" w:rsidRDefault="00FA7FB7" w:rsidP="00E67709">
      <w:pPr>
        <w:pStyle w:val="af4"/>
        <w:ind w:left="0"/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  <w:lang w:val="th-TH"/>
        </w:rPr>
        <w:drawing>
          <wp:inline distT="0" distB="0" distL="0" distR="0" wp14:anchorId="0CEF6327" wp14:editId="56BB966C">
            <wp:extent cx="3531828" cy="1889090"/>
            <wp:effectExtent l="0" t="0" r="0" b="381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99"/>
                    <a:stretch/>
                  </pic:blipFill>
                  <pic:spPr bwMode="auto">
                    <a:xfrm>
                      <a:off x="0" y="0"/>
                      <a:ext cx="3551962" cy="189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31BFC" w14:textId="60EE3B77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100" w:name="_Toc123919368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8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เป็นการจัดความสำคัญของคำเทียบกับความยาวประโยค </w:t>
      </w:r>
      <w:r w:rsidRPr="00E67709">
        <w:rPr>
          <w:rFonts w:ascii="TH SarabunPSK" w:hAnsi="TH SarabunPSK" w:cs="TH SarabunPSK" w:hint="cs"/>
        </w:rPr>
        <w:t>[6]</w:t>
      </w:r>
      <w:bookmarkEnd w:id="100"/>
    </w:p>
    <w:p w14:paraId="52C58436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  <w:t>TF-IDF</w:t>
      </w:r>
      <w:r w:rsidRPr="00E67709">
        <w:rPr>
          <w:rFonts w:ascii="TH SarabunPSK" w:hAnsi="TH SarabunPSK" w:cs="TH SarabunPSK" w:hint="cs"/>
          <w:cs/>
        </w:rPr>
        <w:t xml:space="preserve"> ประกอบด้วย </w:t>
      </w:r>
      <w:r w:rsidRPr="00E67709">
        <w:rPr>
          <w:rFonts w:ascii="TH SarabunPSK" w:hAnsi="TH SarabunPSK" w:cs="TH SarabunPSK" w:hint="cs"/>
        </w:rPr>
        <w:t>term frequency (TF)</w:t>
      </w:r>
      <w:r w:rsidRPr="00E67709">
        <w:rPr>
          <w:rFonts w:ascii="TH SarabunPSK" w:hAnsi="TH SarabunPSK" w:cs="TH SarabunPSK" w:hint="cs"/>
          <w:cs/>
        </w:rPr>
        <w:t xml:space="preserve"> เป็นการจัดความสำคัญของคำเทียบกับความยาวประโยคและ </w:t>
      </w:r>
      <w:r w:rsidRPr="00E67709">
        <w:rPr>
          <w:rFonts w:ascii="TH SarabunPSK" w:hAnsi="TH SarabunPSK" w:cs="TH SarabunPSK" w:hint="cs"/>
        </w:rPr>
        <w:t>inverse document frequency (IDF)</w:t>
      </w:r>
      <w:r w:rsidRPr="00E67709">
        <w:rPr>
          <w:rFonts w:ascii="TH SarabunPSK" w:hAnsi="TH SarabunPSK" w:cs="TH SarabunPSK" w:hint="cs"/>
          <w:cs/>
        </w:rPr>
        <w:t xml:space="preserve"> ซึ่งจัดจำนวนแถวเอกสารที่ </w:t>
      </w:r>
      <w:r w:rsidRPr="00E67709">
        <w:rPr>
          <w:rFonts w:ascii="TH SarabunPSK" w:hAnsi="TH SarabunPSK" w:cs="TH SarabunPSK" w:hint="cs"/>
        </w:rPr>
        <w:t xml:space="preserve">gram </w:t>
      </w:r>
      <w:r w:rsidRPr="00E67709">
        <w:rPr>
          <w:rFonts w:ascii="TH SarabunPSK" w:hAnsi="TH SarabunPSK" w:cs="TH SarabunPSK" w:hint="cs"/>
          <w:cs/>
        </w:rPr>
        <w:t xml:space="preserve">เกิดเมื่อเทียบกับจำนวนของแถวในเอสารเพื่อเน้นความหายากของคำ ตามที่คิดไว้ คำที่ปรากฎอยู่บ่อยในเอกสารแต่ไม่ค่อยปรากฎในเอกสารทั้งหมด คำหนึ่งจะมีคะแนน </w:t>
      </w:r>
      <w:r w:rsidRPr="00E67709">
        <w:rPr>
          <w:rFonts w:ascii="TH SarabunPSK" w:hAnsi="TH SarabunPSK" w:cs="TH SarabunPSK" w:hint="cs"/>
        </w:rPr>
        <w:t>TF-IDF</w:t>
      </w:r>
      <w:r w:rsidRPr="00E67709">
        <w:rPr>
          <w:rFonts w:ascii="TH SarabunPSK" w:hAnsi="TH SarabunPSK" w:cs="TH SarabunPSK" w:hint="cs"/>
          <w:cs/>
        </w:rPr>
        <w:t xml:space="preserve"> สูงกว่า หากพบบ่อยในเอการแต่จะไม่พบพบ่อยในชุดเอกสารทั้งหมด ดังรูปที่</w:t>
      </w:r>
      <w:r w:rsidRPr="00E67709">
        <w:rPr>
          <w:rFonts w:ascii="TH SarabunPSK" w:hAnsi="TH SarabunPSK" w:cs="TH SarabunPSK" w:hint="cs"/>
        </w:rPr>
        <w:t xml:space="preserve"> 9 </w:t>
      </w:r>
      <w:r w:rsidRPr="00E67709">
        <w:rPr>
          <w:rFonts w:ascii="TH SarabunPSK" w:hAnsi="TH SarabunPSK" w:cs="TH SarabunPSK" w:hint="cs"/>
          <w:cs/>
        </w:rPr>
        <w:t>ตัวอย่างของเมทริก</w:t>
      </w:r>
      <w:proofErr w:type="spellStart"/>
      <w:r w:rsidRPr="00E67709">
        <w:rPr>
          <w:rFonts w:ascii="TH SarabunPSK" w:hAnsi="TH SarabunPSK" w:cs="TH SarabunPSK" w:hint="cs"/>
          <w:cs/>
        </w:rPr>
        <w:t>ซ์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ที่สร้างขึ้นโดยใช้วิธี </w:t>
      </w:r>
      <w:r w:rsidRPr="00E67709">
        <w:rPr>
          <w:rFonts w:ascii="TH SarabunPSK" w:hAnsi="TH SarabunPSK" w:cs="TH SarabunPSK" w:hint="cs"/>
        </w:rPr>
        <w:t xml:space="preserve">TF-RDF </w:t>
      </w:r>
      <w:r w:rsidRPr="00E67709">
        <w:rPr>
          <w:rFonts w:ascii="TH SarabunPSK" w:hAnsi="TH SarabunPSK" w:cs="TH SarabunPSK" w:hint="cs"/>
          <w:cs/>
        </w:rPr>
        <w:t xml:space="preserve">ในประโยคตัวอย่างที่เห็นก่อนหน้านี้ สังเกตว่าคะแนนของคำว่า </w:t>
      </w:r>
      <w:r w:rsidRPr="00E67709">
        <w:rPr>
          <w:rFonts w:ascii="TH SarabunPSK" w:hAnsi="TH SarabunPSK" w:cs="TH SarabunPSK" w:hint="cs"/>
        </w:rPr>
        <w:t xml:space="preserve">fox </w:t>
      </w:r>
      <w:r w:rsidRPr="00E67709">
        <w:rPr>
          <w:rFonts w:ascii="TH SarabunPSK" w:hAnsi="TH SarabunPSK" w:cs="TH SarabunPSK" w:hint="cs"/>
          <w:cs/>
        </w:rPr>
        <w:t xml:space="preserve">แตกต่างจากคะแนนที่กำหนดให้กับ </w:t>
      </w:r>
      <w:r w:rsidRPr="00E67709">
        <w:rPr>
          <w:rFonts w:ascii="TH SarabunPSK" w:hAnsi="TH SarabunPSK" w:cs="TH SarabunPSK" w:hint="cs"/>
        </w:rPr>
        <w:t>rabbit</w:t>
      </w:r>
    </w:p>
    <w:p w14:paraId="7E6DFA82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</w:rPr>
      </w:pPr>
    </w:p>
    <w:p w14:paraId="5C3046D5" w14:textId="77777777" w:rsidR="00FA7FB7" w:rsidRPr="00E67709" w:rsidRDefault="00FA7FB7" w:rsidP="00E67709">
      <w:pPr>
        <w:pStyle w:val="af4"/>
        <w:ind w:left="0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7586A378" wp14:editId="493A248F">
            <wp:extent cx="5190752" cy="1014884"/>
            <wp:effectExtent l="0" t="0" r="3810" b="127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74"/>
                    <a:stretch/>
                  </pic:blipFill>
                  <pic:spPr bwMode="auto">
                    <a:xfrm>
                      <a:off x="0" y="0"/>
                      <a:ext cx="5218171" cy="102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A5217" w14:textId="53265916" w:rsidR="00FA7FB7" w:rsidRPr="00E67709" w:rsidRDefault="008D2195" w:rsidP="008D2195">
      <w:pPr>
        <w:pStyle w:val="af3"/>
        <w:rPr>
          <w:rFonts w:ascii="TH SarabunPSK" w:hAnsi="TH SarabunPSK" w:cs="TH SarabunPSK"/>
          <w:color w:val="000000" w:themeColor="text1"/>
          <w:cs/>
        </w:rPr>
      </w:pPr>
      <w:bookmarkStart w:id="101" w:name="_Toc123919369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9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cs/>
        </w:rPr>
        <w:t>แสดงถึงความสำคัญของแต่ละประโยค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 [6]</w:t>
      </w:r>
      <w:bookmarkEnd w:id="101"/>
    </w:p>
    <w:p w14:paraId="63CC07BB" w14:textId="3C9686F2" w:rsidR="00FA7FB7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</w:p>
    <w:p w14:paraId="75C3D56A" w14:textId="77777777" w:rsidR="002273B0" w:rsidRPr="00E67709" w:rsidRDefault="002273B0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255186CC" w14:textId="74DF4C19" w:rsidR="00FA7FB7" w:rsidRPr="00E67709" w:rsidRDefault="00FA7FB7" w:rsidP="00E67709">
      <w:pPr>
        <w:pStyle w:val="af4"/>
        <w:ind w:left="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Style w:val="30"/>
          <w:rFonts w:ascii="TH SarabunPSK" w:eastAsia="TH Sarabun New" w:hAnsi="TH SarabunPSK" w:cs="TH SarabunPSK" w:hint="cs"/>
        </w:rPr>
        <w:lastRenderedPageBreak/>
        <w:tab/>
      </w:r>
      <w:bookmarkStart w:id="102" w:name="_Toc130469643"/>
      <w:r w:rsidRPr="00E67709">
        <w:rPr>
          <w:rStyle w:val="30"/>
          <w:rFonts w:ascii="TH SarabunPSK" w:eastAsia="TH Sarabun New" w:hAnsi="TH SarabunPSK" w:cs="TH SarabunPSK" w:hint="cs"/>
        </w:rPr>
        <w:t>2.4.2   Advanced strategies</w:t>
      </w:r>
      <w:bookmarkEnd w:id="102"/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br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วิธีการ </w:t>
      </w:r>
      <w:r w:rsidRPr="00E67709">
        <w:rPr>
          <w:rFonts w:ascii="TH SarabunPSK" w:hAnsi="TH SarabunPSK" w:cs="TH SarabunPSK" w:hint="cs"/>
          <w:color w:val="000000" w:themeColor="text1"/>
        </w:rPr>
        <w:t>count-based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 แม้สว่าสามารถใช้เพื่อจัดลำดับของคำ (</w:t>
      </w:r>
      <w:r w:rsidRPr="00E67709">
        <w:rPr>
          <w:rFonts w:ascii="TH SarabunPSK" w:hAnsi="TH SarabunPSK" w:cs="TH SarabunPSK" w:hint="cs"/>
          <w:color w:val="000000" w:themeColor="text1"/>
        </w:rPr>
        <w:t>N-</w:t>
      </w:r>
      <w:proofErr w:type="gramStart"/>
      <w:r w:rsidRPr="00E67709">
        <w:rPr>
          <w:rFonts w:ascii="TH SarabunPSK" w:hAnsi="TH SarabunPSK" w:cs="TH SarabunPSK" w:hint="cs"/>
          <w:color w:val="000000" w:themeColor="text1"/>
        </w:rPr>
        <w:t xml:space="preserve">grams </w:t>
      </w:r>
      <w:r w:rsidRPr="00E67709">
        <w:rPr>
          <w:rFonts w:ascii="TH SarabunPSK" w:hAnsi="TH SarabunPSK" w:cs="TH SarabunPSK" w:hint="cs"/>
          <w:color w:val="000000" w:themeColor="text1"/>
          <w:cs/>
        </w:rPr>
        <w:t>)</w:t>
      </w:r>
      <w:proofErr w:type="gramEnd"/>
      <w:r w:rsidRPr="00E67709">
        <w:rPr>
          <w:rFonts w:ascii="TH SarabunPSK" w:hAnsi="TH SarabunPSK" w:cs="TH SarabunPSK" w:hint="cs"/>
          <w:color w:val="000000" w:themeColor="text1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cs/>
        </w:rPr>
        <w:t xml:space="preserve">แต่ก็ไม่ได้จัดบริบททางความหมายของคำซึ่งเป็นแกนหลักของแอปพริเคชัน </w:t>
      </w:r>
      <w:r w:rsidRPr="00E67709">
        <w:rPr>
          <w:rFonts w:ascii="TH SarabunPSK" w:hAnsi="TH SarabunPSK" w:cs="TH SarabunPSK" w:hint="cs"/>
          <w:color w:val="000000" w:themeColor="text1"/>
        </w:rPr>
        <w:t xml:space="preserve">NLP </w:t>
      </w:r>
      <w:r w:rsidRPr="00E67709">
        <w:rPr>
          <w:rFonts w:ascii="TH SarabunPSK" w:hAnsi="TH SarabunPSK" w:cs="TH SarabunPSK" w:hint="cs"/>
          <w:color w:val="000000" w:themeColor="text1"/>
          <w:cs/>
        </w:rPr>
        <w:t>จำนวนมาก เทคนิคการฝั่งคำใช้เพื่อแก้ปัญหานี้ การใช้การฝั่งคำคำศัพท์จะถูกแปลงเป็นเวกเตอร์เพื่อให้คำที่มีบริบทคล้ายกันอยู่ใกล้กัน</w:t>
      </w:r>
    </w:p>
    <w:p w14:paraId="43AD0F3C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612E4371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</w:rPr>
        <w:t xml:space="preserve">Word2Vex </w:t>
      </w:r>
      <w:r w:rsidRPr="00E67709">
        <w:rPr>
          <w:rFonts w:ascii="TH SarabunPSK" w:hAnsi="TH SarabunPSK" w:cs="TH SarabunPSK" w:hint="cs"/>
          <w:cs/>
        </w:rPr>
        <w:t xml:space="preserve">เป็นเฟรมเวิร์คจาก </w:t>
      </w:r>
      <w:r w:rsidRPr="00E67709">
        <w:rPr>
          <w:rFonts w:ascii="TH SarabunPSK" w:hAnsi="TH SarabunPSK" w:cs="TH SarabunPSK" w:hint="cs"/>
        </w:rPr>
        <w:t>Google</w:t>
      </w:r>
      <w:r w:rsidRPr="00E67709">
        <w:rPr>
          <w:rFonts w:ascii="TH SarabunPSK" w:hAnsi="TH SarabunPSK" w:cs="TH SarabunPSK" w:hint="cs"/>
          <w:cs/>
        </w:rPr>
        <w:t xml:space="preserve"> ที่ใช้โครงข่ายประสามเทียมแบบตื้นเพื่อฝึกโมเดลฝั่งคำสั่ง </w:t>
      </w:r>
      <w:proofErr w:type="spellStart"/>
      <w:r w:rsidRPr="00E67709">
        <w:rPr>
          <w:rFonts w:ascii="TH SarabunPSK" w:hAnsi="TH SarabunPSK" w:cs="TH SarabunPSK" w:hint="cs"/>
          <w:cs/>
        </w:rPr>
        <w:t>อั</w:t>
      </w:r>
      <w:proofErr w:type="spellEnd"/>
      <w:r w:rsidRPr="00E67709">
        <w:rPr>
          <w:rFonts w:ascii="TH SarabunPSK" w:hAnsi="TH SarabunPSK" w:cs="TH SarabunPSK" w:hint="cs"/>
          <w:cs/>
        </w:rPr>
        <w:t>ลกอร</w:t>
      </w:r>
      <w:proofErr w:type="spellStart"/>
      <w:r w:rsidRPr="00E67709">
        <w:rPr>
          <w:rFonts w:ascii="TH SarabunPSK" w:hAnsi="TH SarabunPSK" w:cs="TH SarabunPSK" w:hint="cs"/>
          <w:cs/>
        </w:rPr>
        <w:t>ธึม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โดย</w:t>
      </w:r>
      <w:r w:rsidRPr="00E67709">
        <w:rPr>
          <w:rFonts w:ascii="TH SarabunPSK" w:hAnsi="TH SarabunPSK" w:cs="TH SarabunPSK" w:hint="cs"/>
        </w:rPr>
        <w:t xml:space="preserve"> Word2Vac </w:t>
      </w:r>
      <w:r w:rsidRPr="00E67709">
        <w:rPr>
          <w:rFonts w:ascii="TH SarabunPSK" w:hAnsi="TH SarabunPSK" w:cs="TH SarabunPSK" w:hint="cs"/>
          <w:cs/>
        </w:rPr>
        <w:t xml:space="preserve">มี </w:t>
      </w:r>
      <w:r w:rsidRPr="00E67709">
        <w:rPr>
          <w:rFonts w:ascii="TH SarabunPSK" w:hAnsi="TH SarabunPSK" w:cs="TH SarabunPSK" w:hint="cs"/>
        </w:rPr>
        <w:t xml:space="preserve">2 </w:t>
      </w:r>
      <w:r w:rsidRPr="00E67709">
        <w:rPr>
          <w:rFonts w:ascii="TH SarabunPSK" w:hAnsi="TH SarabunPSK" w:cs="TH SarabunPSK" w:hint="cs"/>
          <w:cs/>
        </w:rPr>
        <w:t>ประเภท ประเภทที่</w:t>
      </w:r>
      <w:r w:rsidRPr="00E67709">
        <w:rPr>
          <w:rFonts w:ascii="TH SarabunPSK" w:hAnsi="TH SarabunPSK" w:cs="TH SarabunPSK" w:hint="cs"/>
        </w:rPr>
        <w:t xml:space="preserve"> 1 Skip-gram </w:t>
      </w:r>
      <w:r w:rsidRPr="00E67709">
        <w:rPr>
          <w:rFonts w:ascii="TH SarabunPSK" w:hAnsi="TH SarabunPSK" w:cs="TH SarabunPSK" w:hint="cs"/>
          <w:cs/>
        </w:rPr>
        <w:t xml:space="preserve">ซึ่งใช้เพื่อทำนายบริบทรอบ ๆ คำที่กำหนด ในขณะที่โทเดล </w:t>
      </w:r>
      <w:r w:rsidRPr="00E67709">
        <w:rPr>
          <w:rFonts w:ascii="TH SarabunPSK" w:hAnsi="TH SarabunPSK" w:cs="TH SarabunPSK" w:hint="cs"/>
        </w:rPr>
        <w:t>Continuous Bag of Words</w:t>
      </w:r>
      <w:r w:rsidRPr="00E67709">
        <w:rPr>
          <w:rFonts w:ascii="TH SarabunPSK" w:hAnsi="TH SarabunPSK" w:cs="TH SarabunPSK" w:hint="cs"/>
          <w:cs/>
        </w:rPr>
        <w:t xml:space="preserve"> </w:t>
      </w:r>
      <w:proofErr w:type="gramStart"/>
      <w:r w:rsidRPr="00E67709">
        <w:rPr>
          <w:rFonts w:ascii="TH SarabunPSK" w:hAnsi="TH SarabunPSK" w:cs="TH SarabunPSK" w:hint="cs"/>
          <w:cs/>
        </w:rPr>
        <w:t xml:space="preserve">( </w:t>
      </w:r>
      <w:r w:rsidRPr="00E67709">
        <w:rPr>
          <w:rFonts w:ascii="TH SarabunPSK" w:hAnsi="TH SarabunPSK" w:cs="TH SarabunPSK" w:hint="cs"/>
        </w:rPr>
        <w:t>CBOW</w:t>
      </w:r>
      <w:proofErr w:type="gramEnd"/>
      <w:r w:rsidRPr="00E67709">
        <w:rPr>
          <w:rFonts w:ascii="TH SarabunPSK" w:hAnsi="TH SarabunPSK" w:cs="TH SarabunPSK" w:hint="cs"/>
          <w:cs/>
        </w:rPr>
        <w:t>)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ใช้เพื่อทำนายคำถัดไปตามบริบทที่กำหนด</w:t>
      </w:r>
    </w:p>
    <w:p w14:paraId="46DE2D4D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547CC85A" w14:textId="77777777" w:rsidR="00FA7FB7" w:rsidRPr="00E67709" w:rsidRDefault="00FA7FB7" w:rsidP="00E67709">
      <w:pPr>
        <w:pStyle w:val="af4"/>
        <w:ind w:left="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  <w:tab/>
      </w:r>
      <w:r w:rsidRPr="00E67709">
        <w:rPr>
          <w:rFonts w:ascii="TH SarabunPSK" w:hAnsi="TH SarabunPSK" w:cs="TH SarabunPSK" w:hint="cs"/>
          <w:cs/>
        </w:rPr>
        <w:t>วิธีที่</w:t>
      </w:r>
      <w:r w:rsidRPr="00E67709">
        <w:rPr>
          <w:rFonts w:ascii="TH SarabunPSK" w:hAnsi="TH SarabunPSK" w:cs="TH SarabunPSK" w:hint="cs"/>
        </w:rPr>
        <w:t xml:space="preserve">2 </w:t>
      </w:r>
      <w:proofErr w:type="spellStart"/>
      <w:r w:rsidRPr="00E67709">
        <w:rPr>
          <w:rFonts w:ascii="TH SarabunPSK" w:hAnsi="TH SarabunPSK" w:cs="TH SarabunPSK" w:hint="cs"/>
        </w:rPr>
        <w:t>GloVe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วิธี </w:t>
      </w:r>
      <w:r w:rsidRPr="00E67709">
        <w:rPr>
          <w:rFonts w:ascii="TH SarabunPSK" w:hAnsi="TH SarabunPSK" w:cs="TH SarabunPSK" w:hint="cs"/>
        </w:rPr>
        <w:t xml:space="preserve">Global Vector </w:t>
      </w:r>
      <w:r w:rsidRPr="00E67709">
        <w:rPr>
          <w:rFonts w:ascii="TH SarabunPSK" w:hAnsi="TH SarabunPSK" w:cs="TH SarabunPSK" w:hint="cs"/>
          <w:cs/>
        </w:rPr>
        <w:t xml:space="preserve">ใช้สถิติการเกิดขึ้นร่วมเพื่อสร้างช่องว่างเวกเตอร์ วิธีนี้เป็นส่วนขยายต่อมาจาก </w:t>
      </w:r>
      <w:r w:rsidRPr="00E67709">
        <w:rPr>
          <w:rFonts w:ascii="TH SarabunPSK" w:hAnsi="TH SarabunPSK" w:cs="TH SarabunPSK" w:hint="cs"/>
        </w:rPr>
        <w:t xml:space="preserve">Word2Vec </w:t>
      </w:r>
      <w:r w:rsidRPr="00E67709">
        <w:rPr>
          <w:rFonts w:ascii="TH SarabunPSK" w:hAnsi="TH SarabunPSK" w:cs="TH SarabunPSK" w:hint="cs"/>
          <w:cs/>
        </w:rPr>
        <w:t xml:space="preserve">ที่มีแนวโน้มว่าจะให้การฝั่งคำที่ดีกว่า </w:t>
      </w:r>
    </w:p>
    <w:p w14:paraId="521EF551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5699666D" wp14:editId="55FB53B0">
            <wp:extent cx="4640173" cy="2351315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98"/>
                    <a:stretch/>
                  </pic:blipFill>
                  <pic:spPr bwMode="auto">
                    <a:xfrm>
                      <a:off x="0" y="0"/>
                      <a:ext cx="4690143" cy="237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60F5A" w14:textId="07E79C82" w:rsidR="00FA7FB7" w:rsidRPr="00E67709" w:rsidRDefault="008D2195" w:rsidP="008D2195">
      <w:pPr>
        <w:pStyle w:val="af3"/>
        <w:rPr>
          <w:rFonts w:ascii="TH SarabunPSK" w:hAnsi="TH SarabunPSK" w:cs="TH SarabunPSK"/>
          <w:cs/>
        </w:rPr>
      </w:pPr>
      <w:bookmarkStart w:id="103" w:name="_Toc123919370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10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เป็นการแสดงบริบทที่คล้ายกันจัดอยู่ในกลุ่มเดียวกัน</w:t>
      </w:r>
      <w:r w:rsidRPr="00E67709">
        <w:rPr>
          <w:rFonts w:ascii="TH SarabunPSK" w:hAnsi="TH SarabunPSK" w:cs="TH SarabunPSK" w:hint="cs"/>
        </w:rPr>
        <w:t xml:space="preserve"> [6]</w:t>
      </w:r>
      <w:bookmarkEnd w:id="103"/>
    </w:p>
    <w:p w14:paraId="4B77AAE3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48E3B356" w14:textId="1B4DF20B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04" w:name="_Toc130469644"/>
      <w:r w:rsidRPr="00E67709">
        <w:rPr>
          <w:rFonts w:ascii="TH SarabunPSK" w:hAnsi="TH SarabunPSK" w:cs="TH SarabunPSK" w:hint="cs"/>
        </w:rPr>
        <w:lastRenderedPageBreak/>
        <w:t>Supervised learning on text</w:t>
      </w:r>
      <w:bookmarkEnd w:id="104"/>
    </w:p>
    <w:p w14:paraId="6263C128" w14:textId="7C4939E2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bookmarkStart w:id="105" w:name="_Toc130469645"/>
      <w:r w:rsidRPr="00E67709">
        <w:rPr>
          <w:rFonts w:ascii="TH SarabunPSK" w:hAnsi="TH SarabunPSK" w:cs="TH SarabunPSK" w:hint="cs"/>
        </w:rPr>
        <w:t>Supervised learning</w:t>
      </w:r>
      <w:bookmarkEnd w:id="105"/>
    </w:p>
    <w:p w14:paraId="27F61059" w14:textId="421E1EA0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="002273B0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E67709">
        <w:rPr>
          <w:rFonts w:ascii="TH SarabunPSK" w:hAnsi="TH SarabunPSK" w:cs="TH SarabunPSK" w:hint="cs"/>
          <w:cs/>
        </w:rPr>
        <w:t>การดูแลเครื่องการเรียนรู้งานแบ่งออกเป็นสองส่วน ตามรูปแบบของป้ายกำกับ (เรียกอีกอย่างว่าเป้าหมาย) หากเป้าหมายคือการจำแนกค่า (</w:t>
      </w:r>
      <w:r w:rsidRPr="00E67709">
        <w:rPr>
          <w:rFonts w:ascii="TH SarabunPSK" w:hAnsi="TH SarabunPSK" w:cs="TH SarabunPSK" w:hint="cs"/>
        </w:rPr>
        <w:t>cat/dog</w:t>
      </w:r>
      <w:r w:rsidRPr="00E67709">
        <w:rPr>
          <w:rFonts w:ascii="TH SarabunPSK" w:hAnsi="TH SarabunPSK" w:cs="TH SarabunPSK" w:hint="cs"/>
          <w:cs/>
        </w:rPr>
        <w:t>) แสดงว่าเป็นปัญหาการจัดหมวดหมู่ ในทางกลับกัน หากเป้าหมายเป็นตัวเลข (ราคาของบ้าน)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แสดงว่า</w:t>
      </w:r>
      <w:proofErr w:type="spellStart"/>
      <w:r w:rsidRPr="00E67709">
        <w:rPr>
          <w:rFonts w:ascii="TH SarabunPSK" w:hAnsi="TH SarabunPSK" w:cs="TH SarabunPSK" w:hint="cs"/>
          <w:cs/>
        </w:rPr>
        <w:t>ปํญ</w:t>
      </w:r>
      <w:proofErr w:type="spellEnd"/>
      <w:r w:rsidRPr="00E67709">
        <w:rPr>
          <w:rFonts w:ascii="TH SarabunPSK" w:hAnsi="TH SarabunPSK" w:cs="TH SarabunPSK" w:hint="cs"/>
          <w:cs/>
        </w:rPr>
        <w:t>หาการทดถอย เมื่อต้องจัดการกับข้อความ ปัญหาที่ตามมาจะเป็นการจำแนกประเภท</w:t>
      </w:r>
    </w:p>
    <w:p w14:paraId="25DDE0A1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5C67CF4" wp14:editId="4AB45357">
            <wp:extent cx="4489450" cy="1878965"/>
            <wp:effectExtent l="0" t="0" r="0" b="63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62"/>
                    <a:stretch/>
                  </pic:blipFill>
                  <pic:spPr bwMode="auto">
                    <a:xfrm>
                      <a:off x="0" y="0"/>
                      <a:ext cx="4519521" cy="189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F401A" w14:textId="0724A7A5" w:rsidR="00FA7FB7" w:rsidRPr="00E67709" w:rsidRDefault="008D2195" w:rsidP="008D2195">
      <w:pPr>
        <w:pStyle w:val="af3"/>
        <w:rPr>
          <w:rFonts w:ascii="TH SarabunPSK" w:hAnsi="TH SarabunPSK" w:cs="TH SarabunPSK"/>
        </w:rPr>
      </w:pPr>
      <w:bookmarkStart w:id="106" w:name="_Toc123919371"/>
      <w:r>
        <w:rPr>
          <w:cs/>
        </w:rPr>
        <w:t xml:space="preserve">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11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workflow supervised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[6]</w:t>
      </w:r>
      <w:bookmarkEnd w:id="106"/>
    </w:p>
    <w:p w14:paraId="1A4B0774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  <w:cs/>
        </w:rPr>
        <w:t>จากรูปด้านบนแสดง</w:t>
      </w:r>
      <w:r w:rsidRPr="00E67709">
        <w:rPr>
          <w:rFonts w:ascii="TH SarabunPSK" w:hAnsi="TH SarabunPSK" w:cs="TH SarabunPSK" w:hint="cs"/>
          <w:sz w:val="32"/>
          <w:szCs w:val="32"/>
        </w:rPr>
        <w:t xml:space="preserve"> workflow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ทั่วไปของระบบการจัดการประเภทข้อความ เราเริ่มต้นด้วยการแบ่งข้อมูลออกเป็นชุดฝึกอบรม และชุดทดสอบ ข้อมูลชุดฝึกและข้อมูลทดสอบต้องได้รับการประมวลผลล่วงหน้าและทำให้เป็นมาตรฐาน หลังจากนั้นจึงจะสามารถดึงคุณลักษณะออก มาได้ เทคนิคการแยกคุณลักษณะยอดนิยมสำหรับข้อมูลประเภทข้อความครอบคลุมอยู่ในส่วนก่อนหน้านี้ เมื่อข้อมูลข้อความถูกแปลเป็นรูปแบบตัวเลขแล้ว สามารถใช้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>การเรียนรู้ของเครื่องได้ กระบวนการนี้เรียกว่าฝึกโมเดล โมเดลเรียนรู้รูปแบจากคุณสมบัติต่าง ๆ เพื่อนทำนายฉลาก โมเดลสามารถปรับให้เหมาะสมเพื่อประสิทธิภานพที่ดีขึ้นโดยการใช้ พารามิเตอร์โมเดลผ่านกระบวนการที่เรียกว่าการปรับแต่งไฮเปอร์พารามิเตอร์ แบบจะลองผล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ธ์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>จะถูกประเมินบนข้อมูลการทดสอบที่มองไม่เห็นก่อนหน้า ประสิทธิภาพของโมเดลวัดโดยใช้เมตริกต่าง ๆ เช่นความแม่นยำ การเรียกคืนคะแนน</w:t>
      </w:r>
      <w:r w:rsidRPr="00E67709">
        <w:rPr>
          <w:rFonts w:ascii="TH SarabunPSK" w:hAnsi="TH SarabunPSK" w:cs="TH SarabunPSK" w:hint="cs"/>
          <w:sz w:val="32"/>
          <w:szCs w:val="32"/>
        </w:rPr>
        <w:t>F1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และอื่นๆ</w:t>
      </w:r>
      <w:r w:rsidRPr="00E67709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>ที่ใช้สำหรับการจัดประเภทข้อความเช่น</w:t>
      </w:r>
    </w:p>
    <w:p w14:paraId="7825B996" w14:textId="77777777" w:rsidR="002273B0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</w:r>
    </w:p>
    <w:p w14:paraId="4B69B718" w14:textId="1889C3B5" w:rsidR="00FA7FB7" w:rsidRPr="00E67709" w:rsidRDefault="00FA7FB7" w:rsidP="002273B0">
      <w:pPr>
        <w:pStyle w:val="od"/>
        <w:shd w:val="clear" w:color="auto" w:fill="FFFFFF"/>
        <w:spacing w:before="252" w:beforeAutospacing="0" w:after="0" w:afterAutospacing="0" w:line="480" w:lineRule="atLeast"/>
        <w:ind w:firstLine="1440"/>
        <w:jc w:val="thaiDistribute"/>
        <w:rPr>
          <w:rFonts w:ascii="TH SarabunPSK" w:hAnsi="TH SarabunPSK" w:cs="TH SarabunPSK"/>
          <w:color w:val="000000" w:themeColor="text1"/>
          <w:spacing w:val="-1"/>
          <w:sz w:val="32"/>
          <w:szCs w:val="32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lastRenderedPageBreak/>
        <w:t xml:space="preserve">2.5.1.1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Multinomial Naive Bayes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 xml:space="preserve">อยู่ในตระกูลของอัลกอริทึม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Naïve Bayes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 xml:space="preserve">ซึ่งสร้างขึ้นจากการใช้ทฤษฎี ของ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 xml:space="preserve">Bayes </w:t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  <w:cs/>
        </w:rPr>
        <w:t>โดยใช้สมมติฐานที่มีป้ายกำหับต่างกันมากกว่าสองป้ายที่แตกต่างกัน</w:t>
      </w:r>
    </w:p>
    <w:p w14:paraId="31A1F846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ab/>
      </w:r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 xml:space="preserve">2.5.1.2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>Logistic Regression</w:t>
      </w:r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 เป็นอัลกอริทึมที่ใช้ฟังก์ชัน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</w:rPr>
        <w:t>Simoid</w:t>
      </w:r>
      <w:proofErr w:type="spellEnd"/>
      <w:r w:rsidRPr="00E67709">
        <w:rPr>
          <w:rFonts w:ascii="TH SarabunPSK" w:hAnsi="TH SarabunPSK" w:cs="TH SarabunPSK" w:hint="cs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เพื่อทำนายค่าการจำแนก แพคเกจ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ซอฟแวร์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ที่ได้รับความนิยม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</w:rPr>
        <w:t>SKLearn</w:t>
      </w:r>
      <w:proofErr w:type="spellEnd"/>
      <w:r w:rsidRPr="00E67709">
        <w:rPr>
          <w:rFonts w:ascii="TH SarabunPSK" w:hAnsi="TH SarabunPSK" w:cs="TH SarabunPSK" w:hint="cs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จะอนุญาติให้ปรับพารามิเตอร์ของโมเดลในลักษณะที่อัลกอริทึมสามารถใช้สำหรับการจำแนกประเภทหลายป้ายกำกับได้เช่นกัน</w:t>
      </w: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</w:r>
    </w:p>
    <w:p w14:paraId="2DBE6621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  <w:t>2.5.1.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 </w:t>
      </w:r>
      <w:hyperlink r:id="rId30" w:history="1">
        <w:r w:rsidRPr="00E67709">
          <w:rPr>
            <w:rFonts w:ascii="TH SarabunPSK" w:hAnsi="TH SarabunPSK" w:cs="TH SarabunPSK" w:hint="cs"/>
            <w:color w:val="000000" w:themeColor="text1"/>
            <w:spacing w:val="-1"/>
            <w:sz w:val="32"/>
            <w:szCs w:val="32"/>
            <w:shd w:val="clear" w:color="auto" w:fill="FFFFFF"/>
          </w:rPr>
          <w:t>Support Vector Machines</w:t>
        </w:r>
      </w:hyperlink>
      <w:r w:rsidRPr="00E67709">
        <w:rPr>
          <w:rFonts w:ascii="TH SarabunPSK" w:hAnsi="TH SarabunPSK" w:cs="TH SarabunPSK" w:hint="cs"/>
          <w:color w:val="000000" w:themeColor="text1"/>
          <w:spacing w:val="-1"/>
          <w:sz w:val="32"/>
          <w:szCs w:val="32"/>
          <w:shd w:val="clear" w:color="auto" w:fill="FFFFFF"/>
        </w:rPr>
        <w:t> (SVM)</w:t>
      </w:r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sz w:val="32"/>
          <w:szCs w:val="32"/>
          <w:cs/>
        </w:rPr>
        <w:t>ที่ใช้เส้นหรือไฮเปอร์เพลน (ในกรณีที่มีคุณสมบัติมากกว่าสองอย่าง จึงสร้างพื้นที่หลายมิติ) เพื่อแยกคลาส</w:t>
      </w:r>
    </w:p>
    <w:p w14:paraId="7C60CB83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  <w:t xml:space="preserve">2.5.1.4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 xml:space="preserve">Random </w:t>
      </w:r>
      <w:r w:rsidRPr="00E67709">
        <w:rPr>
          <w:rFonts w:ascii="TH SarabunPSK" w:hAnsi="TH SarabunPSK" w:cs="TH SarabunPSK" w:hint="cs"/>
          <w:sz w:val="32"/>
          <w:szCs w:val="32"/>
        </w:rPr>
        <w:t>Forest 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การบูรณาการวิธีการฝึกต้นไม้ตัดสินใจหลายขนานในเซตย่อยข้อมูลที่แตกต่างกัน</w:t>
      </w:r>
    </w:p>
    <w:p w14:paraId="286C6464" w14:textId="77777777" w:rsidR="00FA7FB7" w:rsidRPr="00E67709" w:rsidRDefault="00FA7FB7" w:rsidP="00E67709">
      <w:pPr>
        <w:pStyle w:val="od"/>
        <w:shd w:val="clear" w:color="auto" w:fill="FFFFFF"/>
        <w:spacing w:before="252" w:beforeAutospacing="0" w:after="0" w:afterAutospacing="0" w:line="48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ab/>
      </w:r>
      <w:r w:rsidRPr="00E67709">
        <w:rPr>
          <w:rFonts w:ascii="TH SarabunPSK" w:hAnsi="TH SarabunPSK" w:cs="TH SarabunPSK" w:hint="cs"/>
          <w:sz w:val="32"/>
          <w:szCs w:val="32"/>
        </w:rPr>
        <w:tab/>
        <w:t xml:space="preserve">2.5.1.5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shd w:val="clear" w:color="auto" w:fill="FFFFFF"/>
        </w:rPr>
        <w:t>Gradient Boosting Machine (GBM)</w:t>
      </w:r>
      <w:r w:rsidRPr="00E67709">
        <w:rPr>
          <w:rFonts w:ascii="TH SarabunPSK" w:hAnsi="TH SarabunPSK" w:cs="TH SarabunPSK" w:hint="cs"/>
          <w:sz w:val="32"/>
          <w:szCs w:val="32"/>
          <w:cs/>
        </w:rPr>
        <w:t xml:space="preserve"> ชุดของวิธีการแบบบูรณาการที่ใช้ในการฝึกชุดของผู้เรียนที่อ่อนแอเช่นต้นไม้การตัดสินใจที่จะได้รับผลลัพธ์ที่ถูกต้อง </w:t>
      </w:r>
      <w:proofErr w:type="spellStart"/>
      <w:r w:rsidRPr="00E67709">
        <w:rPr>
          <w:rFonts w:ascii="TH SarabunPSK" w:hAnsi="TH SarabunPSK" w:cs="TH SarabunPSK" w:hint="cs"/>
          <w:sz w:val="32"/>
          <w:szCs w:val="32"/>
        </w:rPr>
        <w:t>XGboost</w:t>
      </w:r>
      <w:proofErr w:type="spellEnd"/>
      <w:r w:rsidRPr="00E67709">
        <w:rPr>
          <w:rFonts w:ascii="TH SarabunPSK" w:hAnsi="TH SarabunPSK" w:cs="TH SarabunPSK" w:hint="cs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เป็นหนึ่งในการใช้งานที่นิยมมากที่สุดของชุดนี้</w:t>
      </w:r>
    </w:p>
    <w:p w14:paraId="61541749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</w:p>
    <w:p w14:paraId="6A8D86AE" w14:textId="5A4DB098" w:rsidR="00FA7FB7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Random </w:t>
      </w:r>
      <w:r w:rsidRPr="00E67709">
        <w:rPr>
          <w:rFonts w:ascii="TH SarabunPSK" w:hAnsi="TH SarabunPSK" w:cs="TH SarabunPSK" w:hint="cs"/>
        </w:rPr>
        <w:t>Forest 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Random </w:t>
      </w:r>
      <w:r w:rsidRPr="00E67709">
        <w:rPr>
          <w:rFonts w:ascii="TH SarabunPSK" w:hAnsi="TH SarabunPSK" w:cs="TH SarabunPSK" w:hint="cs"/>
        </w:rPr>
        <w:t xml:space="preserve">Forest </w:t>
      </w:r>
      <w:r w:rsidRPr="00E67709">
        <w:rPr>
          <w:rFonts w:ascii="TH SarabunPSK" w:hAnsi="TH SarabunPSK" w:cs="TH SarabunPSK" w:hint="cs"/>
          <w:cs/>
        </w:rPr>
        <w:t xml:space="preserve">เป็นอัลกอริทึมการจัดหมวดหมู่เป็นวิธีการแบบบูรณาการซึ่งใช้ขั้นตอนวิธีการพยากรณ์หลายเพื่อให้บรรลุทั่วไปดีกว่า ผลของวิธีการตั้งค่ามักจะเฉลี่ยมากกว่ารุ่นเดียวและมีประสิทธิภาพมากขึ้นในชุดข้อมูลที่มีขนาดใหญ่กว่า อย่างไรก็ตามเป็น </w:t>
      </w:r>
      <w:proofErr w:type="spellStart"/>
      <w:r w:rsidRPr="00E67709">
        <w:rPr>
          <w:rFonts w:ascii="TH SarabunPSK" w:hAnsi="TH SarabunPSK" w:cs="TH SarabunPSK" w:hint="cs"/>
        </w:rPr>
        <w:t>sarkar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ได้พิสูจน์แล้วว่าใน วิธีการบูรณาการไม่</w:t>
      </w:r>
      <w:proofErr w:type="spellStart"/>
      <w:r w:rsidRPr="00E67709">
        <w:rPr>
          <w:rFonts w:ascii="TH SarabunPSK" w:hAnsi="TH SarabunPSK" w:cs="TH SarabunPSK" w:hint="cs"/>
          <w:cs/>
        </w:rPr>
        <w:t>จํา</w:t>
      </w:r>
      <w:proofErr w:type="spellEnd"/>
      <w:r w:rsidRPr="00E67709">
        <w:rPr>
          <w:rFonts w:ascii="TH SarabunPSK" w:hAnsi="TH SarabunPSK" w:cs="TH SarabunPSK" w:hint="cs"/>
          <w:cs/>
        </w:rPr>
        <w:t>เป็นต้องจัดการกับข้อมูลข้อความดีกว่า</w:t>
      </w:r>
      <w:r w:rsidRPr="00E67709">
        <w:rPr>
          <w:rFonts w:ascii="TH SarabunPSK" w:hAnsi="TH SarabunPSK" w:cs="TH SarabunPSK" w:hint="cs"/>
        </w:rPr>
        <w:t xml:space="preserve"> </w:t>
      </w:r>
    </w:p>
    <w:p w14:paraId="717C8FDB" w14:textId="52A7C031" w:rsidR="002273B0" w:rsidRDefault="002273B0" w:rsidP="00E67709">
      <w:pPr>
        <w:jc w:val="thaiDistribute"/>
        <w:rPr>
          <w:rFonts w:ascii="TH SarabunPSK" w:hAnsi="TH SarabunPSK" w:cs="TH SarabunPSK"/>
        </w:rPr>
      </w:pPr>
    </w:p>
    <w:p w14:paraId="0884E68E" w14:textId="6D8D8563" w:rsidR="002273B0" w:rsidRDefault="002273B0" w:rsidP="00E67709">
      <w:pPr>
        <w:jc w:val="thaiDistribute"/>
        <w:rPr>
          <w:rFonts w:ascii="TH SarabunPSK" w:hAnsi="TH SarabunPSK" w:cs="TH SarabunPSK"/>
        </w:rPr>
      </w:pPr>
    </w:p>
    <w:p w14:paraId="694322D2" w14:textId="4F9BB5DE" w:rsidR="002273B0" w:rsidRDefault="002273B0" w:rsidP="00E67709">
      <w:pPr>
        <w:jc w:val="thaiDistribute"/>
        <w:rPr>
          <w:rFonts w:ascii="TH SarabunPSK" w:hAnsi="TH SarabunPSK" w:cs="TH SarabunPSK"/>
        </w:rPr>
      </w:pPr>
    </w:p>
    <w:p w14:paraId="239CEEDA" w14:textId="77777777" w:rsidR="002273B0" w:rsidRPr="00E67709" w:rsidRDefault="002273B0" w:rsidP="00E67709">
      <w:pPr>
        <w:jc w:val="thaiDistribute"/>
        <w:rPr>
          <w:rFonts w:ascii="TH SarabunPSK" w:hAnsi="TH SarabunPSK" w:cs="TH SarabunPSK"/>
        </w:rPr>
      </w:pPr>
    </w:p>
    <w:p w14:paraId="52749F52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shd w:val="clear" w:color="auto" w:fill="FFFFFF"/>
        </w:rPr>
        <w:lastRenderedPageBreak/>
        <w:t xml:space="preserve"> </w:t>
      </w:r>
      <w:bookmarkStart w:id="107" w:name="_Toc130469646"/>
      <w:r w:rsidRPr="00E67709">
        <w:rPr>
          <w:rFonts w:ascii="TH SarabunPSK" w:hAnsi="TH SarabunPSK" w:cs="TH SarabunPSK" w:hint="cs"/>
          <w:shd w:val="clear" w:color="auto" w:fill="FFFFFF"/>
        </w:rPr>
        <w:t>Naive Bayes Classification</w:t>
      </w:r>
      <w:bookmarkEnd w:id="107"/>
      <w:r w:rsidRPr="00E67709">
        <w:rPr>
          <w:rFonts w:ascii="TH SarabunPSK" w:hAnsi="TH SarabunPSK" w:cs="TH SarabunPSK" w:hint="cs"/>
          <w:shd w:val="clear" w:color="auto" w:fill="FFFFFF"/>
        </w:rPr>
        <w:t xml:space="preserve"> </w:t>
      </w:r>
    </w:p>
    <w:p w14:paraId="2F4B466A" w14:textId="5683D592" w:rsidR="00FA7FB7" w:rsidRPr="00E67709" w:rsidRDefault="00FA7FB7" w:rsidP="002273B0">
      <w:pPr>
        <w:ind w:firstLine="7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เป็นการจัดหมวดหมู่โดยใช้หลักความน่าจะเป็นเข้ามาช่วยคำนวณ</w:t>
      </w:r>
    </w:p>
    <w:p w14:paraId="75D91357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noProof/>
        </w:rPr>
        <w:drawing>
          <wp:inline distT="0" distB="0" distL="0" distR="0" wp14:anchorId="02EDFB03" wp14:editId="7EC363B9">
            <wp:extent cx="5731510" cy="3244215"/>
            <wp:effectExtent l="0" t="0" r="0" b="0"/>
            <wp:docPr id="19" name="รูปภาพ 1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F1B5" w14:textId="77777777" w:rsidR="00FA7FB7" w:rsidRPr="00E67709" w:rsidRDefault="00FA7FB7" w:rsidP="00E67709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อธิบายสมการ แทนตัวแปร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3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ตัว คือ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c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x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Attribute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 xml:space="preserve">P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Probability (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ความน่าจะเป็น)</w:t>
      </w:r>
    </w:p>
    <w:p w14:paraId="48908565" w14:textId="77777777" w:rsidR="00FA7FB7" w:rsidRPr="00E67709" w:rsidRDefault="00FA7FB7" w:rsidP="00E67709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TH SarabunPSK" w:hAnsi="TH SarabunPSK" w:cs="TH SarabunPSK"/>
          <w:color w:val="292929"/>
          <w:spacing w:val="-1"/>
          <w:sz w:val="32"/>
          <w:szCs w:val="32"/>
        </w:rPr>
      </w:pP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P(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c|x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)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Posterior probability 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คือ</w:t>
      </w:r>
      <w:r w:rsidRPr="00E67709">
        <w:rPr>
          <w:rFonts w:ascii="TH SarabunPSK" w:hAnsi="TH SarabunPSK" w:cs="TH SarabunPSK" w:hint="cs"/>
          <w:b/>
          <w:bCs/>
          <w:color w:val="292929"/>
          <w:spacing w:val="-1"/>
          <w:sz w:val="32"/>
          <w:szCs w:val="32"/>
        </w:rPr>
        <w:br/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ความน่าจะเป็นที่ข้อมูลที่มีแอ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ตท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ริบิว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ต์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เป็น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x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จะมีคลาส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x|c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)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>Likelihood 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ความน่าจะเป็นที่ข้อมูลที่มีคลาส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C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และมีแอ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ตท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ริบิว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ต์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x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P(c)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>Prior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>probability 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จำนวน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ที่อาจจะเกิดขึ้น/จำนวน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Class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ทั้งหมด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หรือความน่าจะเป็นของ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>Class C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br/>
        <w:t>P(x)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z w:val="32"/>
          <w:szCs w:val="32"/>
        </w:rPr>
        <w:t>Predictor Prior probability 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 xml:space="preserve">คือ จำนวน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</w:rPr>
        <w:t xml:space="preserve">Attribute </w:t>
      </w:r>
      <w:r w:rsidRPr="00E67709">
        <w:rPr>
          <w:rFonts w:ascii="TH SarabunPSK" w:hAnsi="TH SarabunPSK" w:cs="TH SarabunPSK" w:hint="cs"/>
          <w:color w:val="292929"/>
          <w:spacing w:val="-1"/>
          <w:sz w:val="32"/>
          <w:szCs w:val="32"/>
          <w:cs/>
        </w:rPr>
        <w:t>ทั้งหมด</w:t>
      </w:r>
    </w:p>
    <w:p w14:paraId="6B5A48F5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71E5B58" w14:textId="726EA35B" w:rsidR="00C338B6" w:rsidRDefault="00C338B6" w:rsidP="00A33C5C">
      <w:pPr>
        <w:pStyle w:val="20"/>
      </w:pPr>
      <w:bookmarkStart w:id="108" w:name="_Toc130469647"/>
      <w:r>
        <w:lastRenderedPageBreak/>
        <w:t>Flask</w:t>
      </w:r>
      <w:bookmarkEnd w:id="108"/>
    </w:p>
    <w:p w14:paraId="32CB79AF" w14:textId="4908C216" w:rsidR="00A33C5C" w:rsidRDefault="00C338B6" w:rsidP="00A33C5C">
      <w:pPr>
        <w:pStyle w:val="css-960s6h"/>
        <w:shd w:val="clear" w:color="auto" w:fill="FFFFFF"/>
        <w:spacing w:before="150" w:after="150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เป็นเว็บเฟรม</w:t>
      </w: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เวิร์ก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Python </w:t>
      </w:r>
      <w:r w:rsidR="00A33C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ที่มีขนาดเล็ก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และยืดหยุ่นซึ่ง</w:t>
      </w:r>
      <w:r w:rsidR="00A33C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มี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เครื่องมือที่จำเป็นสำหรับนักพัฒนาในการสร้างเว็บแอปพลิเคชันอย่างรวดเร็วและง่ายดาย </w:t>
      </w:r>
    </w:p>
    <w:p w14:paraId="37B5CA68" w14:textId="451175E9" w:rsidR="00C338B6" w:rsidRPr="00A33C5C" w:rsidRDefault="00C338B6" w:rsidP="00A33C5C">
      <w:pPr>
        <w:pStyle w:val="css-960s6h"/>
        <w:shd w:val="clear" w:color="auto" w:fill="FFFFFF"/>
        <w:spacing w:before="150" w:after="150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คุณสมบัติและประโยชน์ของการใช้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>Flask:</w:t>
      </w:r>
    </w:p>
    <w:p w14:paraId="5837E244" w14:textId="59C7953C" w:rsidR="00C338B6" w:rsidRPr="00A33C5C" w:rsidRDefault="00A33C5C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กินพื้นที่น้อย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: </w:t>
      </w:r>
      <w:r w:rsidR="00C338B6"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="00C338B6"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เป็นเฟรม</w:t>
      </w:r>
      <w:proofErr w:type="spellStart"/>
      <w:r w:rsidR="00C338B6"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เวิร์กไม</w:t>
      </w:r>
      <w:proofErr w:type="spellEnd"/>
      <w:r w:rsidR="00C338B6"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โครเว็บ ซึ่งหมายความว่ามีน้ำหนักเบาและไม่มีการพึ่งพาจำนวนมาก ทำให้ง่ายต่อการเรียนรู้และใช้งาน</w:t>
      </w:r>
    </w:p>
    <w:p w14:paraId="04EFB50E" w14:textId="7C53EFF5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ยืดหยุ่น</w:t>
      </w:r>
      <w:r w:rsidR="00A33C5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มีความยืดหยุ่นสูงและปรับแต่งได้ ช่วยให้นักพัฒนาสร้างเว็บแอปพลิเคชันได้ตรงตามที่ต้องการ</w:t>
      </w:r>
    </w:p>
    <w:p w14:paraId="068C5462" w14:textId="7999AFE1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ใช้งานง่าย: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ใช้งานง่ายและมีไวยากรณ์ที่เข้าใจง่าย ทำให้เป็นตัวเลือกที่ดีสำหรับผู้เริ่มต้น</w:t>
      </w:r>
    </w:p>
    <w:p w14:paraId="6FEF3009" w14:textId="3513DA64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ขยายได้: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สามารถขยายได้สูงและสามารถขยายได้อย่างง่ายดายด้วยไลบรารีและปลั๊กอินของบุคคลที่สาม</w:t>
      </w:r>
    </w:p>
    <w:p w14:paraId="5A6331B8" w14:textId="0E13CFFB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การทดสอบ: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มีเฟรม</w:t>
      </w: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เวิร์ก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การทดสอบในตัว ทำให้ง่ายต่อการเขียนและเรียกใช้การทดสอบสำหรับเว็บแอปพลิเคชันของคุณ</w:t>
      </w:r>
    </w:p>
    <w:p w14:paraId="3D0C07CE" w14:textId="1B1CC893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เซิร์ฟเวอร์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การพัฒนาในตัว: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มาพร้อมกับ</w:t>
      </w: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เซิร์ฟเวอร์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การพัฒนาในตัว ทำให้ง่ายต่อการทดสอบแอปพลิเคชันของคุณระหว่างการพัฒนา</w:t>
      </w:r>
    </w:p>
    <w:p w14:paraId="7E264A56" w14:textId="2429C2EB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เอ็น</w:t>
      </w: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จิ้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นเทมเพลต: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มีเอ็น</w:t>
      </w:r>
      <w:proofErr w:type="spellStart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จิ้</w:t>
      </w:r>
      <w:proofErr w:type="spellEnd"/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นเทมเพลตในตัวที่เรียกว่า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>Jinja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2 ซึ่งทำให้ง่ายต่อการสร้างเทมเพลต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HTML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สำหรับเว็บแอปพลิเคชันของคุณ</w:t>
      </w:r>
    </w:p>
    <w:p w14:paraId="538A4555" w14:textId="64131A1A" w:rsidR="00C338B6" w:rsidRPr="00A33C5C" w:rsidRDefault="00C338B6" w:rsidP="00C338B6">
      <w:pPr>
        <w:pStyle w:val="css-960s6h"/>
        <w:numPr>
          <w:ilvl w:val="0"/>
          <w:numId w:val="47"/>
        </w:numPr>
        <w:shd w:val="clear" w:color="auto" w:fill="FFFFFF"/>
        <w:spacing w:before="150" w:after="15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การรวมฐานข้อมูล: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ให้การสนับสนุนหลายฐานข้อมูล รวมถึงฐานข้อมูล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SQL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เช่น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PostgreSQL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>MySQL</w:t>
      </w:r>
    </w:p>
    <w:p w14:paraId="191B1867" w14:textId="7A92B786" w:rsidR="00C338B6" w:rsidRPr="00A33C5C" w:rsidRDefault="00C338B6" w:rsidP="00A33C5C">
      <w:pPr>
        <w:pStyle w:val="css-960s6h"/>
        <w:shd w:val="clear" w:color="auto" w:fill="FFFFFF"/>
        <w:spacing w:before="150" w:beforeAutospacing="0" w:after="150" w:afterAutospacing="0"/>
        <w:ind w:firstLine="72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โดยรวมแล้ว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เป็นตัวเลือกที่ยอดเยี่ยมสำหรับนักพัฒนาที่ต้องการกรอบเว็บที่มีน้ำหนักเบาและยืดหยุ่น ใช้งานง่ายและปรับแต่งได้สูง ด้วย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Flask </w:t>
      </w:r>
      <w:r w:rsidRPr="00A33C5C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ุณสามารถสร้างเว็บแอปพลิเคชันได้อย่างรวดเร็วและง่ายดายในขณะที่ยังคงควบคุมโค้ดของคุณได้อย่างเต็มที่</w:t>
      </w:r>
    </w:p>
    <w:p w14:paraId="19C7DBBD" w14:textId="77777777" w:rsidR="00C338B6" w:rsidRPr="00E67709" w:rsidRDefault="00C338B6" w:rsidP="00C338B6">
      <w:pPr>
        <w:pStyle w:val="css-960s6h"/>
        <w:shd w:val="clear" w:color="auto" w:fill="FFFFFF"/>
        <w:spacing w:before="150" w:beforeAutospacing="0" w:after="15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4A278F6" w14:textId="25050DBE" w:rsidR="00FD18AE" w:rsidRDefault="00FD18AE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174E25D" w14:textId="0C1CF59C" w:rsidR="002273B0" w:rsidRDefault="002273B0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E0723C2" w14:textId="218F76C2" w:rsidR="002273B0" w:rsidRDefault="002273B0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7CBAC0C" w14:textId="77777777" w:rsidR="00A33C5C" w:rsidRDefault="00A33C5C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1E300AF" w14:textId="3A80A0C8" w:rsidR="002273B0" w:rsidRDefault="002273B0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3A4EA7A" w14:textId="77777777" w:rsidR="002273B0" w:rsidRPr="00E67709" w:rsidRDefault="002273B0" w:rsidP="00FD18A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40B1A7C" w14:textId="3F8D5D79" w:rsidR="00FA7FB7" w:rsidRPr="00FD18AE" w:rsidRDefault="00FA7FB7" w:rsidP="00FD18AE">
      <w:pPr>
        <w:pStyle w:val="1"/>
        <w:tabs>
          <w:tab w:val="clear" w:pos="4140"/>
        </w:tabs>
        <w:ind w:left="990" w:hanging="990"/>
      </w:pPr>
      <w:bookmarkStart w:id="109" w:name="_Toc130469648"/>
      <w:r w:rsidRPr="00FD18AE">
        <w:rPr>
          <w:rFonts w:hint="cs"/>
          <w:cs/>
        </w:rPr>
        <w:t>รายละเอียดการดำเนินงาน</w:t>
      </w:r>
      <w:bookmarkEnd w:id="109"/>
    </w:p>
    <w:p w14:paraId="4903F6C4" w14:textId="77777777" w:rsidR="00FA7FB7" w:rsidRPr="00FD18AE" w:rsidRDefault="00FA7FB7" w:rsidP="00FD18AE">
      <w:pPr>
        <w:pStyle w:val="20"/>
      </w:pPr>
      <w:bookmarkStart w:id="110" w:name="_Toc130469649"/>
      <w:r w:rsidRPr="00FD18AE">
        <w:rPr>
          <w:rFonts w:hint="cs"/>
          <w:cs/>
        </w:rPr>
        <w:t>ขั้นตอนและวิธีการดำเนินงาน</w:t>
      </w:r>
      <w:bookmarkEnd w:id="110"/>
    </w:p>
    <w:p w14:paraId="381E9060" w14:textId="77777777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 xml:space="preserve"> </w:t>
      </w:r>
      <w:bookmarkStart w:id="111" w:name="_Toc130469650"/>
      <w:r w:rsidRPr="00E67709">
        <w:rPr>
          <w:rFonts w:ascii="TH SarabunPSK" w:hAnsi="TH SarabunPSK" w:cs="TH SarabunPSK" w:hint="cs"/>
          <w:cs/>
        </w:rPr>
        <w:t>ขั้นตอนการทำงานของระบบ</w:t>
      </w:r>
      <w:bookmarkEnd w:id="111"/>
    </w:p>
    <w:p w14:paraId="07957E2F" w14:textId="77777777" w:rsidR="00FA7FB7" w:rsidRPr="00E67709" w:rsidRDefault="00FA7FB7" w:rsidP="00E67709">
      <w:pPr>
        <w:ind w:left="144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0D16733F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noProof/>
          <w:color w:val="19161D"/>
          <w:sz w:val="26"/>
          <w:szCs w:val="26"/>
        </w:rPr>
        <w:drawing>
          <wp:inline distT="0" distB="0" distL="0" distR="0" wp14:anchorId="28D5B4E9" wp14:editId="298A0D10">
            <wp:extent cx="3999019" cy="3197975"/>
            <wp:effectExtent l="0" t="0" r="1905" b="254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927" cy="320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E4C5" w14:textId="05E90191" w:rsidR="00FA7FB7" w:rsidRPr="007725AB" w:rsidRDefault="008D2195" w:rsidP="007725AB">
      <w:pPr>
        <w:pStyle w:val="af3"/>
      </w:pPr>
      <w:bookmarkStart w:id="112" w:name="_Toc123919372"/>
      <w:r w:rsidRPr="007725AB">
        <w:rPr>
          <w:cs/>
        </w:rPr>
        <w:t xml:space="preserve">ภาพที่ </w:t>
      </w:r>
      <w:r w:rsidRPr="007725AB">
        <w:rPr>
          <w:cs/>
        </w:rPr>
        <w:fldChar w:fldCharType="begin"/>
      </w:r>
      <w:r w:rsidRPr="007725AB">
        <w:rPr>
          <w:cs/>
        </w:rPr>
        <w:instrText xml:space="preserve"> </w:instrText>
      </w:r>
      <w:r w:rsidRPr="007725AB">
        <w:instrText xml:space="preserve">SEQ </w:instrText>
      </w:r>
      <w:r w:rsidRPr="007725AB">
        <w:rPr>
          <w:cs/>
        </w:rPr>
        <w:instrText xml:space="preserve">ภาพที่ </w:instrText>
      </w:r>
      <w:r w:rsidRPr="007725AB">
        <w:instrText>\* ARABIC</w:instrText>
      </w:r>
      <w:r w:rsidRPr="007725AB">
        <w:rPr>
          <w:cs/>
        </w:rPr>
        <w:instrText xml:space="preserve"> </w:instrText>
      </w:r>
      <w:r w:rsidRPr="007725AB">
        <w:rPr>
          <w:cs/>
        </w:rPr>
        <w:fldChar w:fldCharType="separate"/>
      </w:r>
      <w:r w:rsidRPr="007725AB">
        <w:rPr>
          <w:cs/>
        </w:rPr>
        <w:t>12</w:t>
      </w:r>
      <w:r w:rsidRPr="007725AB">
        <w:rPr>
          <w:cs/>
        </w:rPr>
        <w:fldChar w:fldCharType="end"/>
      </w:r>
      <w:r w:rsidRPr="007725AB">
        <w:rPr>
          <w:rFonts w:hint="cs"/>
          <w:cs/>
        </w:rPr>
        <w:t xml:space="preserve"> เป็นการแสดงขั้นตอนการทำงานของ </w:t>
      </w:r>
      <w:r w:rsidRPr="007725AB">
        <w:rPr>
          <w:rFonts w:hint="cs"/>
        </w:rPr>
        <w:t>NLP</w:t>
      </w:r>
      <w:bookmarkEnd w:id="112"/>
    </w:p>
    <w:p w14:paraId="61082BD6" w14:textId="77777777" w:rsidR="00FA7FB7" w:rsidRPr="00E67709" w:rsidRDefault="00FA7FB7" w:rsidP="00E67709">
      <w:pPr>
        <w:jc w:val="center"/>
        <w:rPr>
          <w:rFonts w:ascii="TH SarabunPSK" w:hAnsi="TH SarabunPSK" w:cs="TH SarabunPSK"/>
          <w:cs/>
        </w:rPr>
      </w:pPr>
    </w:p>
    <w:p w14:paraId="11869B85" w14:textId="77777777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lastRenderedPageBreak/>
        <w:t xml:space="preserve"> </w:t>
      </w:r>
      <w:bookmarkStart w:id="113" w:name="_Toc130469651"/>
      <w:r w:rsidRPr="00E67709">
        <w:rPr>
          <w:rFonts w:ascii="TH SarabunPSK" w:hAnsi="TH SarabunPSK" w:cs="TH SarabunPSK" w:hint="cs"/>
          <w:cs/>
        </w:rPr>
        <w:t xml:space="preserve">ขั้นตอน </w:t>
      </w:r>
      <w:r w:rsidRPr="00E67709">
        <w:rPr>
          <w:rFonts w:ascii="TH SarabunPSK" w:hAnsi="TH SarabunPSK" w:cs="TH SarabunPSK" w:hint="cs"/>
        </w:rPr>
        <w:t xml:space="preserve">INPUT </w:t>
      </w:r>
      <w:r w:rsidRPr="00E67709">
        <w:rPr>
          <w:rFonts w:ascii="TH SarabunPSK" w:hAnsi="TH SarabunPSK" w:cs="TH SarabunPSK" w:hint="cs"/>
          <w:cs/>
        </w:rPr>
        <w:t>(แหล่งข้อมูลข่าวสาร)</w:t>
      </w:r>
      <w:bookmarkEnd w:id="113"/>
    </w:p>
    <w:p w14:paraId="151BD828" w14:textId="26764087" w:rsidR="00FA7FB7" w:rsidRPr="005865E9" w:rsidRDefault="00FA7FB7" w:rsidP="002273B0">
      <w:pPr>
        <w:suppressAutoHyphens w:val="0"/>
        <w:spacing w:after="0" w:line="240" w:lineRule="auto"/>
        <w:ind w:left="720" w:firstLine="720"/>
        <w:jc w:val="thaiDistribute"/>
        <w:rPr>
          <w:rFonts w:ascii="TH SarabunPSK" w:hAnsi="TH SarabunPSK" w:cs="TH SarabunPSK"/>
          <w:sz w:val="36"/>
          <w:szCs w:val="36"/>
        </w:rPr>
      </w:pPr>
      <w:r w:rsidRPr="005865E9">
        <w:rPr>
          <w:rFonts w:ascii="TH SarabunPSK" w:hAnsi="TH SarabunPSK" w:cs="TH SarabunPSK" w:hint="cs"/>
          <w:cs/>
        </w:rPr>
        <w:t xml:space="preserve">ดังรูปที่ </w:t>
      </w:r>
      <w:r w:rsidRPr="005865E9">
        <w:rPr>
          <w:rFonts w:ascii="TH SarabunPSK" w:hAnsi="TH SarabunPSK" w:cs="TH SarabunPSK" w:hint="cs"/>
        </w:rPr>
        <w:t>1</w:t>
      </w:r>
    </w:p>
    <w:p w14:paraId="68402669" w14:textId="77777777" w:rsidR="00FA7FB7" w:rsidRPr="00E67709" w:rsidRDefault="00FA7FB7" w:rsidP="002273B0">
      <w:pPr>
        <w:pStyle w:val="3"/>
        <w:ind w:firstLine="567"/>
        <w:rPr>
          <w:rFonts w:ascii="TH SarabunPSK" w:hAnsi="TH SarabunPSK" w:cs="TH SarabunPSK"/>
        </w:rPr>
      </w:pPr>
      <w:bookmarkStart w:id="114" w:name="_Toc130469652"/>
      <w:r w:rsidRPr="00E67709">
        <w:rPr>
          <w:rFonts w:ascii="TH SarabunPSK" w:hAnsi="TH SarabunPSK" w:cs="TH SarabunPSK" w:hint="cs"/>
          <w:cs/>
        </w:rPr>
        <w:t>ขั้นตอน</w:t>
      </w:r>
      <w:r w:rsidRPr="00E67709">
        <w:rPr>
          <w:rFonts w:ascii="TH SarabunPSK" w:hAnsi="TH SarabunPSK" w:cs="TH SarabunPSK" w:hint="cs"/>
        </w:rPr>
        <w:t xml:space="preserve"> Processing</w:t>
      </w:r>
      <w:bookmarkEnd w:id="114"/>
    </w:p>
    <w:p w14:paraId="000E669C" w14:textId="377F6037" w:rsidR="00FA7FB7" w:rsidRPr="005865E9" w:rsidRDefault="002273B0" w:rsidP="002273B0">
      <w:pPr>
        <w:suppressAutoHyphens w:val="0"/>
        <w:spacing w:after="0" w:line="240" w:lineRule="auto"/>
        <w:ind w:firstLine="1134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color w:val="000000" w:themeColor="text1"/>
        </w:rPr>
        <w:t xml:space="preserve">1.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การแยกตัวย่อและคำจำกัดความ</w:t>
      </w:r>
    </w:p>
    <w:p w14:paraId="438327B1" w14:textId="62C10FC3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2.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แยกหน่วยงาน (เช่น คน บริษัท ผลิตภัณฑ์ จำนวนเงิน สถานที่ ฯลฯ)</w:t>
      </w:r>
    </w:p>
    <w:p w14:paraId="199693E9" w14:textId="162B5EDF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3.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ดึงข้อมูลอ้างอิงไปยังเอกสารอื่น ๆ</w:t>
      </w:r>
    </w:p>
    <w:p w14:paraId="40B51442" w14:textId="66C2E8BF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4.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การแยกอารมณ์ความรู้สึก (ข่าวเชิงบวก/เชิงลบและการอ้างอิง)</w:t>
      </w:r>
    </w:p>
    <w:p w14:paraId="7DD6EDCE" w14:textId="7A42E7F7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5.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ดึงคำพูดจากบุคคลที่มีการอ้างอิงถึงผู้เขียน</w:t>
      </w:r>
    </w:p>
    <w:p w14:paraId="396E0321" w14:textId="0102E92B" w:rsidR="00FA7FB7" w:rsidRPr="005865E9" w:rsidRDefault="002273B0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6.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สกัดเงื่อนไขสัญญา</w:t>
      </w:r>
    </w:p>
    <w:p w14:paraId="4C7AD63D" w14:textId="7CE824D4" w:rsidR="00FA7FB7" w:rsidRPr="005865E9" w:rsidRDefault="0016710D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7.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เลือกอัลกอริทึมที่จะมาใช้ในการทำนาย</w:t>
      </w:r>
    </w:p>
    <w:p w14:paraId="1DBDABB3" w14:textId="53AE2A40" w:rsidR="00FA7FB7" w:rsidRPr="005865E9" w:rsidRDefault="0016710D" w:rsidP="002273B0">
      <w:pPr>
        <w:shd w:val="clear" w:color="auto" w:fill="FFFFFF"/>
        <w:suppressAutoHyphens w:val="0"/>
        <w:spacing w:after="0" w:line="240" w:lineRule="auto"/>
        <w:ind w:firstLine="1134"/>
        <w:jc w:val="thaiDistribute"/>
        <w:textAlignment w:val="baseline"/>
        <w:rPr>
          <w:rFonts w:ascii="TH SarabunPSK" w:hAnsi="TH SarabunPSK" w:cs="TH SarabunPSK"/>
          <w:color w:val="000000" w:themeColor="text1"/>
        </w:rPr>
      </w:pPr>
      <w:r>
        <w:rPr>
          <w:rFonts w:ascii="TH SarabunPSK" w:hAnsi="TH SarabunPSK" w:cs="TH SarabunPSK"/>
          <w:color w:val="000000" w:themeColor="text1"/>
        </w:rPr>
        <w:t xml:space="preserve">8. </w:t>
      </w:r>
      <w:r w:rsidR="00FA7FB7" w:rsidRPr="005865E9">
        <w:rPr>
          <w:rFonts w:ascii="TH SarabunPSK" w:hAnsi="TH SarabunPSK" w:cs="TH SarabunPSK" w:hint="cs"/>
          <w:color w:val="000000" w:themeColor="text1"/>
          <w:cs/>
        </w:rPr>
        <w:t>เทรนนิ่ง</w:t>
      </w:r>
    </w:p>
    <w:p w14:paraId="1070A7AE" w14:textId="77777777" w:rsidR="00FA7FB7" w:rsidRPr="00E67709" w:rsidRDefault="00FA7FB7" w:rsidP="002273B0">
      <w:pPr>
        <w:pStyle w:val="3"/>
        <w:tabs>
          <w:tab w:val="clear" w:pos="0"/>
        </w:tabs>
        <w:ind w:left="426" w:firstLine="0"/>
        <w:rPr>
          <w:rFonts w:ascii="TH SarabunPSK" w:hAnsi="TH SarabunPSK" w:cs="TH SarabunPSK"/>
        </w:rPr>
      </w:pPr>
      <w:bookmarkStart w:id="115" w:name="_Toc130469653"/>
      <w:r w:rsidRPr="00E67709">
        <w:rPr>
          <w:rFonts w:ascii="TH SarabunPSK" w:hAnsi="TH SarabunPSK" w:cs="TH SarabunPSK" w:hint="cs"/>
          <w:cs/>
        </w:rPr>
        <w:t xml:space="preserve">ขั้นตอน </w:t>
      </w:r>
      <w:r w:rsidRPr="00E67709">
        <w:rPr>
          <w:rFonts w:ascii="TH SarabunPSK" w:hAnsi="TH SarabunPSK" w:cs="TH SarabunPSK" w:hint="cs"/>
        </w:rPr>
        <w:t>Output</w:t>
      </w:r>
      <w:bookmarkEnd w:id="115"/>
    </w:p>
    <w:p w14:paraId="2C7B2AC3" w14:textId="3A1E7136" w:rsidR="005865E9" w:rsidRDefault="002273B0" w:rsidP="002273B0">
      <w:pPr>
        <w:shd w:val="clear" w:color="auto" w:fill="FFFFFF"/>
        <w:spacing w:after="0"/>
        <w:ind w:left="426" w:firstLine="720"/>
        <w:jc w:val="thaiDistribute"/>
        <w:textAlignment w:val="baseline"/>
        <w:rPr>
          <w:rFonts w:ascii="TH SarabunPSK" w:hAnsi="TH SarabunPSK" w:cs="TH SarabunPSK"/>
          <w:b/>
          <w:bCs/>
          <w:color w:val="000000" w:themeColor="text1"/>
        </w:rPr>
      </w:pPr>
      <w:r>
        <w:rPr>
          <w:rFonts w:ascii="TH SarabunPSK" w:hAnsi="TH SarabunPSK" w:cs="TH SarabunPSK"/>
        </w:rPr>
        <w:t xml:space="preserve">1. </w:t>
      </w:r>
      <w:r w:rsidR="00FA7FB7" w:rsidRPr="005865E9">
        <w:rPr>
          <w:rFonts w:ascii="TH SarabunPSK" w:hAnsi="TH SarabunPSK" w:cs="TH SarabunPSK" w:hint="cs"/>
          <w:cs/>
        </w:rPr>
        <w:t>สรุปข้อความ</w:t>
      </w:r>
    </w:p>
    <w:p w14:paraId="66AFBAFC" w14:textId="207E2089" w:rsidR="00FA7FB7" w:rsidRPr="005865E9" w:rsidRDefault="002273B0" w:rsidP="002273B0">
      <w:pPr>
        <w:shd w:val="clear" w:color="auto" w:fill="FFFFFF"/>
        <w:spacing w:after="0"/>
        <w:ind w:left="426" w:firstLine="720"/>
        <w:jc w:val="thaiDistribute"/>
        <w:textAlignment w:val="baseline"/>
        <w:rPr>
          <w:rFonts w:ascii="TH SarabunPSK" w:hAnsi="TH SarabunPSK" w:cs="TH SarabunPSK"/>
          <w:b/>
          <w:bCs/>
          <w:color w:val="000000" w:themeColor="text1"/>
        </w:rPr>
      </w:pPr>
      <w:r>
        <w:rPr>
          <w:rFonts w:ascii="TH SarabunPSK" w:hAnsi="TH SarabunPSK" w:cs="TH SarabunPSK"/>
        </w:rPr>
        <w:t xml:space="preserve">2. </w:t>
      </w:r>
      <w:r w:rsidR="00FA7FB7" w:rsidRPr="005865E9">
        <w:rPr>
          <w:rFonts w:ascii="TH SarabunPSK" w:hAnsi="TH SarabunPSK" w:cs="TH SarabunPSK" w:hint="cs"/>
          <w:cs/>
        </w:rPr>
        <w:t>คาดการ์ณล่วงหน้า</w:t>
      </w:r>
    </w:p>
    <w:p w14:paraId="7EA554FF" w14:textId="2DFAFECF" w:rsidR="00FA7FB7" w:rsidRPr="005865E9" w:rsidRDefault="002273B0" w:rsidP="002273B0">
      <w:pPr>
        <w:spacing w:after="0"/>
        <w:ind w:left="426" w:firstLine="720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3. </w:t>
      </w:r>
      <w:r w:rsidR="00FA7FB7" w:rsidRPr="005865E9">
        <w:rPr>
          <w:rFonts w:ascii="TH SarabunPSK" w:hAnsi="TH SarabunPSK" w:cs="TH SarabunPSK" w:hint="cs"/>
          <w:cs/>
        </w:rPr>
        <w:t>แสดงทิศทางแนวโน้มราคาขึ้นหรือลง</w:t>
      </w:r>
    </w:p>
    <w:p w14:paraId="137725DF" w14:textId="2ABBEAE5" w:rsidR="00FA7FB7" w:rsidRPr="005A7BE0" w:rsidRDefault="002273B0" w:rsidP="005A7BE0">
      <w:pPr>
        <w:spacing w:after="0"/>
        <w:ind w:left="426" w:firstLine="720"/>
        <w:jc w:val="thaiDistribute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</w:rPr>
        <w:t xml:space="preserve">4. </w:t>
      </w:r>
      <w:r w:rsidR="00FA7FB7" w:rsidRPr="005865E9">
        <w:rPr>
          <w:rFonts w:ascii="TH SarabunPSK" w:hAnsi="TH SarabunPSK" w:cs="TH SarabunPSK" w:hint="cs"/>
          <w:cs/>
        </w:rPr>
        <w:t>แสดงขึ้นบนเว็บไซต์</w:t>
      </w:r>
    </w:p>
    <w:p w14:paraId="5CF49DB9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F53A783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74E163F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9B83791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2E9A803" w14:textId="57FE7245" w:rsidR="00FA7FB7" w:rsidRDefault="00FA7FB7" w:rsidP="005865E9">
      <w:pPr>
        <w:pStyle w:val="1"/>
        <w:numPr>
          <w:ilvl w:val="0"/>
          <w:numId w:val="0"/>
        </w:numPr>
        <w:jc w:val="left"/>
        <w:rPr>
          <w:rFonts w:ascii="TH SarabunPSK" w:hAnsi="TH SarabunPSK" w:cs="TH SarabunPSK"/>
        </w:rPr>
      </w:pPr>
    </w:p>
    <w:p w14:paraId="577293B6" w14:textId="77777777" w:rsidR="005865E9" w:rsidRPr="00E67709" w:rsidRDefault="005865E9" w:rsidP="005865E9">
      <w:pPr>
        <w:pStyle w:val="1"/>
        <w:numPr>
          <w:ilvl w:val="0"/>
          <w:numId w:val="0"/>
        </w:numPr>
        <w:jc w:val="left"/>
        <w:rPr>
          <w:rFonts w:ascii="TH SarabunPSK" w:hAnsi="TH SarabunPSK" w:cs="TH SarabunPSK"/>
        </w:rPr>
      </w:pPr>
    </w:p>
    <w:p w14:paraId="3B42BAB4" w14:textId="1EC91A83" w:rsidR="00FA7FB7" w:rsidRPr="005865E9" w:rsidRDefault="00FA7FB7" w:rsidP="005865E9">
      <w:pPr>
        <w:pStyle w:val="1"/>
        <w:tabs>
          <w:tab w:val="clear" w:pos="4140"/>
          <w:tab w:val="num" w:pos="2610"/>
        </w:tabs>
        <w:ind w:left="1800" w:firstLine="900"/>
        <w:jc w:val="left"/>
      </w:pPr>
      <w:bookmarkStart w:id="116" w:name="_Toc130469654"/>
      <w:r w:rsidRPr="005865E9">
        <w:rPr>
          <w:rFonts w:hint="cs"/>
          <w:cs/>
        </w:rPr>
        <w:lastRenderedPageBreak/>
        <w:t>ความก้าวหน้าการดำเนินงาน</w:t>
      </w:r>
      <w:bookmarkEnd w:id="116"/>
    </w:p>
    <w:p w14:paraId="0A015127" w14:textId="6950BC3A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17" w:name="_Toc130469655"/>
      <w:r w:rsidRPr="00E67709">
        <w:rPr>
          <w:rFonts w:ascii="TH SarabunPSK" w:hAnsi="TH SarabunPSK" w:cs="TH SarabunPSK" w:hint="cs"/>
          <w:cs/>
        </w:rPr>
        <w:t>ศึกษา</w:t>
      </w:r>
      <w:r w:rsidRPr="00E67709">
        <w:rPr>
          <w:rFonts w:ascii="TH SarabunPSK" w:hAnsi="TH SarabunPSK" w:cs="TH SarabunPSK" w:hint="cs"/>
        </w:rPr>
        <w:t xml:space="preserve"> Library Python NLP </w:t>
      </w:r>
      <w:r w:rsidRPr="00E67709">
        <w:rPr>
          <w:rFonts w:ascii="TH SarabunPSK" w:hAnsi="TH SarabunPSK" w:cs="TH SarabunPSK" w:hint="cs"/>
          <w:cs/>
        </w:rPr>
        <w:t>และทดสอบ</w:t>
      </w:r>
      <w:bookmarkEnd w:id="117"/>
    </w:p>
    <w:p w14:paraId="6F92FCC3" w14:textId="77777777" w:rsidR="00FA7FB7" w:rsidRPr="00E67709" w:rsidRDefault="00FA7FB7" w:rsidP="0016710D">
      <w:pPr>
        <w:pStyle w:val="3"/>
        <w:tabs>
          <w:tab w:val="clear" w:pos="0"/>
        </w:tabs>
        <w:ind w:left="709" w:hanging="142"/>
        <w:rPr>
          <w:rFonts w:ascii="TH SarabunPSK" w:hAnsi="TH SarabunPSK" w:cs="TH SarabunPSK"/>
          <w:color w:val="000000" w:themeColor="text1"/>
        </w:rPr>
      </w:pPr>
      <w:bookmarkStart w:id="118" w:name="_Toc130469656"/>
      <w:r w:rsidRPr="00E67709">
        <w:rPr>
          <w:rFonts w:ascii="TH SarabunPSK" w:hAnsi="TH SarabunPSK" w:cs="TH SarabunPSK" w:hint="cs"/>
        </w:rPr>
        <w:t>Library Python NLP</w:t>
      </w:r>
      <w:bookmarkEnd w:id="118"/>
    </w:p>
    <w:p w14:paraId="74F7BC7F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 xml:space="preserve">NLTK </w:t>
      </w:r>
      <w:r w:rsidRPr="005865E9">
        <w:rPr>
          <w:rFonts w:ascii="TH SarabunPSK" w:hAnsi="TH SarabunPSK" w:cs="TH SarabunPSK" w:hint="cs"/>
          <w:sz w:val="32"/>
          <w:szCs w:val="36"/>
          <w:shd w:val="clear" w:color="auto" w:fill="FFFFFF"/>
        </w:rPr>
        <w:t>Natural Language Toolkit</w:t>
      </w:r>
    </w:p>
    <w:p w14:paraId="5F07577C" w14:textId="77777777" w:rsidR="00FA7FB7" w:rsidRPr="00E67709" w:rsidRDefault="00FA7FB7" w:rsidP="0016710D">
      <w:pPr>
        <w:ind w:left="1080" w:firstLine="720"/>
        <w:rPr>
          <w:rFonts w:ascii="TH SarabunPSK" w:hAnsi="TH SarabunPSK" w:cs="TH SarabunPSK"/>
          <w:color w:val="000000" w:themeColor="text1"/>
          <w:cs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อินเทอร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์เฟซ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ที่ใช้งาน</w:t>
      </w:r>
    </w:p>
    <w:p w14:paraId="37B419EC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proofErr w:type="spellStart"/>
      <w:r w:rsidRPr="00E67709">
        <w:rPr>
          <w:rFonts w:ascii="TH SarabunPSK" w:hAnsi="TH SarabunPSK" w:cs="TH SarabunPSK" w:hint="cs"/>
          <w:color w:val="000000" w:themeColor="text1"/>
          <w:spacing w:val="3"/>
        </w:rPr>
        <w:t>Tokenisation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pacing w:val="3"/>
        </w:rPr>
        <w:t> </w:t>
      </w:r>
    </w:p>
    <w:p w14:paraId="13533F77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Stemming </w:t>
      </w:r>
    </w:p>
    <w:p w14:paraId="7BB66BB4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Tagging </w:t>
      </w:r>
    </w:p>
    <w:p w14:paraId="204ED06E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Parsing </w:t>
      </w:r>
    </w:p>
    <w:p w14:paraId="0A9EBF24" w14:textId="77777777" w:rsidR="00FA7FB7" w:rsidRPr="00E67709" w:rsidRDefault="00FA7FB7" w:rsidP="00E6770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Semantic reasoning </w:t>
      </w:r>
    </w:p>
    <w:p w14:paraId="2B44E440" w14:textId="523ECC67" w:rsidR="00FA7FB7" w:rsidRPr="005865E9" w:rsidRDefault="00FA7FB7" w:rsidP="005865E9">
      <w:pPr>
        <w:pStyle w:val="af4"/>
        <w:numPr>
          <w:ilvl w:val="0"/>
          <w:numId w:val="27"/>
        </w:numPr>
        <w:suppressAutoHyphens w:val="0"/>
        <w:spacing w:after="0" w:line="240" w:lineRule="auto"/>
        <w:ind w:firstLine="0"/>
        <w:textAlignment w:val="baseline"/>
        <w:rPr>
          <w:rFonts w:ascii="TH SarabunPSK" w:hAnsi="TH SarabunPSK" w:cs="TH SarabunPSK"/>
          <w:color w:val="000000" w:themeColor="text1"/>
          <w:spacing w:val="3"/>
        </w:rPr>
      </w:pPr>
      <w:r w:rsidRPr="00E67709">
        <w:rPr>
          <w:rFonts w:ascii="TH SarabunPSK" w:hAnsi="TH SarabunPSK" w:cs="TH SarabunPSK" w:hint="cs"/>
          <w:color w:val="000000" w:themeColor="text1"/>
          <w:spacing w:val="3"/>
        </w:rPr>
        <w:t>Wrappers for industrial-strength NLP libraries </w:t>
      </w:r>
      <w:r w:rsidRPr="005865E9">
        <w:rPr>
          <w:rFonts w:ascii="TH SarabunPSK" w:hAnsi="TH SarabunPSK" w:cs="TH SarabunPSK" w:hint="cs"/>
          <w:color w:val="000000" w:themeColor="text1"/>
          <w:spacing w:val="3"/>
        </w:rPr>
        <w:t>WordNet </w:t>
      </w:r>
    </w:p>
    <w:p w14:paraId="49BB8358" w14:textId="37E14DFC" w:rsidR="003227D6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2"/>
        </w:rPr>
      </w:pPr>
      <w:proofErr w:type="spellStart"/>
      <w:r w:rsidRPr="005865E9">
        <w:rPr>
          <w:rFonts w:ascii="TH SarabunPSK" w:hAnsi="TH SarabunPSK" w:cs="TH SarabunPSK" w:hint="cs"/>
          <w:sz w:val="32"/>
          <w:szCs w:val="32"/>
        </w:rPr>
        <w:t>TextBlob</w:t>
      </w:r>
      <w:proofErr w:type="spellEnd"/>
      <w:r w:rsidRPr="005865E9">
        <w:rPr>
          <w:rFonts w:ascii="TH SarabunPSK" w:hAnsi="TH SarabunPSK" w:cs="TH SarabunPSK" w:hint="cs"/>
          <w:sz w:val="32"/>
          <w:szCs w:val="32"/>
          <w:cs/>
        </w:rPr>
        <w:t xml:space="preserve"> ศึกเป็น </w:t>
      </w:r>
      <w:r w:rsidRPr="005865E9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5865E9">
        <w:rPr>
          <w:rFonts w:ascii="TH SarabunPSK" w:hAnsi="TH SarabunPSK" w:cs="TH SarabunPSK" w:hint="cs"/>
          <w:sz w:val="32"/>
          <w:szCs w:val="32"/>
          <w:cs/>
        </w:rPr>
        <w:t xml:space="preserve">ของภาษา </w:t>
      </w:r>
      <w:r w:rsidRPr="005865E9">
        <w:rPr>
          <w:rFonts w:ascii="TH SarabunPSK" w:hAnsi="TH SarabunPSK" w:cs="TH SarabunPSK" w:hint="cs"/>
          <w:sz w:val="32"/>
          <w:szCs w:val="32"/>
        </w:rPr>
        <w:t xml:space="preserve">Python </w:t>
      </w:r>
    </w:p>
    <w:p w14:paraId="36714BA9" w14:textId="5DCE2DAF" w:rsidR="00FA7FB7" w:rsidRPr="00E67709" w:rsidRDefault="00FA7FB7" w:rsidP="0016710D">
      <w:pPr>
        <w:ind w:left="1080" w:firstLine="7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อินเทอร</w:t>
      </w:r>
      <w:proofErr w:type="spellStart"/>
      <w:r w:rsidRPr="00E67709">
        <w:rPr>
          <w:rFonts w:ascii="TH SarabunPSK" w:hAnsi="TH SarabunPSK" w:cs="TH SarabunPSK" w:hint="cs"/>
          <w:cs/>
        </w:rPr>
        <w:t>์เฟซ</w:t>
      </w:r>
      <w:proofErr w:type="spellEnd"/>
      <w:r w:rsidRPr="00E67709">
        <w:rPr>
          <w:rFonts w:ascii="TH SarabunPSK" w:hAnsi="TH SarabunPSK" w:cs="TH SarabunPSK" w:hint="cs"/>
          <w:cs/>
        </w:rPr>
        <w:t>ที่ใช้งาน</w:t>
      </w:r>
    </w:p>
    <w:p w14:paraId="33706411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Tagging</w:t>
      </w:r>
    </w:p>
    <w:p w14:paraId="79BBB990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 noun phrase extraction</w:t>
      </w:r>
    </w:p>
    <w:p w14:paraId="31CABDE7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sentiment analysis</w:t>
      </w:r>
    </w:p>
    <w:p w14:paraId="49E412AC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 classification</w:t>
      </w:r>
    </w:p>
    <w:p w14:paraId="4DAD1C76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language translation</w:t>
      </w:r>
    </w:p>
    <w:p w14:paraId="0529BBC1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 word inflection, parsing </w:t>
      </w:r>
    </w:p>
    <w:p w14:paraId="2D148945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n-grams</w:t>
      </w:r>
    </w:p>
    <w:p w14:paraId="07E2F1B7" w14:textId="77777777" w:rsidR="00FA7FB7" w:rsidRPr="00E67709" w:rsidRDefault="00FA7FB7" w:rsidP="00E67709">
      <w:pPr>
        <w:pStyle w:val="af4"/>
        <w:numPr>
          <w:ilvl w:val="0"/>
          <w:numId w:val="28"/>
        </w:numPr>
        <w:suppressAutoHyphens w:val="0"/>
        <w:spacing w:after="0" w:line="240" w:lineRule="auto"/>
        <w:ind w:firstLine="0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WordNet integration.</w:t>
      </w:r>
    </w:p>
    <w:p w14:paraId="285F9E32" w14:textId="77777777" w:rsidR="00FA7FB7" w:rsidRPr="00E67709" w:rsidRDefault="00FA7FB7" w:rsidP="0016710D">
      <w:pPr>
        <w:pStyle w:val="3"/>
        <w:ind w:firstLine="567"/>
        <w:rPr>
          <w:rFonts w:ascii="TH SarabunPSK" w:hAnsi="TH SarabunPSK" w:cs="TH SarabunPSK"/>
        </w:rPr>
      </w:pPr>
      <w:bookmarkStart w:id="119" w:name="_Toc130469657"/>
      <w:r w:rsidRPr="00E67709">
        <w:rPr>
          <w:rFonts w:ascii="TH SarabunPSK" w:hAnsi="TH SarabunPSK" w:cs="TH SarabunPSK" w:hint="cs"/>
          <w:cs/>
        </w:rPr>
        <w:lastRenderedPageBreak/>
        <w:t>รายละเอียดการทดลอง</w:t>
      </w:r>
      <w:bookmarkEnd w:id="119"/>
    </w:p>
    <w:p w14:paraId="7744BE26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>Tokenizing Words and Sentences with NLTK</w:t>
      </w:r>
    </w:p>
    <w:p w14:paraId="233FBDC7" w14:textId="77777777" w:rsidR="00FA7FB7" w:rsidRDefault="00FA7FB7" w:rsidP="00E67709">
      <w:pPr>
        <w:ind w:left="720"/>
        <w:jc w:val="center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3023DE0E" wp14:editId="6B0A7E40">
            <wp:extent cx="3684004" cy="1690577"/>
            <wp:effectExtent l="0" t="0" r="0" b="0"/>
            <wp:docPr id="15" name="รูปภาพ 1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152" cy="172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4C70" w14:textId="4600ED83" w:rsidR="00FA7FB7" w:rsidRPr="00817E9E" w:rsidRDefault="00E450FD" w:rsidP="00817E9E">
      <w:pPr>
        <w:pStyle w:val="af3"/>
      </w:pPr>
      <w:r w:rsidRPr="00E450FD">
        <w:rPr>
          <w:cs/>
        </w:rPr>
        <w:t xml:space="preserve">ภาพที่ </w:t>
      </w:r>
      <w:r w:rsidRPr="00E450FD">
        <w:t>13</w:t>
      </w:r>
      <w:r w:rsidRPr="00E450FD">
        <w:rPr>
          <w:rFonts w:hint="cs"/>
          <w:cs/>
        </w:rPr>
        <w:t xml:space="preserve"> </w:t>
      </w:r>
      <w:r w:rsidRPr="00E450FD">
        <w:rPr>
          <w:rFonts w:hint="cs"/>
        </w:rPr>
        <w:t>Tokenizing Words and Sentences</w:t>
      </w:r>
    </w:p>
    <w:p w14:paraId="0C615A07" w14:textId="77777777" w:rsidR="00FA7FB7" w:rsidRPr="00E67709" w:rsidRDefault="00FA7FB7" w:rsidP="0016710D">
      <w:pPr>
        <w:pStyle w:val="af5"/>
        <w:ind w:left="720" w:firstLine="72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 xml:space="preserve">Sentences _Tokenizing –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การแยกประโยคและคำออกจากเนื้อความของข้อความ</w:t>
      </w:r>
    </w:p>
    <w:p w14:paraId="0DC78341" w14:textId="77777777" w:rsidR="00FA7FB7" w:rsidRPr="00E67709" w:rsidRDefault="00FA7FB7" w:rsidP="0016710D">
      <w:pPr>
        <w:pStyle w:val="af5"/>
        <w:ind w:left="720" w:firstLine="72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</w:rPr>
        <w:t xml:space="preserve">Words_ Tokenizing </w:t>
      </w:r>
      <w:r w:rsidRPr="00E67709">
        <w:rPr>
          <w:rFonts w:ascii="TH SarabunPSK" w:hAnsi="TH SarabunPSK" w:cs="TH SarabunPSK" w:hint="cs"/>
          <w:sz w:val="32"/>
          <w:szCs w:val="32"/>
          <w:cs/>
        </w:rPr>
        <w:t>เป็นการแยกคำออกมาจากประโยค</w:t>
      </w:r>
    </w:p>
    <w:p w14:paraId="3A031DBE" w14:textId="77777777" w:rsidR="00FA7FB7" w:rsidRPr="005865E9" w:rsidRDefault="00FA7FB7" w:rsidP="0016710D">
      <w:pPr>
        <w:pStyle w:val="4"/>
        <w:ind w:firstLine="1134"/>
        <w:rPr>
          <w:rFonts w:ascii="TH SarabunPSK" w:hAnsi="TH SarabunPSK" w:cs="TH SarabunPSK"/>
          <w:sz w:val="32"/>
          <w:szCs w:val="36"/>
        </w:rPr>
      </w:pPr>
      <w:r w:rsidRPr="005865E9">
        <w:rPr>
          <w:rFonts w:ascii="TH SarabunPSK" w:hAnsi="TH SarabunPSK" w:cs="TH SarabunPSK" w:hint="cs"/>
          <w:sz w:val="32"/>
          <w:szCs w:val="36"/>
        </w:rPr>
        <w:t xml:space="preserve">Stop words with </w:t>
      </w:r>
      <w:proofErr w:type="gramStart"/>
      <w:r w:rsidRPr="005865E9">
        <w:rPr>
          <w:rFonts w:ascii="TH SarabunPSK" w:hAnsi="TH SarabunPSK" w:cs="TH SarabunPSK" w:hint="cs"/>
          <w:sz w:val="32"/>
          <w:szCs w:val="36"/>
        </w:rPr>
        <w:t>NLTK</w:t>
      </w:r>
      <w:proofErr w:type="gramEnd"/>
    </w:p>
    <w:p w14:paraId="2498E6A7" w14:textId="77777777" w:rsidR="00FA7FB7" w:rsidRDefault="00FA7FB7" w:rsidP="00E67709">
      <w:pPr>
        <w:pStyle w:val="af5"/>
        <w:jc w:val="center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C9A3BD0" wp14:editId="13F55708">
            <wp:extent cx="3992137" cy="2857213"/>
            <wp:effectExtent l="0" t="0" r="0" b="635"/>
            <wp:docPr id="16" name="รูปภาพ 1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215" cy="287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C738" w14:textId="0A7BBA2D" w:rsidR="00817E9E" w:rsidRPr="00E450FD" w:rsidRDefault="00817E9E" w:rsidP="00817E9E">
      <w:pPr>
        <w:pStyle w:val="af3"/>
      </w:pPr>
      <w:r w:rsidRPr="00E450FD">
        <w:rPr>
          <w:cs/>
        </w:rPr>
        <w:t xml:space="preserve">ภาพที่ </w:t>
      </w:r>
      <w:r w:rsidRPr="00E450FD">
        <w:t>1</w:t>
      </w:r>
      <w:r>
        <w:t>4</w:t>
      </w:r>
      <w:r w:rsidRPr="00E450FD">
        <w:rPr>
          <w:rFonts w:hint="cs"/>
          <w:cs/>
        </w:rPr>
        <w:t xml:space="preserve"> </w:t>
      </w:r>
      <w:r w:rsidRPr="005865E9">
        <w:rPr>
          <w:rFonts w:ascii="TH SarabunPSK" w:hAnsi="TH SarabunPSK" w:cs="TH SarabunPSK" w:hint="cs"/>
          <w:szCs w:val="36"/>
        </w:rPr>
        <w:t>Stop words with NLTK</w:t>
      </w:r>
    </w:p>
    <w:p w14:paraId="42911E1B" w14:textId="77777777" w:rsidR="00817E9E" w:rsidRDefault="00817E9E" w:rsidP="00E67709">
      <w:pPr>
        <w:pStyle w:val="af5"/>
        <w:jc w:val="center"/>
        <w:rPr>
          <w:rFonts w:ascii="TH SarabunPSK" w:hAnsi="TH SarabunPSK" w:cs="TH SarabunPSK"/>
          <w:sz w:val="32"/>
          <w:szCs w:val="32"/>
        </w:rPr>
      </w:pPr>
    </w:p>
    <w:p w14:paraId="3A07605E" w14:textId="77777777" w:rsidR="00817E9E" w:rsidRPr="00E67709" w:rsidRDefault="00817E9E" w:rsidP="00E67709">
      <w:pPr>
        <w:pStyle w:val="af5"/>
        <w:jc w:val="center"/>
        <w:rPr>
          <w:rFonts w:ascii="TH SarabunPSK" w:hAnsi="TH SarabunPSK" w:cs="TH SarabunPSK"/>
          <w:sz w:val="32"/>
          <w:szCs w:val="32"/>
        </w:rPr>
      </w:pPr>
    </w:p>
    <w:p w14:paraId="18D56C56" w14:textId="77777777" w:rsidR="00FA7FB7" w:rsidRPr="00E67709" w:rsidRDefault="00FA7FB7" w:rsidP="0016710D">
      <w:pPr>
        <w:pStyle w:val="af5"/>
        <w:ind w:firstLine="2160"/>
        <w:rPr>
          <w:rFonts w:ascii="TH SarabunPSK" w:hAnsi="TH SarabunPSK" w:cs="TH SarabunPSK"/>
          <w:sz w:val="32"/>
          <w:szCs w:val="32"/>
        </w:rPr>
      </w:pPr>
      <w:r w:rsidRPr="00E67709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เป็นการใช้ คำหยุด โดยอ้างอิงค์จากคลังข้อมูลของภาษาอังกฤษ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คำหยุด คือ คำที่เป็นคำวลีหรือเป็นคำที่เสริมทำให้ประโยคดีขึ้น แต่ในเชิงคอมพิวเตอร์ คำหยุด คือคำที่ไม่มีความหมาย เหตุผลที่ต้องลบคำหยุดเนื่องจากประโยคที่ยาวขึ้นจะกินทรัพยากรและเวลาในการประมวลผล</w:t>
      </w:r>
    </w:p>
    <w:p w14:paraId="4EA9E6A6" w14:textId="5951E718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20" w:name="_Toc130469658"/>
      <w:r w:rsidRPr="00E67709">
        <w:rPr>
          <w:rFonts w:ascii="TH SarabunPSK" w:hAnsi="TH SarabunPSK" w:cs="TH SarabunPSK" w:hint="cs"/>
          <w:cs/>
        </w:rPr>
        <w:t>ทดสอบ</w:t>
      </w:r>
      <w:r w:rsidRPr="00E67709">
        <w:rPr>
          <w:rFonts w:ascii="TH SarabunPSK" w:hAnsi="TH SarabunPSK" w:cs="TH SarabunPSK" w:hint="cs"/>
        </w:rPr>
        <w:t xml:space="preserve"> Library NLTK</w:t>
      </w:r>
      <w:bookmarkEnd w:id="120"/>
      <w:r w:rsidRPr="00E67709">
        <w:rPr>
          <w:rFonts w:ascii="TH SarabunPSK" w:hAnsi="TH SarabunPSK" w:cs="TH SarabunPSK" w:hint="cs"/>
        </w:rPr>
        <w:t xml:space="preserve"> </w:t>
      </w:r>
    </w:p>
    <w:p w14:paraId="5E2EDE42" w14:textId="77777777" w:rsidR="00FA7FB7" w:rsidRPr="005865E9" w:rsidRDefault="00FA7FB7" w:rsidP="005A7BE0">
      <w:pPr>
        <w:pStyle w:val="3"/>
      </w:pPr>
      <w:bookmarkStart w:id="121" w:name="_Toc130469659"/>
      <w:r w:rsidRPr="005865E9">
        <w:rPr>
          <w:rFonts w:hint="cs"/>
        </w:rPr>
        <w:t>Stemming words with NLTK</w:t>
      </w:r>
      <w:bookmarkEnd w:id="121"/>
    </w:p>
    <w:p w14:paraId="47116F21" w14:textId="77777777" w:rsidR="00FA7FB7" w:rsidRDefault="00FA7FB7" w:rsidP="00E67709">
      <w:pPr>
        <w:pStyle w:val="active"/>
        <w:shd w:val="clear" w:color="auto" w:fill="FFFFFF"/>
        <w:spacing w:before="240" w:beforeAutospacing="0" w:after="24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461897C9" wp14:editId="3883D79B">
            <wp:extent cx="3318244" cy="2682240"/>
            <wp:effectExtent l="0" t="0" r="0" b="0"/>
            <wp:docPr id="17" name="รูปภาพ 1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171" cy="269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A50F" w14:textId="2821AA47" w:rsidR="005E08E1" w:rsidRPr="00E450FD" w:rsidRDefault="005E08E1" w:rsidP="005E08E1">
      <w:pPr>
        <w:pStyle w:val="af3"/>
      </w:pPr>
      <w:r w:rsidRPr="00E450FD">
        <w:rPr>
          <w:cs/>
        </w:rPr>
        <w:t xml:space="preserve">ภาพที่ </w:t>
      </w:r>
      <w:r w:rsidRPr="00E450FD">
        <w:t>1</w:t>
      </w:r>
      <w:r>
        <w:t>5</w:t>
      </w:r>
      <w:r w:rsidRPr="00E450FD">
        <w:rPr>
          <w:rFonts w:hint="cs"/>
          <w:cs/>
        </w:rPr>
        <w:t xml:space="preserve"> </w:t>
      </w:r>
      <w:r w:rsidRPr="005865E9">
        <w:rPr>
          <w:rFonts w:hint="cs"/>
        </w:rPr>
        <w:t>Stemming words with NLTK</w:t>
      </w:r>
    </w:p>
    <w:p w14:paraId="02E12713" w14:textId="77777777" w:rsidR="00FA7FB7" w:rsidRPr="00E67709" w:rsidRDefault="00FA7FB7" w:rsidP="0016710D">
      <w:pPr>
        <w:ind w:firstLine="2160"/>
        <w:rPr>
          <w:rFonts w:ascii="TH SarabunPSK" w:hAnsi="TH SarabunPSK" w:cs="TH SarabunPSK"/>
          <w:color w:val="292929"/>
          <w:spacing w:val="-1"/>
          <w:shd w:val="clear" w:color="auto" w:fill="FFFFFF"/>
          <w:cs/>
        </w:rPr>
      </w:pP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Stemming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 xml:space="preserve">หรือที่เรียกว่า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suffix stripping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เป็นเทคนิคที่ใช้ในการลดขนาดข้อความ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</w:rPr>
        <w:t> 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ต้นกำเนิดยังเป็นประเภทของข้อความที่ทำให้เป็นมาตรฐานที่ช่วยให้สร้างมาตรฐานของคำบางคำให้เป็นนิพจน์เฉพาะ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</w:rPr>
        <w:t xml:space="preserve"> </w:t>
      </w:r>
      <w:r w:rsidRPr="00E67709">
        <w:rPr>
          <w:rStyle w:val="afb"/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 xml:space="preserve">ข้อเสีย </w:t>
      </w:r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ใน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ไพพ์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  <w:shd w:val="clear" w:color="auto" w:fill="FFFFFF"/>
          <w:cs/>
        </w:rPr>
        <w:t>ไลน์การทำเหมืองข้อความหลายๆ แบบ มีตัวเลือกมากมายที่เกี่ยวข้องซึ่งอาจทำให้ข้อมูลสูญหายได้</w:t>
      </w:r>
    </w:p>
    <w:p w14:paraId="12A4AE77" w14:textId="77777777" w:rsidR="00FA7FB7" w:rsidRPr="005865E9" w:rsidRDefault="00FA7FB7" w:rsidP="005A7BE0">
      <w:pPr>
        <w:pStyle w:val="3"/>
      </w:pPr>
      <w:bookmarkStart w:id="122" w:name="_Toc130469660"/>
      <w:r w:rsidRPr="005865E9">
        <w:rPr>
          <w:rFonts w:hint="cs"/>
        </w:rPr>
        <w:lastRenderedPageBreak/>
        <w:t>Part of Speech Tagging with NLTK</w:t>
      </w:r>
      <w:bookmarkEnd w:id="122"/>
    </w:p>
    <w:p w14:paraId="52C5C54D" w14:textId="77777777" w:rsidR="00FA7FB7" w:rsidRDefault="00FA7FB7" w:rsidP="00E67709">
      <w:pPr>
        <w:pStyle w:val="active"/>
        <w:shd w:val="clear" w:color="auto" w:fill="FFFFFF"/>
        <w:spacing w:before="240" w:beforeAutospacing="0" w:after="24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noProof/>
          <w:color w:val="000000" w:themeColor="text1"/>
          <w:sz w:val="36"/>
          <w:szCs w:val="36"/>
        </w:rPr>
        <w:drawing>
          <wp:inline distT="0" distB="0" distL="0" distR="0" wp14:anchorId="34F32A21" wp14:editId="6FA3FF24">
            <wp:extent cx="3169808" cy="2462519"/>
            <wp:effectExtent l="0" t="0" r="5715" b="1905"/>
            <wp:docPr id="18" name="รูปภาพ 1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428" cy="247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38D9" w14:textId="4BEF0096" w:rsidR="005E08E1" w:rsidRPr="005E08E1" w:rsidRDefault="005E08E1" w:rsidP="005E08E1">
      <w:pPr>
        <w:pStyle w:val="af3"/>
      </w:pPr>
      <w:r w:rsidRPr="00E450FD">
        <w:rPr>
          <w:cs/>
        </w:rPr>
        <w:t xml:space="preserve">ภาพที่ </w:t>
      </w:r>
      <w:r w:rsidRPr="00E450FD">
        <w:t>1</w:t>
      </w:r>
      <w:r>
        <w:t>5</w:t>
      </w:r>
      <w:r w:rsidRPr="00E450FD">
        <w:rPr>
          <w:rFonts w:hint="cs"/>
          <w:cs/>
        </w:rPr>
        <w:t xml:space="preserve"> </w:t>
      </w:r>
      <w:r w:rsidRPr="005865E9">
        <w:rPr>
          <w:rFonts w:hint="cs"/>
        </w:rPr>
        <w:t>Part of Speech Tagging with NLTK</w:t>
      </w:r>
    </w:p>
    <w:p w14:paraId="64117909" w14:textId="7795E16E" w:rsidR="0016710D" w:rsidRPr="00E67709" w:rsidRDefault="00FA7FB7" w:rsidP="0016710D">
      <w:pPr>
        <w:ind w:firstLine="2160"/>
        <w:rPr>
          <w:rFonts w:ascii="TH SarabunPSK" w:hAnsi="TH SarabunPSK" w:cs="TH SarabunPSK"/>
        </w:rPr>
      </w:pPr>
      <w:r w:rsidRPr="00E67709">
        <w:rPr>
          <w:rStyle w:val="afb"/>
          <w:rFonts w:ascii="TH SarabunPSK" w:hAnsi="TH SarabunPSK" w:cs="TH SarabunPSK" w:hint="cs"/>
          <w:color w:val="222222"/>
          <w:shd w:val="clear" w:color="auto" w:fill="FFFFFF"/>
        </w:rPr>
        <w:t>POS Tagging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</w:rPr>
        <w:t>(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ส่วนหนึ่งของการแท็กคำพูด) เป็นกระบวนการในการทำเครื่องหมายคำในรูปแบบข้อความสำหรับส่วนใดส่วนหนึ่งของคำพูดตามคำจำกัดความและบริบท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มีหน้าที่รับผิดชอบในการอ่านข้อความในภาษาและกำหนดโทเค</w:t>
      </w:r>
      <w:proofErr w:type="spellStart"/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็น</w:t>
      </w:r>
      <w:proofErr w:type="spellEnd"/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เฉพาะ (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</w:rPr>
        <w:t xml:space="preserve">Parts of Speech) 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ให้กับแต่ละคำ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222222"/>
          <w:shd w:val="clear" w:color="auto" w:fill="FFFFFF"/>
          <w:cs/>
        </w:rPr>
        <w:t>เรียกอีกอย่างว่าการติดแท็กทางไวยากรณ์</w:t>
      </w:r>
    </w:p>
    <w:p w14:paraId="7CE2EB69" w14:textId="77777777" w:rsidR="00FA7FB7" w:rsidRPr="00E67709" w:rsidRDefault="00FA7FB7" w:rsidP="00E67709">
      <w:pPr>
        <w:ind w:left="1440"/>
        <w:rPr>
          <w:rFonts w:ascii="TH SarabunPSK" w:hAnsi="TH SarabunPSK" w:cs="TH SarabunPSK"/>
          <w:b/>
          <w:bCs/>
          <w:color w:val="222222"/>
          <w:shd w:val="clear" w:color="auto" w:fill="FFFFFF"/>
        </w:rPr>
      </w:pPr>
      <w:r w:rsidRPr="00E67709">
        <w:rPr>
          <w:rStyle w:val="afb"/>
          <w:rFonts w:ascii="TH SarabunPSK" w:hAnsi="TH SarabunPSK" w:cs="TH SarabunPSK" w:hint="cs"/>
          <w:color w:val="222222"/>
          <w:shd w:val="clear" w:color="auto" w:fill="FFFFFF"/>
          <w:cs/>
        </w:rPr>
        <w:t xml:space="preserve">ตัวอย่างแท็ก </w:t>
      </w:r>
      <w:r w:rsidRPr="00E67709">
        <w:rPr>
          <w:rStyle w:val="afb"/>
          <w:rFonts w:ascii="TH SarabunPSK" w:hAnsi="TH SarabunPSK" w:cs="TH SarabunPSK" w:hint="cs"/>
          <w:color w:val="222222"/>
          <w:shd w:val="clear" w:color="auto" w:fill="FFFFFF"/>
        </w:rPr>
        <w:t xml:space="preserve">NLTK POS </w:t>
      </w:r>
      <w:r w:rsidRPr="00E67709">
        <w:rPr>
          <w:rStyle w:val="afb"/>
          <w:rFonts w:ascii="TH SarabunPSK" w:hAnsi="TH SarabunPSK" w:cs="TH SarabunPSK" w:hint="cs"/>
          <w:color w:val="222222"/>
          <w:shd w:val="clear" w:color="auto" w:fill="FFFFFF"/>
          <w:cs/>
        </w:rPr>
        <w:t>มีดังนี้:</w:t>
      </w:r>
    </w:p>
    <w:tbl>
      <w:tblPr>
        <w:tblStyle w:val="afa"/>
        <w:tblpPr w:leftFromText="180" w:rightFromText="180" w:vertAnchor="text" w:horzAnchor="margin" w:tblpY="-339"/>
        <w:tblW w:w="9079" w:type="dxa"/>
        <w:tblLook w:val="04A0" w:firstRow="1" w:lastRow="0" w:firstColumn="1" w:lastColumn="0" w:noHBand="0" w:noVBand="1"/>
      </w:tblPr>
      <w:tblGrid>
        <w:gridCol w:w="2426"/>
        <w:gridCol w:w="6653"/>
      </w:tblGrid>
      <w:tr w:rsidR="00FA7FB7" w:rsidRPr="00E67709" w14:paraId="5DE8C188" w14:textId="77777777" w:rsidTr="002235F2">
        <w:trPr>
          <w:trHeight w:val="261"/>
        </w:trPr>
        <w:tc>
          <w:tcPr>
            <w:tcW w:w="2426" w:type="dxa"/>
            <w:hideMark/>
          </w:tcPr>
          <w:p w14:paraId="286E0A31" w14:textId="77777777" w:rsidR="00FA7FB7" w:rsidRPr="00E67709" w:rsidRDefault="00FA7FB7" w:rsidP="00E67709">
            <w:pPr>
              <w:rPr>
                <w:rFonts w:ascii="TH SarabunPSK" w:hAnsi="TH SarabunPSK" w:cs="TH SarabunPSK"/>
                <w:b/>
                <w:bCs/>
                <w:color w:val="222222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color w:val="222222"/>
              </w:rPr>
              <w:lastRenderedPageBreak/>
              <w:t>Abbreviation</w:t>
            </w:r>
          </w:p>
        </w:tc>
        <w:tc>
          <w:tcPr>
            <w:tcW w:w="6653" w:type="dxa"/>
            <w:hideMark/>
          </w:tcPr>
          <w:p w14:paraId="2089B4C6" w14:textId="77777777" w:rsidR="00FA7FB7" w:rsidRPr="00E67709" w:rsidRDefault="00FA7FB7" w:rsidP="00E67709">
            <w:pPr>
              <w:rPr>
                <w:rFonts w:ascii="TH SarabunPSK" w:hAnsi="TH SarabunPSK" w:cs="TH SarabunPSK"/>
                <w:b/>
                <w:bCs/>
                <w:color w:val="222222"/>
              </w:rPr>
            </w:pPr>
            <w:r w:rsidRPr="00E67709">
              <w:rPr>
                <w:rFonts w:ascii="TH SarabunPSK" w:hAnsi="TH SarabunPSK" w:cs="TH SarabunPSK" w:hint="cs"/>
                <w:b/>
                <w:bCs/>
                <w:color w:val="222222"/>
              </w:rPr>
              <w:t>Meaning</w:t>
            </w:r>
          </w:p>
        </w:tc>
      </w:tr>
      <w:tr w:rsidR="00FA7FB7" w:rsidRPr="00E67709" w14:paraId="20A67791" w14:textId="77777777" w:rsidTr="002235F2">
        <w:trPr>
          <w:trHeight w:val="274"/>
        </w:trPr>
        <w:tc>
          <w:tcPr>
            <w:tcW w:w="2426" w:type="dxa"/>
            <w:hideMark/>
          </w:tcPr>
          <w:p w14:paraId="455561B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CC</w:t>
            </w:r>
          </w:p>
        </w:tc>
        <w:tc>
          <w:tcPr>
            <w:tcW w:w="6653" w:type="dxa"/>
            <w:hideMark/>
          </w:tcPr>
          <w:p w14:paraId="77916A43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coordinating conjunction</w:t>
            </w:r>
          </w:p>
        </w:tc>
      </w:tr>
      <w:tr w:rsidR="00FA7FB7" w:rsidRPr="00E67709" w14:paraId="449A436E" w14:textId="77777777" w:rsidTr="002235F2">
        <w:trPr>
          <w:trHeight w:val="261"/>
        </w:trPr>
        <w:tc>
          <w:tcPr>
            <w:tcW w:w="2426" w:type="dxa"/>
            <w:hideMark/>
          </w:tcPr>
          <w:p w14:paraId="2D45A67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CD</w:t>
            </w:r>
          </w:p>
        </w:tc>
        <w:tc>
          <w:tcPr>
            <w:tcW w:w="6653" w:type="dxa"/>
            <w:hideMark/>
          </w:tcPr>
          <w:p w14:paraId="640F937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cardinal digit</w:t>
            </w:r>
          </w:p>
        </w:tc>
      </w:tr>
      <w:tr w:rsidR="00FA7FB7" w:rsidRPr="00E67709" w14:paraId="2032C98E" w14:textId="77777777" w:rsidTr="002235F2">
        <w:trPr>
          <w:trHeight w:val="261"/>
        </w:trPr>
        <w:tc>
          <w:tcPr>
            <w:tcW w:w="2426" w:type="dxa"/>
            <w:hideMark/>
          </w:tcPr>
          <w:p w14:paraId="6D19BA0F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DT</w:t>
            </w:r>
          </w:p>
        </w:tc>
        <w:tc>
          <w:tcPr>
            <w:tcW w:w="6653" w:type="dxa"/>
            <w:hideMark/>
          </w:tcPr>
          <w:p w14:paraId="0F03CF42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determiner</w:t>
            </w:r>
          </w:p>
        </w:tc>
      </w:tr>
      <w:tr w:rsidR="00FA7FB7" w:rsidRPr="00E67709" w14:paraId="4B5E0D6F" w14:textId="77777777" w:rsidTr="002235F2">
        <w:trPr>
          <w:trHeight w:val="261"/>
        </w:trPr>
        <w:tc>
          <w:tcPr>
            <w:tcW w:w="2426" w:type="dxa"/>
            <w:hideMark/>
          </w:tcPr>
          <w:p w14:paraId="576B175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EX</w:t>
            </w:r>
          </w:p>
        </w:tc>
        <w:tc>
          <w:tcPr>
            <w:tcW w:w="6653" w:type="dxa"/>
            <w:hideMark/>
          </w:tcPr>
          <w:p w14:paraId="426C2F44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existential there</w:t>
            </w:r>
          </w:p>
        </w:tc>
      </w:tr>
      <w:tr w:rsidR="00FA7FB7" w:rsidRPr="00E67709" w14:paraId="6E920BDE" w14:textId="77777777" w:rsidTr="002235F2">
        <w:trPr>
          <w:trHeight w:val="274"/>
        </w:trPr>
        <w:tc>
          <w:tcPr>
            <w:tcW w:w="2426" w:type="dxa"/>
            <w:hideMark/>
          </w:tcPr>
          <w:p w14:paraId="72362AF8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FW</w:t>
            </w:r>
          </w:p>
        </w:tc>
        <w:tc>
          <w:tcPr>
            <w:tcW w:w="6653" w:type="dxa"/>
            <w:hideMark/>
          </w:tcPr>
          <w:p w14:paraId="231B6F8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foreign word</w:t>
            </w:r>
          </w:p>
        </w:tc>
      </w:tr>
      <w:tr w:rsidR="00FA7FB7" w:rsidRPr="00E67709" w14:paraId="456CD9D5" w14:textId="77777777" w:rsidTr="002235F2">
        <w:trPr>
          <w:trHeight w:val="522"/>
        </w:trPr>
        <w:tc>
          <w:tcPr>
            <w:tcW w:w="2426" w:type="dxa"/>
            <w:hideMark/>
          </w:tcPr>
          <w:p w14:paraId="73DE399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IN</w:t>
            </w:r>
          </w:p>
        </w:tc>
        <w:tc>
          <w:tcPr>
            <w:tcW w:w="6653" w:type="dxa"/>
            <w:hideMark/>
          </w:tcPr>
          <w:p w14:paraId="2F5405BC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preposition/subordinating conjunction</w:t>
            </w:r>
          </w:p>
        </w:tc>
      </w:tr>
      <w:tr w:rsidR="00FA7FB7" w:rsidRPr="00E67709" w14:paraId="25F50EA9" w14:textId="77777777" w:rsidTr="002235F2">
        <w:trPr>
          <w:trHeight w:val="522"/>
        </w:trPr>
        <w:tc>
          <w:tcPr>
            <w:tcW w:w="2426" w:type="dxa"/>
            <w:hideMark/>
          </w:tcPr>
          <w:p w14:paraId="7BEDA6BA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JJ</w:t>
            </w:r>
          </w:p>
        </w:tc>
        <w:tc>
          <w:tcPr>
            <w:tcW w:w="6653" w:type="dxa"/>
            <w:hideMark/>
          </w:tcPr>
          <w:p w14:paraId="6722326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This NLTK POS Tag is an adjective (large)</w:t>
            </w:r>
          </w:p>
        </w:tc>
      </w:tr>
      <w:tr w:rsidR="00FA7FB7" w:rsidRPr="00E67709" w14:paraId="5DA6D06D" w14:textId="77777777" w:rsidTr="002235F2">
        <w:trPr>
          <w:trHeight w:val="261"/>
        </w:trPr>
        <w:tc>
          <w:tcPr>
            <w:tcW w:w="2426" w:type="dxa"/>
            <w:hideMark/>
          </w:tcPr>
          <w:p w14:paraId="4540306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JJR</w:t>
            </w:r>
          </w:p>
        </w:tc>
        <w:tc>
          <w:tcPr>
            <w:tcW w:w="6653" w:type="dxa"/>
            <w:hideMark/>
          </w:tcPr>
          <w:p w14:paraId="4A8EA6E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adjective, comparative (larger)</w:t>
            </w:r>
          </w:p>
        </w:tc>
      </w:tr>
      <w:tr w:rsidR="00FA7FB7" w:rsidRPr="00E67709" w14:paraId="1DBEAA0A" w14:textId="77777777" w:rsidTr="002235F2">
        <w:trPr>
          <w:trHeight w:val="261"/>
        </w:trPr>
        <w:tc>
          <w:tcPr>
            <w:tcW w:w="2426" w:type="dxa"/>
            <w:hideMark/>
          </w:tcPr>
          <w:p w14:paraId="6396C8E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JJS</w:t>
            </w:r>
          </w:p>
        </w:tc>
        <w:tc>
          <w:tcPr>
            <w:tcW w:w="6653" w:type="dxa"/>
            <w:hideMark/>
          </w:tcPr>
          <w:p w14:paraId="2AA52D11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adjective, superlative (largest)</w:t>
            </w:r>
          </w:p>
        </w:tc>
      </w:tr>
      <w:tr w:rsidR="00FA7FB7" w:rsidRPr="00E67709" w14:paraId="74F65DE7" w14:textId="77777777" w:rsidTr="002235F2">
        <w:trPr>
          <w:trHeight w:val="274"/>
        </w:trPr>
        <w:tc>
          <w:tcPr>
            <w:tcW w:w="2426" w:type="dxa"/>
            <w:hideMark/>
          </w:tcPr>
          <w:p w14:paraId="368DF256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LS</w:t>
            </w:r>
          </w:p>
        </w:tc>
        <w:tc>
          <w:tcPr>
            <w:tcW w:w="6653" w:type="dxa"/>
            <w:hideMark/>
          </w:tcPr>
          <w:p w14:paraId="7E96A9A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list market</w:t>
            </w:r>
          </w:p>
        </w:tc>
      </w:tr>
      <w:tr w:rsidR="00FA7FB7" w:rsidRPr="00E67709" w14:paraId="5D0BA442" w14:textId="77777777" w:rsidTr="002235F2">
        <w:trPr>
          <w:trHeight w:val="261"/>
        </w:trPr>
        <w:tc>
          <w:tcPr>
            <w:tcW w:w="2426" w:type="dxa"/>
            <w:hideMark/>
          </w:tcPr>
          <w:p w14:paraId="2A7D4DA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MD</w:t>
            </w:r>
          </w:p>
        </w:tc>
        <w:tc>
          <w:tcPr>
            <w:tcW w:w="6653" w:type="dxa"/>
            <w:hideMark/>
          </w:tcPr>
          <w:p w14:paraId="24188DF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modal (could, will)</w:t>
            </w:r>
          </w:p>
        </w:tc>
      </w:tr>
      <w:tr w:rsidR="00FA7FB7" w:rsidRPr="00E67709" w14:paraId="20112BE3" w14:textId="77777777" w:rsidTr="002235F2">
        <w:trPr>
          <w:trHeight w:val="261"/>
        </w:trPr>
        <w:tc>
          <w:tcPr>
            <w:tcW w:w="2426" w:type="dxa"/>
            <w:hideMark/>
          </w:tcPr>
          <w:p w14:paraId="22A95C28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NN</w:t>
            </w:r>
          </w:p>
        </w:tc>
        <w:tc>
          <w:tcPr>
            <w:tcW w:w="6653" w:type="dxa"/>
            <w:hideMark/>
          </w:tcPr>
          <w:p w14:paraId="56413EC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noun, singular (cat, tree)</w:t>
            </w:r>
          </w:p>
        </w:tc>
      </w:tr>
      <w:tr w:rsidR="00FA7FB7" w:rsidRPr="00E67709" w14:paraId="00604096" w14:textId="77777777" w:rsidTr="002235F2">
        <w:trPr>
          <w:trHeight w:val="261"/>
        </w:trPr>
        <w:tc>
          <w:tcPr>
            <w:tcW w:w="2426" w:type="dxa"/>
            <w:hideMark/>
          </w:tcPr>
          <w:p w14:paraId="4DCD58AA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NNS</w:t>
            </w:r>
          </w:p>
        </w:tc>
        <w:tc>
          <w:tcPr>
            <w:tcW w:w="6653" w:type="dxa"/>
            <w:hideMark/>
          </w:tcPr>
          <w:p w14:paraId="59CF4A3F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noun plural (desks)</w:t>
            </w:r>
          </w:p>
        </w:tc>
      </w:tr>
      <w:tr w:rsidR="00FA7FB7" w:rsidRPr="00E67709" w14:paraId="7A4C7F57" w14:textId="77777777" w:rsidTr="002235F2">
        <w:trPr>
          <w:trHeight w:val="274"/>
        </w:trPr>
        <w:tc>
          <w:tcPr>
            <w:tcW w:w="2426" w:type="dxa"/>
            <w:hideMark/>
          </w:tcPr>
          <w:p w14:paraId="079A6AF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NNP</w:t>
            </w:r>
          </w:p>
        </w:tc>
        <w:tc>
          <w:tcPr>
            <w:tcW w:w="6653" w:type="dxa"/>
            <w:hideMark/>
          </w:tcPr>
          <w:p w14:paraId="4A0699F1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proper noun, singular (</w:t>
            </w: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sarah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)</w:t>
            </w:r>
          </w:p>
        </w:tc>
      </w:tr>
      <w:tr w:rsidR="00FA7FB7" w:rsidRPr="00E67709" w14:paraId="3623A48A" w14:textId="77777777" w:rsidTr="002235F2">
        <w:trPr>
          <w:trHeight w:val="522"/>
        </w:trPr>
        <w:tc>
          <w:tcPr>
            <w:tcW w:w="2426" w:type="dxa"/>
            <w:hideMark/>
          </w:tcPr>
          <w:p w14:paraId="63BE247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NNPS</w:t>
            </w:r>
          </w:p>
        </w:tc>
        <w:tc>
          <w:tcPr>
            <w:tcW w:w="6653" w:type="dxa"/>
            <w:hideMark/>
          </w:tcPr>
          <w:p w14:paraId="108AC13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proper noun, plural (</w:t>
            </w: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indians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 xml:space="preserve"> or </w:t>
            </w: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americans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)</w:t>
            </w:r>
          </w:p>
        </w:tc>
      </w:tr>
      <w:tr w:rsidR="00FA7FB7" w:rsidRPr="00E67709" w14:paraId="7CAE7206" w14:textId="77777777" w:rsidTr="002235F2">
        <w:trPr>
          <w:trHeight w:val="261"/>
        </w:trPr>
        <w:tc>
          <w:tcPr>
            <w:tcW w:w="2426" w:type="dxa"/>
            <w:hideMark/>
          </w:tcPr>
          <w:p w14:paraId="106C0D24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PDT</w:t>
            </w:r>
          </w:p>
        </w:tc>
        <w:tc>
          <w:tcPr>
            <w:tcW w:w="6653" w:type="dxa"/>
            <w:hideMark/>
          </w:tcPr>
          <w:p w14:paraId="1C40CAB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predeterminer (all, both, half)</w:t>
            </w:r>
          </w:p>
        </w:tc>
      </w:tr>
      <w:tr w:rsidR="00FA7FB7" w:rsidRPr="00E67709" w14:paraId="3328B6CB" w14:textId="77777777" w:rsidTr="002235F2">
        <w:trPr>
          <w:trHeight w:val="261"/>
        </w:trPr>
        <w:tc>
          <w:tcPr>
            <w:tcW w:w="2426" w:type="dxa"/>
            <w:hideMark/>
          </w:tcPr>
          <w:p w14:paraId="4B594751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POS</w:t>
            </w:r>
          </w:p>
        </w:tc>
        <w:tc>
          <w:tcPr>
            <w:tcW w:w="6653" w:type="dxa"/>
            <w:hideMark/>
          </w:tcPr>
          <w:p w14:paraId="3B11C113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possessive ending (parent\ ‘s)</w:t>
            </w:r>
          </w:p>
        </w:tc>
      </w:tr>
      <w:tr w:rsidR="00FA7FB7" w:rsidRPr="00E67709" w14:paraId="0F9B66CB" w14:textId="77777777" w:rsidTr="002235F2">
        <w:trPr>
          <w:trHeight w:val="522"/>
        </w:trPr>
        <w:tc>
          <w:tcPr>
            <w:tcW w:w="2426" w:type="dxa"/>
            <w:hideMark/>
          </w:tcPr>
          <w:p w14:paraId="3BF948C3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lastRenderedPageBreak/>
              <w:t>PRP</w:t>
            </w:r>
          </w:p>
        </w:tc>
        <w:tc>
          <w:tcPr>
            <w:tcW w:w="6653" w:type="dxa"/>
            <w:hideMark/>
          </w:tcPr>
          <w:p w14:paraId="65693176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personal pronoun (hers, herself, him, himself)</w:t>
            </w:r>
          </w:p>
        </w:tc>
      </w:tr>
      <w:tr w:rsidR="00FA7FB7" w:rsidRPr="00E67709" w14:paraId="0F51BE5F" w14:textId="77777777" w:rsidTr="002235F2">
        <w:trPr>
          <w:trHeight w:val="522"/>
        </w:trPr>
        <w:tc>
          <w:tcPr>
            <w:tcW w:w="2426" w:type="dxa"/>
            <w:hideMark/>
          </w:tcPr>
          <w:p w14:paraId="57C334F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PRP$</w:t>
            </w:r>
          </w:p>
        </w:tc>
        <w:tc>
          <w:tcPr>
            <w:tcW w:w="6653" w:type="dxa"/>
            <w:hideMark/>
          </w:tcPr>
          <w:p w14:paraId="76D2C80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 xml:space="preserve">possessive pronoun (her, his, mine, my, </w:t>
            </w:r>
            <w:proofErr w:type="gramStart"/>
            <w:r w:rsidRPr="00E67709">
              <w:rPr>
                <w:rFonts w:ascii="TH SarabunPSK" w:hAnsi="TH SarabunPSK" w:cs="TH SarabunPSK" w:hint="cs"/>
                <w:color w:val="222222"/>
              </w:rPr>
              <w:t>our )</w:t>
            </w:r>
            <w:proofErr w:type="gramEnd"/>
          </w:p>
        </w:tc>
      </w:tr>
      <w:tr w:rsidR="00FA7FB7" w:rsidRPr="00E67709" w14:paraId="49259A23" w14:textId="77777777" w:rsidTr="002235F2">
        <w:trPr>
          <w:trHeight w:val="274"/>
        </w:trPr>
        <w:tc>
          <w:tcPr>
            <w:tcW w:w="2426" w:type="dxa"/>
            <w:hideMark/>
          </w:tcPr>
          <w:p w14:paraId="4E00EA9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RB</w:t>
            </w:r>
          </w:p>
        </w:tc>
        <w:tc>
          <w:tcPr>
            <w:tcW w:w="6653" w:type="dxa"/>
            <w:hideMark/>
          </w:tcPr>
          <w:p w14:paraId="1434D03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adverb (occasionally, swiftly)</w:t>
            </w:r>
          </w:p>
        </w:tc>
      </w:tr>
      <w:tr w:rsidR="00FA7FB7" w:rsidRPr="00E67709" w14:paraId="3B23C273" w14:textId="77777777" w:rsidTr="002235F2">
        <w:trPr>
          <w:trHeight w:val="261"/>
        </w:trPr>
        <w:tc>
          <w:tcPr>
            <w:tcW w:w="2426" w:type="dxa"/>
            <w:hideMark/>
          </w:tcPr>
          <w:p w14:paraId="429712B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RBR</w:t>
            </w:r>
          </w:p>
        </w:tc>
        <w:tc>
          <w:tcPr>
            <w:tcW w:w="6653" w:type="dxa"/>
            <w:hideMark/>
          </w:tcPr>
          <w:p w14:paraId="38B60D2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adverb, comparative (greater)</w:t>
            </w:r>
          </w:p>
        </w:tc>
      </w:tr>
      <w:tr w:rsidR="00FA7FB7" w:rsidRPr="00E67709" w14:paraId="7CFF7F44" w14:textId="77777777" w:rsidTr="002235F2">
        <w:trPr>
          <w:trHeight w:val="261"/>
        </w:trPr>
        <w:tc>
          <w:tcPr>
            <w:tcW w:w="2426" w:type="dxa"/>
            <w:hideMark/>
          </w:tcPr>
          <w:p w14:paraId="65E78679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RBS</w:t>
            </w:r>
          </w:p>
        </w:tc>
        <w:tc>
          <w:tcPr>
            <w:tcW w:w="6653" w:type="dxa"/>
            <w:hideMark/>
          </w:tcPr>
          <w:p w14:paraId="7E1EC1D8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adverb, superlative (biggest)</w:t>
            </w:r>
          </w:p>
        </w:tc>
      </w:tr>
      <w:tr w:rsidR="00FA7FB7" w:rsidRPr="00E67709" w14:paraId="6B255987" w14:textId="77777777" w:rsidTr="002235F2">
        <w:trPr>
          <w:trHeight w:val="261"/>
        </w:trPr>
        <w:tc>
          <w:tcPr>
            <w:tcW w:w="2426" w:type="dxa"/>
            <w:hideMark/>
          </w:tcPr>
          <w:p w14:paraId="70C2410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RP</w:t>
            </w:r>
          </w:p>
        </w:tc>
        <w:tc>
          <w:tcPr>
            <w:tcW w:w="6653" w:type="dxa"/>
            <w:hideMark/>
          </w:tcPr>
          <w:p w14:paraId="67455D9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particle (about)</w:t>
            </w:r>
          </w:p>
        </w:tc>
      </w:tr>
      <w:tr w:rsidR="00FA7FB7" w:rsidRPr="00E67709" w14:paraId="2BDB0DAD" w14:textId="77777777" w:rsidTr="002235F2">
        <w:trPr>
          <w:trHeight w:val="274"/>
        </w:trPr>
        <w:tc>
          <w:tcPr>
            <w:tcW w:w="2426" w:type="dxa"/>
            <w:hideMark/>
          </w:tcPr>
          <w:p w14:paraId="12E875CC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TO</w:t>
            </w:r>
          </w:p>
        </w:tc>
        <w:tc>
          <w:tcPr>
            <w:tcW w:w="6653" w:type="dxa"/>
            <w:hideMark/>
          </w:tcPr>
          <w:p w14:paraId="7AFBE05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infinite marker (to)</w:t>
            </w:r>
          </w:p>
        </w:tc>
      </w:tr>
      <w:tr w:rsidR="00FA7FB7" w:rsidRPr="00E67709" w14:paraId="473603E0" w14:textId="77777777" w:rsidTr="002235F2">
        <w:trPr>
          <w:trHeight w:val="261"/>
        </w:trPr>
        <w:tc>
          <w:tcPr>
            <w:tcW w:w="2426" w:type="dxa"/>
            <w:hideMark/>
          </w:tcPr>
          <w:p w14:paraId="0DA88130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UH</w:t>
            </w:r>
          </w:p>
        </w:tc>
        <w:tc>
          <w:tcPr>
            <w:tcW w:w="6653" w:type="dxa"/>
            <w:hideMark/>
          </w:tcPr>
          <w:p w14:paraId="1470D207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interjection (goodbye)</w:t>
            </w:r>
          </w:p>
        </w:tc>
      </w:tr>
      <w:tr w:rsidR="00FA7FB7" w:rsidRPr="00E67709" w14:paraId="61BCA525" w14:textId="77777777" w:rsidTr="002235F2">
        <w:trPr>
          <w:trHeight w:val="261"/>
        </w:trPr>
        <w:tc>
          <w:tcPr>
            <w:tcW w:w="2426" w:type="dxa"/>
            <w:hideMark/>
          </w:tcPr>
          <w:p w14:paraId="7E3F7E17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</w:t>
            </w:r>
          </w:p>
        </w:tc>
        <w:tc>
          <w:tcPr>
            <w:tcW w:w="6653" w:type="dxa"/>
            <w:hideMark/>
          </w:tcPr>
          <w:p w14:paraId="64D530C3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 (ask)</w:t>
            </w:r>
          </w:p>
        </w:tc>
      </w:tr>
      <w:tr w:rsidR="00FA7FB7" w:rsidRPr="00E67709" w14:paraId="4F7DD645" w14:textId="77777777" w:rsidTr="002235F2">
        <w:trPr>
          <w:trHeight w:val="261"/>
        </w:trPr>
        <w:tc>
          <w:tcPr>
            <w:tcW w:w="2426" w:type="dxa"/>
            <w:hideMark/>
          </w:tcPr>
          <w:p w14:paraId="1D186365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VBG</w:t>
            </w:r>
          </w:p>
        </w:tc>
        <w:tc>
          <w:tcPr>
            <w:tcW w:w="6653" w:type="dxa"/>
            <w:hideMark/>
          </w:tcPr>
          <w:p w14:paraId="4BA9E332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 gerund (judging)</w:t>
            </w:r>
          </w:p>
        </w:tc>
      </w:tr>
      <w:tr w:rsidR="00FA7FB7" w:rsidRPr="00E67709" w14:paraId="1718724A" w14:textId="77777777" w:rsidTr="002235F2">
        <w:trPr>
          <w:trHeight w:val="274"/>
        </w:trPr>
        <w:tc>
          <w:tcPr>
            <w:tcW w:w="2426" w:type="dxa"/>
            <w:hideMark/>
          </w:tcPr>
          <w:p w14:paraId="2991FE7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VBD</w:t>
            </w:r>
          </w:p>
        </w:tc>
        <w:tc>
          <w:tcPr>
            <w:tcW w:w="6653" w:type="dxa"/>
            <w:hideMark/>
          </w:tcPr>
          <w:p w14:paraId="60DCF10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 past tense (pleaded)</w:t>
            </w:r>
          </w:p>
        </w:tc>
      </w:tr>
      <w:tr w:rsidR="00FA7FB7" w:rsidRPr="00E67709" w14:paraId="21AEDE54" w14:textId="77777777" w:rsidTr="002235F2">
        <w:trPr>
          <w:trHeight w:val="261"/>
        </w:trPr>
        <w:tc>
          <w:tcPr>
            <w:tcW w:w="2426" w:type="dxa"/>
            <w:hideMark/>
          </w:tcPr>
          <w:p w14:paraId="1FE5504F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VBN</w:t>
            </w:r>
          </w:p>
        </w:tc>
        <w:tc>
          <w:tcPr>
            <w:tcW w:w="6653" w:type="dxa"/>
            <w:hideMark/>
          </w:tcPr>
          <w:p w14:paraId="3B46AEDB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 past participle (reunified)</w:t>
            </w:r>
          </w:p>
        </w:tc>
      </w:tr>
      <w:tr w:rsidR="00FA7FB7" w:rsidRPr="00E67709" w14:paraId="26887A48" w14:textId="77777777" w:rsidTr="002235F2">
        <w:trPr>
          <w:trHeight w:val="522"/>
        </w:trPr>
        <w:tc>
          <w:tcPr>
            <w:tcW w:w="2426" w:type="dxa"/>
            <w:hideMark/>
          </w:tcPr>
          <w:p w14:paraId="4C93FD07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VBP</w:t>
            </w:r>
          </w:p>
        </w:tc>
        <w:tc>
          <w:tcPr>
            <w:tcW w:w="6653" w:type="dxa"/>
            <w:hideMark/>
          </w:tcPr>
          <w:p w14:paraId="645EDE71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verb, present tense not 3rd person singular(wrap)</w:t>
            </w:r>
          </w:p>
        </w:tc>
      </w:tr>
      <w:tr w:rsidR="00FA7FB7" w:rsidRPr="00E67709" w14:paraId="38B524E0" w14:textId="77777777" w:rsidTr="002235F2">
        <w:trPr>
          <w:trHeight w:val="522"/>
        </w:trPr>
        <w:tc>
          <w:tcPr>
            <w:tcW w:w="2426" w:type="dxa"/>
            <w:hideMark/>
          </w:tcPr>
          <w:p w14:paraId="5CC7DED7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VBZ</w:t>
            </w:r>
          </w:p>
        </w:tc>
        <w:tc>
          <w:tcPr>
            <w:tcW w:w="6653" w:type="dxa"/>
            <w:hideMark/>
          </w:tcPr>
          <w:p w14:paraId="7ABCD144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verb, present tense with 3rd person singular (bases)</w:t>
            </w:r>
          </w:p>
        </w:tc>
      </w:tr>
      <w:tr w:rsidR="00FA7FB7" w:rsidRPr="00E67709" w14:paraId="2A0533FE" w14:textId="77777777" w:rsidTr="002235F2">
        <w:trPr>
          <w:trHeight w:val="274"/>
        </w:trPr>
        <w:tc>
          <w:tcPr>
            <w:tcW w:w="2426" w:type="dxa"/>
            <w:hideMark/>
          </w:tcPr>
          <w:p w14:paraId="185472EE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WDT</w:t>
            </w:r>
          </w:p>
        </w:tc>
        <w:tc>
          <w:tcPr>
            <w:tcW w:w="6653" w:type="dxa"/>
            <w:hideMark/>
          </w:tcPr>
          <w:p w14:paraId="7AC9C7DC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wh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-determiner (that, what)</w:t>
            </w:r>
          </w:p>
        </w:tc>
      </w:tr>
      <w:tr w:rsidR="00FA7FB7" w:rsidRPr="00E67709" w14:paraId="6C27AC28" w14:textId="77777777" w:rsidTr="002235F2">
        <w:trPr>
          <w:trHeight w:val="261"/>
        </w:trPr>
        <w:tc>
          <w:tcPr>
            <w:tcW w:w="2426" w:type="dxa"/>
            <w:hideMark/>
          </w:tcPr>
          <w:p w14:paraId="24A84E7F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WP</w:t>
            </w:r>
          </w:p>
        </w:tc>
        <w:tc>
          <w:tcPr>
            <w:tcW w:w="6653" w:type="dxa"/>
            <w:hideMark/>
          </w:tcPr>
          <w:p w14:paraId="67D832F4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wh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- pronoun (who)</w:t>
            </w:r>
          </w:p>
        </w:tc>
      </w:tr>
      <w:tr w:rsidR="00FA7FB7" w:rsidRPr="00E67709" w14:paraId="168CF9D2" w14:textId="77777777" w:rsidTr="002235F2">
        <w:trPr>
          <w:trHeight w:val="274"/>
        </w:trPr>
        <w:tc>
          <w:tcPr>
            <w:tcW w:w="2426" w:type="dxa"/>
            <w:hideMark/>
          </w:tcPr>
          <w:p w14:paraId="49045B7D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r w:rsidRPr="00E67709">
              <w:rPr>
                <w:rFonts w:ascii="TH SarabunPSK" w:hAnsi="TH SarabunPSK" w:cs="TH SarabunPSK" w:hint="cs"/>
                <w:color w:val="222222"/>
              </w:rPr>
              <w:t>WRB</w:t>
            </w:r>
          </w:p>
        </w:tc>
        <w:tc>
          <w:tcPr>
            <w:tcW w:w="6653" w:type="dxa"/>
            <w:hideMark/>
          </w:tcPr>
          <w:p w14:paraId="4736A60C" w14:textId="77777777" w:rsidR="00FA7FB7" w:rsidRPr="00E67709" w:rsidRDefault="00FA7FB7" w:rsidP="00E67709">
            <w:pPr>
              <w:rPr>
                <w:rFonts w:ascii="TH SarabunPSK" w:hAnsi="TH SarabunPSK" w:cs="TH SarabunPSK"/>
                <w:color w:val="222222"/>
              </w:rPr>
            </w:pPr>
            <w:proofErr w:type="spellStart"/>
            <w:r w:rsidRPr="00E67709">
              <w:rPr>
                <w:rFonts w:ascii="TH SarabunPSK" w:hAnsi="TH SarabunPSK" w:cs="TH SarabunPSK" w:hint="cs"/>
                <w:color w:val="222222"/>
              </w:rPr>
              <w:t>wh</w:t>
            </w:r>
            <w:proofErr w:type="spellEnd"/>
            <w:r w:rsidRPr="00E67709">
              <w:rPr>
                <w:rFonts w:ascii="TH SarabunPSK" w:hAnsi="TH SarabunPSK" w:cs="TH SarabunPSK" w:hint="cs"/>
                <w:color w:val="222222"/>
              </w:rPr>
              <w:t>- adverb (how)</w:t>
            </w:r>
          </w:p>
        </w:tc>
      </w:tr>
    </w:tbl>
    <w:p w14:paraId="3958B080" w14:textId="6C5DDBD8" w:rsidR="00FA7FB7" w:rsidRPr="00E67709" w:rsidRDefault="008D2195" w:rsidP="008D2195">
      <w:pPr>
        <w:pStyle w:val="af3"/>
        <w:rPr>
          <w:rFonts w:ascii="TH SarabunPSK" w:hAnsi="TH SarabunPSK" w:cs="TH SarabunPSK"/>
          <w:color w:val="000000" w:themeColor="text1"/>
        </w:rPr>
      </w:pPr>
      <w:bookmarkStart w:id="123" w:name="_Toc123919379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</w:t>
      </w:r>
      <w:bookmarkEnd w:id="123"/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153163" w:rsidRPr="00E67709">
        <w:rPr>
          <w:rStyle w:val="afb"/>
          <w:rFonts w:ascii="TH SarabunPSK" w:hAnsi="TH SarabunPSK" w:cs="TH SarabunPSK" w:hint="cs"/>
          <w:color w:val="222222"/>
          <w:shd w:val="clear" w:color="auto" w:fill="FFFFFF"/>
        </w:rPr>
        <w:t>NLTK PO</w:t>
      </w:r>
      <w:r w:rsidR="00153163">
        <w:rPr>
          <w:rFonts w:ascii="TH SarabunPSK" w:hAnsi="TH SarabunPSK" w:cs="TH SarabunPSK"/>
          <w:color w:val="000000" w:themeColor="text1"/>
        </w:rPr>
        <w:t>S</w:t>
      </w:r>
    </w:p>
    <w:p w14:paraId="1A77F5B8" w14:textId="77777777" w:rsidR="00FA7FB7" w:rsidRPr="005865E9" w:rsidRDefault="00FA7FB7" w:rsidP="005A7BE0">
      <w:pPr>
        <w:pStyle w:val="3"/>
      </w:pPr>
      <w:bookmarkStart w:id="124" w:name="_Toc130469661"/>
      <w:r w:rsidRPr="005865E9">
        <w:rPr>
          <w:rFonts w:hint="cs"/>
        </w:rPr>
        <w:lastRenderedPageBreak/>
        <w:t>Lemmatizing with NLTK</w:t>
      </w:r>
      <w:bookmarkEnd w:id="124"/>
    </w:p>
    <w:p w14:paraId="071A57CF" w14:textId="77777777" w:rsidR="00FA7FB7" w:rsidRDefault="00FA7FB7" w:rsidP="005E08E1">
      <w:pPr>
        <w:pStyle w:val="af3"/>
      </w:pPr>
      <w:r w:rsidRPr="00E67709">
        <w:rPr>
          <w:rFonts w:hint="cs"/>
          <w:noProof/>
        </w:rPr>
        <w:drawing>
          <wp:inline distT="0" distB="0" distL="0" distR="0" wp14:anchorId="017FE90A" wp14:editId="231BD9E9">
            <wp:extent cx="4303059" cy="2187285"/>
            <wp:effectExtent l="0" t="0" r="2540" b="0"/>
            <wp:docPr id="22" name="รูปภาพ 2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300" cy="22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4A03" w14:textId="235B17B2" w:rsidR="00FA7FB7" w:rsidRPr="005E08E1" w:rsidRDefault="005E08E1" w:rsidP="005E08E1">
      <w:pPr>
        <w:pStyle w:val="af3"/>
      </w:pPr>
      <w:r w:rsidRPr="005E08E1">
        <w:rPr>
          <w:rFonts w:hint="cs"/>
          <w:cs/>
        </w:rPr>
        <w:t xml:space="preserve">ภาพที่ </w:t>
      </w:r>
      <w:r w:rsidRPr="005E08E1">
        <w:t xml:space="preserve">16 </w:t>
      </w:r>
      <w:r w:rsidRPr="005865E9">
        <w:rPr>
          <w:rFonts w:hint="cs"/>
        </w:rPr>
        <w:t>Lemmatizing with NLTK</w:t>
      </w:r>
    </w:p>
    <w:p w14:paraId="77939CCF" w14:textId="53CAEC77" w:rsidR="00FA7FB7" w:rsidRPr="005E08E1" w:rsidRDefault="00FA7FB7" w:rsidP="005E08E1">
      <w:pPr>
        <w:ind w:firstLine="216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</w:rPr>
        <w:t xml:space="preserve">Lemmatization 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  <w:cs/>
        </w:rPr>
        <w:t>เป็นกระบวนการของการจัดกลุ่มคำในรูปแบบผันแปรต่างๆ เพื่อให้สามารถวิเคราะห์เป็นรายการเดียวได้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</w:rPr>
        <w:t xml:space="preserve"> Lemmatization 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  <w:cs/>
        </w:rPr>
        <w:t>คล้ายกับการกำเนิด แต่นำบริบทมาสู่คำ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  <w:cs/>
        </w:rPr>
        <w:t>ดังนั้นจึงเชื่อมโยงคำที่มีความหมายคล้ายกันเป็นคำเดียว</w:t>
      </w:r>
      <w:r w:rsidRPr="00E67709">
        <w:rPr>
          <w:rFonts w:ascii="TH SarabunPSK" w:hAnsi="TH SarabunPSK" w:cs="TH SarabunPSK" w:hint="cs"/>
          <w:color w:val="273239"/>
          <w:spacing w:val="2"/>
          <w:shd w:val="clear" w:color="auto" w:fill="FFFFFF"/>
        </w:rPr>
        <w:t> </w:t>
      </w:r>
    </w:p>
    <w:p w14:paraId="74F39BD2" w14:textId="19393D3C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25" w:name="_Toc130469662"/>
      <w:r w:rsidRPr="00E67709">
        <w:rPr>
          <w:rFonts w:ascii="TH SarabunPSK" w:hAnsi="TH SarabunPSK" w:cs="TH SarabunPSK" w:hint="cs"/>
          <w:cs/>
        </w:rPr>
        <w:t>ทดสอบ</w:t>
      </w:r>
      <w:r w:rsidRPr="00E67709">
        <w:rPr>
          <w:rFonts w:ascii="TH SarabunPSK" w:hAnsi="TH SarabunPSK" w:cs="TH SarabunPSK" w:hint="cs"/>
        </w:rPr>
        <w:t xml:space="preserve"> Library NLTK</w:t>
      </w:r>
      <w:bookmarkEnd w:id="125"/>
      <w:r w:rsidRPr="00E67709">
        <w:rPr>
          <w:rFonts w:ascii="TH SarabunPSK" w:hAnsi="TH SarabunPSK" w:cs="TH SarabunPSK" w:hint="cs"/>
        </w:rPr>
        <w:t xml:space="preserve"> </w:t>
      </w:r>
    </w:p>
    <w:p w14:paraId="62C8A12E" w14:textId="77777777" w:rsidR="00FA7FB7" w:rsidRPr="005865E9" w:rsidRDefault="00FA7FB7" w:rsidP="005A7BE0">
      <w:pPr>
        <w:pStyle w:val="3"/>
      </w:pPr>
      <w:bookmarkStart w:id="126" w:name="_Toc130469663"/>
      <w:r w:rsidRPr="005865E9">
        <w:rPr>
          <w:rFonts w:hint="cs"/>
        </w:rPr>
        <w:t>Wordnet with NLTK</w:t>
      </w:r>
      <w:bookmarkEnd w:id="126"/>
    </w:p>
    <w:p w14:paraId="45DC39FA" w14:textId="77777777" w:rsidR="00FA7FB7" w:rsidRDefault="00FA7FB7" w:rsidP="00E67709">
      <w:pPr>
        <w:shd w:val="clear" w:color="auto" w:fill="FFFFFF"/>
        <w:ind w:right="360"/>
        <w:jc w:val="center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  <w:color w:val="000000" w:themeColor="text1"/>
        </w:rPr>
        <w:drawing>
          <wp:inline distT="0" distB="0" distL="0" distR="0" wp14:anchorId="7E8378BD" wp14:editId="14BBDFBD">
            <wp:extent cx="4303059" cy="2714083"/>
            <wp:effectExtent l="0" t="0" r="2540" b="3810"/>
            <wp:docPr id="23" name="รูปภาพ 2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890" cy="272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764B" w14:textId="51FC491F" w:rsidR="005E08E1" w:rsidRPr="005E08E1" w:rsidRDefault="005E08E1" w:rsidP="005E08E1">
      <w:pPr>
        <w:pStyle w:val="af3"/>
        <w:rPr>
          <w:rFonts w:hint="cs"/>
          <w:cs/>
        </w:rPr>
      </w:pPr>
      <w:r w:rsidRPr="005E08E1">
        <w:rPr>
          <w:rFonts w:ascii="TH SarabunPSK" w:hAnsi="TH SarabunPSK" w:cs="TH SarabunPSK" w:hint="cs"/>
          <w:color w:val="000000" w:themeColor="text1"/>
          <w:cs/>
        </w:rPr>
        <w:t xml:space="preserve">ภาพที่ </w:t>
      </w:r>
      <w:r w:rsidRPr="005E08E1">
        <w:rPr>
          <w:rFonts w:ascii="TH SarabunPSK" w:hAnsi="TH SarabunPSK" w:cs="TH SarabunPSK"/>
          <w:color w:val="000000" w:themeColor="text1"/>
        </w:rPr>
        <w:t xml:space="preserve">17 </w:t>
      </w:r>
      <w:r w:rsidRPr="005865E9">
        <w:rPr>
          <w:rFonts w:hint="cs"/>
        </w:rPr>
        <w:t>Wordnet with NLTK</w:t>
      </w:r>
    </w:p>
    <w:p w14:paraId="15F0AE01" w14:textId="525D56DC" w:rsidR="0076449E" w:rsidRPr="00E67709" w:rsidRDefault="00000000" w:rsidP="005A7BE0">
      <w:pPr>
        <w:ind w:firstLine="2160"/>
        <w:jc w:val="thaiDistribute"/>
        <w:rPr>
          <w:rFonts w:ascii="TH SarabunPSK" w:hAnsi="TH SarabunPSK" w:cs="TH SarabunPSK"/>
          <w:color w:val="000000" w:themeColor="text1"/>
        </w:rPr>
      </w:pPr>
      <w:hyperlink r:id="rId39" w:tgtFrame="blank" w:history="1">
        <w:r w:rsidR="00FA7FB7" w:rsidRPr="00E67709">
          <w:rPr>
            <w:rStyle w:val="afb"/>
            <w:rFonts w:ascii="TH SarabunPSK" w:hAnsi="TH SarabunPSK" w:cs="TH SarabunPSK" w:hint="cs"/>
            <w:color w:val="000000" w:themeColor="text1"/>
          </w:rPr>
          <w:t>WordNet</w:t>
        </w:r>
      </w:hyperlink>
      <w:r w:rsidR="00FA7FB7" w:rsidRPr="00E67709">
        <w:rPr>
          <w:rFonts w:ascii="TH SarabunPSK" w:hAnsi="TH SarabunPSK" w:cs="TH SarabunPSK" w:hint="cs"/>
          <w:color w:val="000000" w:themeColor="text1"/>
          <w:cs/>
        </w:rPr>
        <w:t xml:space="preserve">เป็นฐานข้อมูลคำศัพท์สำหรับภาษาอังกฤษ ซึ่งสร้างโดย </w:t>
      </w:r>
      <w:r w:rsidR="00FA7FB7" w:rsidRPr="00E67709">
        <w:rPr>
          <w:rFonts w:ascii="TH SarabunPSK" w:hAnsi="TH SarabunPSK" w:cs="TH SarabunPSK" w:hint="cs"/>
          <w:color w:val="000000" w:themeColor="text1"/>
        </w:rPr>
        <w:t xml:space="preserve">Princeton </w:t>
      </w:r>
      <w:r w:rsidR="00FA7FB7" w:rsidRPr="00E67709">
        <w:rPr>
          <w:rFonts w:ascii="TH SarabunPSK" w:hAnsi="TH SarabunPSK" w:cs="TH SarabunPSK" w:hint="cs"/>
          <w:color w:val="000000" w:themeColor="text1"/>
          <w:cs/>
        </w:rPr>
        <w:t xml:space="preserve">และเป็นส่วนหนึ่งของคลังข้อมูล </w:t>
      </w:r>
      <w:r w:rsidR="00FA7FB7" w:rsidRPr="00E67709">
        <w:rPr>
          <w:rFonts w:ascii="TH SarabunPSK" w:hAnsi="TH SarabunPSK" w:cs="TH SarabunPSK" w:hint="cs"/>
          <w:color w:val="000000" w:themeColor="text1"/>
        </w:rPr>
        <w:t>NLTK</w:t>
      </w:r>
    </w:p>
    <w:p w14:paraId="2A04FD24" w14:textId="77777777" w:rsidR="00FA7FB7" w:rsidRPr="005865E9" w:rsidRDefault="00FA7FB7" w:rsidP="005A7BE0">
      <w:pPr>
        <w:pStyle w:val="3"/>
      </w:pPr>
      <w:bookmarkStart w:id="127" w:name="_Toc130469664"/>
      <w:r w:rsidRPr="005865E9">
        <w:rPr>
          <w:rFonts w:hint="cs"/>
        </w:rPr>
        <w:t>Text Summarization with NLTK in Python</w:t>
      </w:r>
      <w:bookmarkEnd w:id="127"/>
    </w:p>
    <w:p w14:paraId="1C700561" w14:textId="77777777" w:rsidR="00FA7FB7" w:rsidRPr="00E67709" w:rsidRDefault="00FA7FB7" w:rsidP="00E67709">
      <w:pPr>
        <w:jc w:val="thaiDistribute"/>
        <w:rPr>
          <w:rFonts w:ascii="TH SarabunPSK" w:hAnsi="TH SarabunPSK" w:cs="TH SarabunPSK"/>
          <w:color w:val="000000" w:themeColor="text1"/>
        </w:rPr>
      </w:pPr>
    </w:p>
    <w:p w14:paraId="108B0FAA" w14:textId="77777777" w:rsidR="00FA7FB7" w:rsidRPr="00E67709" w:rsidRDefault="00FA7FB7" w:rsidP="00E67709">
      <w:pPr>
        <w:jc w:val="center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  <w:color w:val="000000" w:themeColor="text1"/>
        </w:rPr>
        <w:drawing>
          <wp:inline distT="0" distB="0" distL="0" distR="0" wp14:anchorId="06831547" wp14:editId="6DD4006F">
            <wp:extent cx="5731510" cy="3961130"/>
            <wp:effectExtent l="0" t="0" r="0" b="1270"/>
            <wp:docPr id="26" name="รูปภาพ 2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B3CA" w14:textId="77777777" w:rsidR="00FA7FB7" w:rsidRDefault="00FA7FB7" w:rsidP="00E67709">
      <w:pPr>
        <w:jc w:val="thaiDistribute"/>
        <w:rPr>
          <w:rFonts w:ascii="TH SarabunPSK" w:hAnsi="TH SarabunPSK" w:cs="TH SarabunPSK"/>
          <w:color w:val="000000" w:themeColor="text1"/>
        </w:rPr>
      </w:pPr>
      <w:r w:rsidRPr="00E67709">
        <w:rPr>
          <w:rFonts w:ascii="TH SarabunPSK" w:hAnsi="TH SarabunPSK" w:cs="TH SarabunPSK" w:hint="cs"/>
          <w:noProof/>
          <w:color w:val="000000" w:themeColor="text1"/>
        </w:rPr>
        <w:drawing>
          <wp:inline distT="0" distB="0" distL="0" distR="0" wp14:anchorId="792192A3" wp14:editId="18038236">
            <wp:extent cx="5731510" cy="1900555"/>
            <wp:effectExtent l="0" t="0" r="5715" b="4445"/>
            <wp:docPr id="25" name="รูปภาพ 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58C1" w14:textId="5FB013B0" w:rsidR="005E08E1" w:rsidRPr="005E08E1" w:rsidRDefault="005E08E1" w:rsidP="005E08E1">
      <w:pPr>
        <w:pStyle w:val="af3"/>
        <w:rPr>
          <w:rFonts w:hint="cs"/>
        </w:rPr>
      </w:pPr>
      <w:r w:rsidRPr="005E08E1">
        <w:rPr>
          <w:rFonts w:ascii="TH SarabunPSK" w:hAnsi="TH SarabunPSK" w:cs="TH SarabunPSK" w:hint="cs"/>
          <w:color w:val="000000" w:themeColor="text1"/>
          <w:cs/>
        </w:rPr>
        <w:t xml:space="preserve">ภาพที่ </w:t>
      </w:r>
      <w:r w:rsidRPr="005E08E1">
        <w:rPr>
          <w:rFonts w:ascii="TH SarabunPSK" w:hAnsi="TH SarabunPSK" w:cs="TH SarabunPSK"/>
          <w:color w:val="000000" w:themeColor="text1"/>
        </w:rPr>
        <w:t xml:space="preserve">18 code </w:t>
      </w:r>
      <w:r w:rsidRPr="005865E9">
        <w:rPr>
          <w:rFonts w:hint="cs"/>
        </w:rPr>
        <w:t>Text Summarization with NLTK in Python</w:t>
      </w:r>
    </w:p>
    <w:p w14:paraId="7DD22DB6" w14:textId="77777777" w:rsidR="00FA7FB7" w:rsidRDefault="00FA7FB7" w:rsidP="00E67709">
      <w:pPr>
        <w:jc w:val="thaiDistribute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E67709">
        <w:rPr>
          <w:rFonts w:ascii="TH SarabunPSK" w:hAnsi="TH SarabunPSK" w:cs="TH SarabunPSK" w:hint="cs"/>
          <w:noProof/>
          <w:color w:val="000000" w:themeColor="text1"/>
          <w:sz w:val="36"/>
          <w:szCs w:val="36"/>
          <w:lang w:val="th-TH"/>
        </w:rPr>
        <w:lastRenderedPageBreak/>
        <w:drawing>
          <wp:inline distT="0" distB="0" distL="0" distR="0" wp14:anchorId="59A702FE" wp14:editId="772ABF02">
            <wp:extent cx="5731510" cy="1189355"/>
            <wp:effectExtent l="0" t="0" r="0" b="4445"/>
            <wp:docPr id="24" name="รูปภาพ 2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58B7" w14:textId="27CF3353" w:rsidR="005E08E1" w:rsidRPr="00E67709" w:rsidRDefault="005E08E1" w:rsidP="005E08E1">
      <w:pPr>
        <w:pStyle w:val="af3"/>
        <w:rPr>
          <w:rFonts w:ascii="TH SarabunPSK" w:hAnsi="TH SarabunPSK" w:cs="TH SarabunPSK" w:hint="cs"/>
          <w:color w:val="000000" w:themeColor="text1"/>
          <w:sz w:val="36"/>
          <w:szCs w:val="36"/>
        </w:rPr>
      </w:pP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ภาพที่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19 </w:t>
      </w:r>
      <w:r>
        <w:rPr>
          <w:rFonts w:ascii="TH SarabunPSK" w:hAnsi="TH SarabunPSK" w:cs="TH SarabunPSK"/>
          <w:color w:val="000000" w:themeColor="text1"/>
        </w:rPr>
        <w:t>Output</w:t>
      </w:r>
      <w:r w:rsidRPr="005E08E1">
        <w:rPr>
          <w:rFonts w:ascii="TH SarabunPSK" w:hAnsi="TH SarabunPSK" w:cs="TH SarabunPSK"/>
          <w:color w:val="000000" w:themeColor="text1"/>
        </w:rPr>
        <w:t xml:space="preserve"> </w:t>
      </w:r>
      <w:r w:rsidRPr="005865E9">
        <w:rPr>
          <w:rFonts w:hint="cs"/>
        </w:rPr>
        <w:t>Text Summarization with NLTK in Python</w:t>
      </w:r>
    </w:p>
    <w:p w14:paraId="03309D73" w14:textId="77777777" w:rsidR="00FA7FB7" w:rsidRPr="00E67709" w:rsidRDefault="00FA7FB7" w:rsidP="0076449E">
      <w:pPr>
        <w:ind w:firstLine="2160"/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ในสคริปต์ด้านบน นำเข้าไลบรารีที่สำคัญที่จำเป็นสำหรับการดึงข้อมูลจากเว็บก่อน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จากนั้นใช้</w:t>
      </w:r>
      <w:proofErr w:type="spellStart"/>
      <w:r w:rsidRPr="00E67709">
        <w:rPr>
          <w:rFonts w:ascii="TH SarabunPSK" w:hAnsi="TH SarabunPSK" w:cs="TH SarabunPSK" w:hint="cs"/>
        </w:rPr>
        <w:t>urlopen</w:t>
      </w:r>
      <w:proofErr w:type="spellEnd"/>
      <w:r w:rsidRPr="00E67709">
        <w:rPr>
          <w:rFonts w:ascii="TH SarabunPSK" w:hAnsi="TH SarabunPSK" w:cs="TH SarabunPSK" w:hint="cs"/>
          <w:cs/>
        </w:rPr>
        <w:t>ฟังก์ชันจาก</w:t>
      </w:r>
      <w:proofErr w:type="spellStart"/>
      <w:r w:rsidRPr="00E67709">
        <w:rPr>
          <w:rFonts w:ascii="TH SarabunPSK" w:hAnsi="TH SarabunPSK" w:cs="TH SarabunPSK" w:hint="cs"/>
        </w:rPr>
        <w:t>urllib.request</w:t>
      </w:r>
      <w:r w:rsidRPr="00E67709">
        <w:rPr>
          <w:rFonts w:ascii="TH SarabunPSK" w:hAnsi="TH SarabunPSK" w:cs="TH SarabunPSK" w:hint="cs"/>
          <w:cs/>
        </w:rPr>
        <w:t>ยูทิลิ</w:t>
      </w:r>
      <w:proofErr w:type="spellEnd"/>
      <w:r w:rsidRPr="00E67709">
        <w:rPr>
          <w:rFonts w:ascii="TH SarabunPSK" w:hAnsi="TH SarabunPSK" w:cs="TH SarabunPSK" w:hint="cs"/>
          <w:cs/>
        </w:rPr>
        <w:t>ตี้เพื่อขูดข้อมูล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ต่อไป ต้องเรียก</w:t>
      </w:r>
      <w:r w:rsidRPr="00E67709">
        <w:rPr>
          <w:rFonts w:ascii="TH SarabunPSK" w:hAnsi="TH SarabunPSK" w:cs="TH SarabunPSK" w:hint="cs"/>
        </w:rPr>
        <w:t>read</w:t>
      </w:r>
      <w:r w:rsidRPr="00E67709">
        <w:rPr>
          <w:rFonts w:ascii="TH SarabunPSK" w:hAnsi="TH SarabunPSK" w:cs="TH SarabunPSK" w:hint="cs"/>
          <w:cs/>
        </w:rPr>
        <w:t>ใช้ฟังก์ชันบนวัตถุที่ส่งคืนโดย</w:t>
      </w:r>
      <w:proofErr w:type="spellStart"/>
      <w:r w:rsidRPr="00E67709">
        <w:rPr>
          <w:rFonts w:ascii="TH SarabunPSK" w:hAnsi="TH SarabunPSK" w:cs="TH SarabunPSK" w:hint="cs"/>
        </w:rPr>
        <w:t>urlopen</w:t>
      </w:r>
      <w:proofErr w:type="spellEnd"/>
      <w:r w:rsidRPr="00E67709">
        <w:rPr>
          <w:rFonts w:ascii="TH SarabunPSK" w:hAnsi="TH SarabunPSK" w:cs="TH SarabunPSK" w:hint="cs"/>
          <w:cs/>
        </w:rPr>
        <w:t>ฟังก์ชันเพื่ออ่านข้อมูล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ในการแยกวิเคราะห์ข้อมูล ใช้</w:t>
      </w:r>
      <w:proofErr w:type="spellStart"/>
      <w:r w:rsidRPr="00E67709">
        <w:rPr>
          <w:rFonts w:ascii="TH SarabunPSK" w:hAnsi="TH SarabunPSK" w:cs="TH SarabunPSK" w:hint="cs"/>
        </w:rPr>
        <w:t>BeautifulSoup</w:t>
      </w:r>
      <w:r w:rsidRPr="00E67709">
        <w:rPr>
          <w:rFonts w:ascii="TH SarabunPSK" w:hAnsi="TH SarabunPSK" w:cs="TH SarabunPSK" w:hint="cs"/>
          <w:cs/>
        </w:rPr>
        <w:t>อ็</w:t>
      </w:r>
      <w:proofErr w:type="spellEnd"/>
      <w:r w:rsidRPr="00E67709">
        <w:rPr>
          <w:rFonts w:ascii="TH SarabunPSK" w:hAnsi="TH SarabunPSK" w:cs="TH SarabunPSK" w:hint="cs"/>
          <w:cs/>
        </w:rPr>
        <w:t>อบ</w:t>
      </w:r>
      <w:proofErr w:type="spellStart"/>
      <w:r w:rsidRPr="00E67709">
        <w:rPr>
          <w:rFonts w:ascii="TH SarabunPSK" w:hAnsi="TH SarabunPSK" w:cs="TH SarabunPSK" w:hint="cs"/>
          <w:cs/>
        </w:rPr>
        <w:t>เจ็กต์</w:t>
      </w:r>
      <w:proofErr w:type="spellEnd"/>
      <w:r w:rsidRPr="00E67709">
        <w:rPr>
          <w:rFonts w:ascii="TH SarabunPSK" w:hAnsi="TH SarabunPSK" w:cs="TH SarabunPSK" w:hint="cs"/>
          <w:cs/>
        </w:rPr>
        <w:t>และส่งผ่าน</w:t>
      </w:r>
      <w:proofErr w:type="spellStart"/>
      <w:r w:rsidRPr="00E67709">
        <w:rPr>
          <w:rFonts w:ascii="TH SarabunPSK" w:hAnsi="TH SarabunPSK" w:cs="TH SarabunPSK" w:hint="cs"/>
          <w:cs/>
        </w:rPr>
        <w:t>ออบเจ็กต์</w:t>
      </w:r>
      <w:proofErr w:type="spellEnd"/>
      <w:r w:rsidRPr="00E67709">
        <w:rPr>
          <w:rFonts w:ascii="TH SarabunPSK" w:hAnsi="TH SarabunPSK" w:cs="TH SarabunPSK" w:hint="cs"/>
          <w:cs/>
        </w:rPr>
        <w:t>ข้อมูลที่คัดลอกมา เช่น</w:t>
      </w:r>
      <w:r w:rsidRPr="00E67709">
        <w:rPr>
          <w:rFonts w:ascii="TH SarabunPSK" w:hAnsi="TH SarabunPSK" w:cs="TH SarabunPSK" w:hint="cs"/>
        </w:rPr>
        <w:t>article</w:t>
      </w:r>
      <w:r w:rsidRPr="00E67709">
        <w:rPr>
          <w:rFonts w:ascii="TH SarabunPSK" w:hAnsi="TH SarabunPSK" w:cs="TH SarabunPSK" w:hint="cs"/>
          <w:cs/>
        </w:rPr>
        <w:t>และ</w:t>
      </w:r>
      <w:proofErr w:type="spellStart"/>
      <w:r w:rsidRPr="00E67709">
        <w:rPr>
          <w:rFonts w:ascii="TH SarabunPSK" w:hAnsi="TH SarabunPSK" w:cs="TH SarabunPSK" w:hint="cs"/>
        </w:rPr>
        <w:t>lxml</w:t>
      </w:r>
      <w:proofErr w:type="spellEnd"/>
      <w:r w:rsidRPr="00E67709">
        <w:rPr>
          <w:rFonts w:ascii="TH SarabunPSK" w:hAnsi="TH SarabunPSK" w:cs="TH SarabunPSK" w:hint="cs"/>
          <w:cs/>
        </w:rPr>
        <w:t>ตัวแยกวิเคราะห์</w:t>
      </w:r>
    </w:p>
    <w:p w14:paraId="7B1501D7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</w:rPr>
        <w:t>article_text</w:t>
      </w:r>
      <w:proofErr w:type="spellEnd"/>
      <w:r w:rsidRPr="00E67709">
        <w:rPr>
          <w:rFonts w:ascii="TH SarabunPSK" w:hAnsi="TH SarabunPSK" w:cs="TH SarabunPSK" w:hint="cs"/>
          <w:cs/>
        </w:rPr>
        <w:t>มีข้อความโดยไม่มีวงเล็บ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อย่างไรก็ตาม จะไม่ลบอะไรไปจากบทความเนื่องจากเป็นบทความต้นฉบับ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จะไม่ลบตัวเลข เครื่องหมายวรรคตอน และสัญลักษณ์พิเศษอื่นๆ ออกจากข้อความนี้ เนื่องจากเราจะใช้ข้อความนี้เพื่อสร้างบทสรุปและความถี่ของคำแบบถ่วงน้ำหนัก</w:t>
      </w:r>
    </w:p>
    <w:p w14:paraId="15477DFF" w14:textId="14541315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มีสองอ็อบ</w:t>
      </w:r>
      <w:proofErr w:type="spellStart"/>
      <w:r w:rsidRPr="00E67709">
        <w:rPr>
          <w:rFonts w:ascii="TH SarabunPSK" w:hAnsi="TH SarabunPSK" w:cs="TH SarabunPSK" w:hint="cs"/>
          <w:cs/>
        </w:rPr>
        <w:t>เจ็กต์</w:t>
      </w:r>
      <w:r w:rsidRPr="00E67709">
        <w:rPr>
          <w:rFonts w:ascii="TH SarabunPSK" w:hAnsi="TH SarabunPSK" w:cs="TH SarabunPSK" w:hint="cs"/>
        </w:rPr>
        <w:t>article_text</w:t>
      </w:r>
      <w:proofErr w:type="spellEnd"/>
      <w:r w:rsidRPr="00E67709">
        <w:rPr>
          <w:rFonts w:ascii="TH SarabunPSK" w:hAnsi="TH SarabunPSK" w:cs="TH SarabunPSK" w:hint="cs"/>
          <w:cs/>
        </w:rPr>
        <w:t>ซึ่งประกอบด้วยบทความต้นฉบับและบทความ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ที่จัดรูปแบบ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จะใช้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เพื่อสร้าง</w:t>
      </w:r>
      <w:proofErr w:type="spellStart"/>
      <w:r w:rsidRPr="00E67709">
        <w:rPr>
          <w:rFonts w:ascii="TH SarabunPSK" w:hAnsi="TH SarabunPSK" w:cs="TH SarabunPSK" w:hint="cs"/>
          <w:cs/>
        </w:rPr>
        <w:t>ฮิส</w:t>
      </w:r>
      <w:proofErr w:type="spellEnd"/>
      <w:r w:rsidRPr="00E67709">
        <w:rPr>
          <w:rFonts w:ascii="TH SarabunPSK" w:hAnsi="TH SarabunPSK" w:cs="TH SarabunPSK" w:hint="cs"/>
          <w:cs/>
        </w:rPr>
        <w:t>โทแกรมความถี่ถ่วงน้ำหนักสำหรับคำนั้นๆ และจะแทนที่ความถี่ถ่วงน้ำหนักเหล่านี้ด้วยคำใน</w:t>
      </w:r>
      <w:proofErr w:type="spellStart"/>
      <w:r w:rsidRPr="00E67709">
        <w:rPr>
          <w:rFonts w:ascii="TH SarabunPSK" w:hAnsi="TH SarabunPSK" w:cs="TH SarabunPSK" w:hint="cs"/>
        </w:rPr>
        <w:t>article_text</w:t>
      </w:r>
      <w:r w:rsidRPr="00E67709">
        <w:rPr>
          <w:rFonts w:ascii="TH SarabunPSK" w:hAnsi="TH SarabunPSK" w:cs="TH SarabunPSK" w:hint="cs"/>
          <w:cs/>
        </w:rPr>
        <w:t>ออบเจ็กต์</w:t>
      </w:r>
      <w:proofErr w:type="spellEnd"/>
    </w:p>
    <w:p w14:paraId="4A1B1831" w14:textId="4D501575" w:rsidR="00FA7FB7" w:rsidRPr="00E67709" w:rsidRDefault="00FA7FB7" w:rsidP="0076449E">
      <w:pPr>
        <w:ind w:firstLine="1985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 xml:space="preserve">Converting Text </w:t>
      </w:r>
      <w:proofErr w:type="gramStart"/>
      <w:r w:rsidRPr="00E67709">
        <w:rPr>
          <w:rFonts w:ascii="TH SarabunPSK" w:hAnsi="TH SarabunPSK" w:cs="TH SarabunPSK" w:hint="cs"/>
          <w:b/>
          <w:bCs/>
        </w:rPr>
        <w:t>To</w:t>
      </w:r>
      <w:proofErr w:type="gramEnd"/>
      <w:r w:rsidRPr="00E67709">
        <w:rPr>
          <w:rFonts w:ascii="TH SarabunPSK" w:hAnsi="TH SarabunPSK" w:cs="TH SarabunPSK" w:hint="cs"/>
          <w:b/>
          <w:bCs/>
        </w:rPr>
        <w:t xml:space="preserve"> Sentences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ได้ทำการประมวลผลข้อมูลล่วงหน้าแล้ว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ต่อไป ต้องแปลงบทความให้เป็นประโยค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จะใช้</w:t>
      </w:r>
      <w:proofErr w:type="spellStart"/>
      <w:r w:rsidRPr="00E67709">
        <w:rPr>
          <w:rFonts w:ascii="TH SarabunPSK" w:hAnsi="TH SarabunPSK" w:cs="TH SarabunPSK" w:hint="cs"/>
        </w:rPr>
        <w:t>article_text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วัตถุสำหรับ </w:t>
      </w:r>
      <w:r w:rsidRPr="00E67709">
        <w:rPr>
          <w:rFonts w:ascii="TH SarabunPSK" w:hAnsi="TH SarabunPSK" w:cs="TH SarabunPSK" w:hint="cs"/>
        </w:rPr>
        <w:t xml:space="preserve">tokenizing </w:t>
      </w:r>
      <w:r w:rsidRPr="00E67709">
        <w:rPr>
          <w:rFonts w:ascii="TH SarabunPSK" w:hAnsi="TH SarabunPSK" w:cs="TH SarabunPSK" w:hint="cs"/>
          <w:cs/>
        </w:rPr>
        <w:t>บทความเป็นประโยคเนื่องจากมีการหยุดเต็ม</w:t>
      </w:r>
      <w:r w:rsidRPr="00E67709">
        <w:rPr>
          <w:rFonts w:ascii="TH SarabunPSK" w:hAnsi="TH SarabunPSK" w:cs="TH SarabunPSK" w:hint="cs"/>
        </w:rPr>
        <w:t> 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ไม่มีเครื่องหมายวรรคตอนใดๆ ดังนั้นจึงไม่สามารถแปลงเป็นประโยคโดยใช้จุดเต็มเป็นพารามิเตอร์ได้</w:t>
      </w:r>
    </w:p>
    <w:p w14:paraId="0C7BE18D" w14:textId="77777777" w:rsidR="00FA7FB7" w:rsidRPr="00E67709" w:rsidRDefault="00FA7FB7" w:rsidP="0076449E">
      <w:pPr>
        <w:ind w:firstLine="2160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 xml:space="preserve">Converting Text </w:t>
      </w:r>
      <w:proofErr w:type="gramStart"/>
      <w:r w:rsidRPr="00E67709">
        <w:rPr>
          <w:rFonts w:ascii="TH SarabunPSK" w:hAnsi="TH SarabunPSK" w:cs="TH SarabunPSK" w:hint="cs"/>
          <w:b/>
          <w:bCs/>
        </w:rPr>
        <w:t>To</w:t>
      </w:r>
      <w:proofErr w:type="gramEnd"/>
      <w:r w:rsidRPr="00E67709">
        <w:rPr>
          <w:rFonts w:ascii="TH SarabunPSK" w:hAnsi="TH SarabunPSK" w:cs="TH SarabunPSK" w:hint="cs"/>
          <w:b/>
          <w:bCs/>
        </w:rPr>
        <w:t xml:space="preserve"> Sentences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ในการหาความถี่ของการเกิดขึ้นของแต่ละคำ ใช้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ตัวแปร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ใช้ตัวแปรนี้เพื่อค้นหาความถี่ของการเกิดเนื่องจากไม่มีเครื่องหมายวรรคตอน ตัวเลข หรืออักขระพิเศษอื่นๆ</w:t>
      </w:r>
    </w:p>
    <w:p w14:paraId="07889839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lastRenderedPageBreak/>
        <w:t>ขั้นแรกจะเก็บคำหยุดภาษาอังกฤษทั้งหมดจาก</w:t>
      </w:r>
      <w:proofErr w:type="spellStart"/>
      <w:r w:rsidRPr="00E67709">
        <w:rPr>
          <w:rFonts w:ascii="TH SarabunPSK" w:hAnsi="TH SarabunPSK" w:cs="TH SarabunPSK" w:hint="cs"/>
        </w:rPr>
        <w:t>nltk</w:t>
      </w:r>
      <w:proofErr w:type="spellEnd"/>
      <w:r w:rsidRPr="00E67709">
        <w:rPr>
          <w:rFonts w:ascii="TH SarabunPSK" w:hAnsi="TH SarabunPSK" w:cs="TH SarabunPSK" w:hint="cs"/>
          <w:cs/>
        </w:rPr>
        <w:t>ไลบรารีลงใน</w:t>
      </w:r>
      <w:proofErr w:type="spellStart"/>
      <w:r w:rsidRPr="00E67709">
        <w:rPr>
          <w:rFonts w:ascii="TH SarabunPSK" w:hAnsi="TH SarabunPSK" w:cs="TH SarabunPSK" w:hint="cs"/>
        </w:rPr>
        <w:t>stopwords</w:t>
      </w:r>
      <w:proofErr w:type="spellEnd"/>
      <w:r w:rsidRPr="00E67709">
        <w:rPr>
          <w:rFonts w:ascii="TH SarabunPSK" w:hAnsi="TH SarabunPSK" w:cs="TH SarabunPSK" w:hint="cs"/>
          <w:cs/>
        </w:rPr>
        <w:t>ตัวแปร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ต่อไป จะวนรอบประโยคทั้งหมดแล้วตามด้วยคำที่เกี่ยวข้องเพื่อตรวจดูก่อนว่าเป็นคำหยุดหรือไม่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หากไม่เป็นเช่นนั้น จะดำเนินการตรวจสอบว่าคำนั้นมีอยู่ใน</w:t>
      </w:r>
      <w:proofErr w:type="spellStart"/>
      <w:r w:rsidRPr="00E67709">
        <w:rPr>
          <w:rFonts w:ascii="TH SarabunPSK" w:hAnsi="TH SarabunPSK" w:cs="TH SarabunPSK" w:hint="cs"/>
        </w:rPr>
        <w:t>word_frequency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พจนานุกรมหรือไม่ เช่น</w:t>
      </w:r>
      <w:proofErr w:type="spellStart"/>
      <w:r w:rsidRPr="00E67709">
        <w:rPr>
          <w:rFonts w:ascii="TH SarabunPSK" w:hAnsi="TH SarabunPSK" w:cs="TH SarabunPSK" w:hint="cs"/>
        </w:rPr>
        <w:t>word_frequencies</w:t>
      </w:r>
      <w:proofErr w:type="spellEnd"/>
      <w:r w:rsidRPr="00E67709">
        <w:rPr>
          <w:rFonts w:ascii="TH SarabunPSK" w:hAnsi="TH SarabunPSK" w:cs="TH SarabunPSK" w:hint="cs"/>
          <w:cs/>
        </w:rPr>
        <w:t>หรือไม่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 xml:space="preserve">หากพบคำนี้เป็นครั้งแรก คำนั้นจะถูกเพิ่มลงในพจนานุกรมเป็นคีย์และตั้งค่าเป็น </w:t>
      </w:r>
      <w:r w:rsidRPr="00E67709">
        <w:rPr>
          <w:rFonts w:ascii="TH SarabunPSK" w:hAnsi="TH SarabunPSK" w:cs="TH SarabunPSK" w:hint="cs"/>
        </w:rPr>
        <w:t xml:space="preserve">1 </w:t>
      </w:r>
      <w:r w:rsidRPr="00E67709">
        <w:rPr>
          <w:rFonts w:ascii="TH SarabunPSK" w:hAnsi="TH SarabunPSK" w:cs="TH SarabunPSK" w:hint="cs"/>
          <w:cs/>
        </w:rPr>
        <w:t xml:space="preserve">มิฉะนั้น หากคำนั้นมีอยู่ในพจนานุกรมก่อนหน้านี้ ค่าของคำนั้นจะถูกอัพเดตเพียง </w:t>
      </w:r>
      <w:r w:rsidRPr="00E67709">
        <w:rPr>
          <w:rFonts w:ascii="TH SarabunPSK" w:hAnsi="TH SarabunPSK" w:cs="TH SarabunPSK" w:hint="cs"/>
        </w:rPr>
        <w:t>1</w:t>
      </w:r>
    </w:p>
    <w:p w14:paraId="1E446673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</w:p>
    <w:p w14:paraId="411B15E8" w14:textId="77777777" w:rsidR="00FA7FB7" w:rsidRPr="00E67709" w:rsidRDefault="00FA7FB7" w:rsidP="0076449E">
      <w:pPr>
        <w:ind w:firstLine="2160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>Calculating Sentence Scores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ตอนนี้ได้คำนวณความถี่ถ่วงน้ำหนักสำหรับคำทั้งหมดแล้ว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อนนี้เป็นเวลาที่จะคำนวณคะแนนสำหรับแต่ละประโยคโดยการเพิ่มความถี่ถ่วงน้ำหนักของคำที่เกิดขึ้นในประโยคนั้นโดยเฉพาะ</w:t>
      </w:r>
    </w:p>
    <w:p w14:paraId="47242DBD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ขั้นแรกจะสร้าง</w:t>
      </w:r>
      <w:proofErr w:type="spellStart"/>
      <w:r w:rsidRPr="00E67709">
        <w:rPr>
          <w:rFonts w:ascii="TH SarabunPSK" w:hAnsi="TH SarabunPSK" w:cs="TH SarabunPSK" w:hint="cs"/>
        </w:rPr>
        <w:t>sentence_scores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 เปล่า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กุญแจของพจนานุกรมนี้จะเป็นตัวประโยคเอง และค่าจะเป็นคะแนนที่สอดคล้องกันของประโยค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 xml:space="preserve">ต่อไป จะวนรอบแต่ละประโยคใน </w:t>
      </w:r>
      <w:r w:rsidRPr="00E67709">
        <w:rPr>
          <w:rFonts w:ascii="TH SarabunPSK" w:hAnsi="TH SarabunPSK" w:cs="TH SarabunPSK" w:hint="cs"/>
        </w:rPr>
        <w:t>the </w:t>
      </w:r>
      <w:proofErr w:type="spellStart"/>
      <w:r w:rsidRPr="00E67709">
        <w:rPr>
          <w:rFonts w:ascii="TH SarabunPSK" w:hAnsi="TH SarabunPSK" w:cs="TH SarabunPSK" w:hint="cs"/>
        </w:rPr>
        <w:t>sentence_list</w:t>
      </w:r>
      <w:proofErr w:type="spellEnd"/>
      <w:r w:rsidRPr="00E67709">
        <w:rPr>
          <w:rFonts w:ascii="TH SarabunPSK" w:hAnsi="TH SarabunPSK" w:cs="TH SarabunPSK" w:hint="cs"/>
          <w:cs/>
        </w:rPr>
        <w:t>และแปลงประโยคเป็นคำ</w:t>
      </w:r>
    </w:p>
    <w:p w14:paraId="51FB77F0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จากนั้นจะตรวจสอบว่าคำนั้นมีอยู่ใน</w:t>
      </w:r>
      <w:proofErr w:type="spellStart"/>
      <w:r w:rsidRPr="00E67709">
        <w:rPr>
          <w:rFonts w:ascii="TH SarabunPSK" w:hAnsi="TH SarabunPSK" w:cs="TH SarabunPSK" w:hint="cs"/>
        </w:rPr>
        <w:t>word_frequencies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พจนานุกรมหรือไม่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การตรวจสอบนี้ดำเนินการเนื่องจากสร้าง</w:t>
      </w:r>
      <w:proofErr w:type="spellStart"/>
      <w:r w:rsidRPr="00E67709">
        <w:rPr>
          <w:rFonts w:ascii="TH SarabunPSK" w:hAnsi="TH SarabunPSK" w:cs="TH SarabunPSK" w:hint="cs"/>
        </w:rPr>
        <w:t>sentence_list</w:t>
      </w:r>
      <w:proofErr w:type="spellEnd"/>
      <w:r w:rsidRPr="00E67709">
        <w:rPr>
          <w:rFonts w:ascii="TH SarabunPSK" w:hAnsi="TH SarabunPSK" w:cs="TH SarabunPSK" w:hint="cs"/>
          <w:cs/>
        </w:rPr>
        <w:t>รายการจาก</w:t>
      </w:r>
      <w:proofErr w:type="spellStart"/>
      <w:r w:rsidRPr="00E67709">
        <w:rPr>
          <w:rFonts w:ascii="TH SarabunPSK" w:hAnsi="TH SarabunPSK" w:cs="TH SarabunPSK" w:hint="cs"/>
        </w:rPr>
        <w:t>article_text</w:t>
      </w:r>
      <w:proofErr w:type="spellEnd"/>
      <w:r w:rsidRPr="00E67709">
        <w:rPr>
          <w:rFonts w:ascii="TH SarabunPSK" w:hAnsi="TH SarabunPSK" w:cs="TH SarabunPSK" w:hint="cs"/>
          <w:cs/>
        </w:rPr>
        <w:t>วัตถุ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ในทางกลับกัน ความถี่ของคำถูกคำนวณโดยใช้</w:t>
      </w:r>
      <w:proofErr w:type="spellStart"/>
      <w:r w:rsidRPr="00E67709">
        <w:rPr>
          <w:rFonts w:ascii="TH SarabunPSK" w:hAnsi="TH SarabunPSK" w:cs="TH SarabunPSK" w:hint="cs"/>
        </w:rPr>
        <w:t>formatted_article_text</w:t>
      </w:r>
      <w:proofErr w:type="spellEnd"/>
      <w:r w:rsidRPr="00E67709">
        <w:rPr>
          <w:rFonts w:ascii="TH SarabunPSK" w:hAnsi="TH SarabunPSK" w:cs="TH SarabunPSK" w:hint="cs"/>
          <w:cs/>
        </w:rPr>
        <w:t>ออบเจก</w:t>
      </w:r>
      <w:proofErr w:type="spellStart"/>
      <w:r w:rsidRPr="00E67709">
        <w:rPr>
          <w:rFonts w:ascii="TH SarabunPSK" w:hAnsi="TH SarabunPSK" w:cs="TH SarabunPSK" w:hint="cs"/>
          <w:cs/>
        </w:rPr>
        <w:t>ต์</w:t>
      </w:r>
      <w:proofErr w:type="spellEnd"/>
      <w:r w:rsidRPr="00E67709">
        <w:rPr>
          <w:rFonts w:ascii="TH SarabunPSK" w:hAnsi="TH SarabunPSK" w:cs="TH SarabunPSK" w:hint="cs"/>
          <w:cs/>
        </w:rPr>
        <w:t xml:space="preserve"> ซึ่งไม่มีคำหยุด ตัวเลข ฯลฯ</w:t>
      </w:r>
    </w:p>
    <w:p w14:paraId="0897002B" w14:textId="786CBD7B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ไม่ต้องการประโยคที่ยาวมากในการสรุป ดังนั้นจึงคำนวณคะแนนสำหรับประโยคที่มีคำน้อยกว่า </w:t>
      </w:r>
      <w:r w:rsidRPr="00E67709">
        <w:rPr>
          <w:rFonts w:ascii="TH SarabunPSK" w:hAnsi="TH SarabunPSK" w:cs="TH SarabunPSK" w:hint="cs"/>
        </w:rPr>
        <w:t xml:space="preserve">30 </w:t>
      </w:r>
      <w:r w:rsidRPr="00E67709">
        <w:rPr>
          <w:rFonts w:ascii="TH SarabunPSK" w:hAnsi="TH SarabunPSK" w:cs="TH SarabunPSK" w:hint="cs"/>
          <w:cs/>
        </w:rPr>
        <w:t>คำเท่านั้น (แม้ว่าจะปรับแต่งพารามิเตอร์นี้สำหรับกรณีการใช้งานของเองได้ก็ตาม)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ต่อไปจะตรวจสอบว่าประโยคนั้นมีอยู่ใน</w:t>
      </w:r>
      <w:proofErr w:type="spellStart"/>
      <w:r w:rsidRPr="00E67709">
        <w:rPr>
          <w:rFonts w:ascii="TH SarabunPSK" w:hAnsi="TH SarabunPSK" w:cs="TH SarabunPSK" w:hint="cs"/>
        </w:rPr>
        <w:t>sentence_scores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พจนานุกรมหรือไม่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หากไม่มีประโยคดังกล่าว จะเพิ่มลงใน</w:t>
      </w:r>
      <w:proofErr w:type="spellStart"/>
      <w:r w:rsidRPr="00E67709">
        <w:rPr>
          <w:rFonts w:ascii="TH SarabunPSK" w:hAnsi="TH SarabunPSK" w:cs="TH SarabunPSK" w:hint="cs"/>
        </w:rPr>
        <w:t>sentence_scores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พจนานุกรมเป็นคีย์และกำหนดความถี่ถ่วงน้ำหนักของคำแรกในประโยคเป็นค่าของประโยค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ในทางตรงกันข้าม หากประโยคนั้นมีอยู่ในพจนานุกรม เพียงแค่เพิ่มความถี่ถ่วงน้ำหนักของคำนั้นให้กับค่าที่มีอยู่</w:t>
      </w:r>
    </w:p>
    <w:p w14:paraId="23EE2267" w14:textId="77777777" w:rsidR="00FA7FB7" w:rsidRPr="00E67709" w:rsidRDefault="00FA7FB7" w:rsidP="0076449E">
      <w:pPr>
        <w:ind w:firstLine="2160"/>
        <w:jc w:val="thaiDistribute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</w:rPr>
        <w:t>Getting the Summary</w:t>
      </w:r>
      <w:r w:rsidRPr="00E67709">
        <w:rPr>
          <w:rFonts w:ascii="TH SarabunPSK" w:hAnsi="TH SarabunPSK" w:cs="TH SarabunPSK" w:hint="cs"/>
          <w:b/>
          <w:bCs/>
          <w:cs/>
        </w:rPr>
        <w:t xml:space="preserve"> </w:t>
      </w:r>
      <w:r w:rsidRPr="00E67709">
        <w:rPr>
          <w:rFonts w:ascii="TH SarabunPSK" w:hAnsi="TH SarabunPSK" w:cs="TH SarabunPSK" w:hint="cs"/>
          <w:cs/>
        </w:rPr>
        <w:t>ตอนนี้มี</w:t>
      </w:r>
      <w:proofErr w:type="spellStart"/>
      <w:r w:rsidRPr="00E67709">
        <w:rPr>
          <w:rFonts w:ascii="TH SarabunPSK" w:hAnsi="TH SarabunPSK" w:cs="TH SarabunPSK" w:hint="cs"/>
        </w:rPr>
        <w:t>sentence_scores</w:t>
      </w:r>
      <w:proofErr w:type="spellEnd"/>
      <w:r w:rsidRPr="00E67709">
        <w:rPr>
          <w:rFonts w:ascii="TH SarabunPSK" w:hAnsi="TH SarabunPSK" w:cs="TH SarabunPSK" w:hint="cs"/>
          <w:cs/>
        </w:rPr>
        <w:t>พจนานุกรมที่มีประโยคที่มีคะแนนตรงกัน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 xml:space="preserve">เพื่อสรุปบทความสามารถใช้ประโยค </w:t>
      </w:r>
      <w:r w:rsidRPr="00E67709">
        <w:rPr>
          <w:rFonts w:ascii="TH SarabunPSK" w:hAnsi="TH SarabunPSK" w:cs="TH SarabunPSK" w:hint="cs"/>
        </w:rPr>
        <w:t xml:space="preserve">N </w:t>
      </w:r>
      <w:r w:rsidRPr="00E67709">
        <w:rPr>
          <w:rFonts w:ascii="TH SarabunPSK" w:hAnsi="TH SarabunPSK" w:cs="TH SarabunPSK" w:hint="cs"/>
          <w:cs/>
        </w:rPr>
        <w:t>อันดับแรกที่มีคะแนนสูงสุด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 xml:space="preserve">สคริปต์ต่อไปนี้ดึงประโยค </w:t>
      </w:r>
      <w:r w:rsidRPr="00E67709">
        <w:rPr>
          <w:rFonts w:ascii="TH SarabunPSK" w:hAnsi="TH SarabunPSK" w:cs="TH SarabunPSK" w:hint="cs"/>
        </w:rPr>
        <w:t xml:space="preserve">7 </w:t>
      </w:r>
      <w:r w:rsidRPr="00E67709">
        <w:rPr>
          <w:rFonts w:ascii="TH SarabunPSK" w:hAnsi="TH SarabunPSK" w:cs="TH SarabunPSK" w:hint="cs"/>
          <w:cs/>
        </w:rPr>
        <w:t>อันดับแรก</w:t>
      </w:r>
    </w:p>
    <w:p w14:paraId="05F33E71" w14:textId="7EAE0201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lastRenderedPageBreak/>
        <w:t>ใช้ ไลบรารี่</w:t>
      </w:r>
      <w:r w:rsidRPr="00E67709">
        <w:rPr>
          <w:rFonts w:ascii="TH SarabunPSK" w:hAnsi="TH SarabunPSK" w:cs="TH SarabunPSK" w:hint="cs"/>
        </w:rPr>
        <w:t> </w:t>
      </w:r>
      <w:proofErr w:type="spellStart"/>
      <w:r w:rsidRPr="00E67709">
        <w:rPr>
          <w:rFonts w:ascii="TH SarabunPSK" w:hAnsi="TH SarabunPSK" w:cs="TH SarabunPSK" w:hint="cs"/>
        </w:rPr>
        <w:t>heapq</w:t>
      </w:r>
      <w:proofErr w:type="spellEnd"/>
      <w:r w:rsidRPr="00E67709">
        <w:rPr>
          <w:rFonts w:ascii="TH SarabunPSK" w:hAnsi="TH SarabunPSK" w:cs="TH SarabunPSK" w:hint="cs"/>
          <w:cs/>
        </w:rPr>
        <w:t>และเรียกใช้</w:t>
      </w:r>
      <w:proofErr w:type="spellStart"/>
      <w:r w:rsidRPr="00E67709">
        <w:rPr>
          <w:rFonts w:ascii="TH SarabunPSK" w:hAnsi="TH SarabunPSK" w:cs="TH SarabunPSK" w:hint="cs"/>
        </w:rPr>
        <w:t>nlargest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ฟังก์ชันเพื่อดึงประโยค </w:t>
      </w:r>
      <w:r w:rsidRPr="00E67709">
        <w:rPr>
          <w:rFonts w:ascii="TH SarabunPSK" w:hAnsi="TH SarabunPSK" w:cs="TH SarabunPSK" w:hint="cs"/>
        </w:rPr>
        <w:t xml:space="preserve">7 </w:t>
      </w:r>
      <w:r w:rsidRPr="00E67709">
        <w:rPr>
          <w:rFonts w:ascii="TH SarabunPSK" w:hAnsi="TH SarabunPSK" w:cs="TH SarabunPSK" w:hint="cs"/>
          <w:cs/>
        </w:rPr>
        <w:t>อันดับแรกที่มีคะแนนสูงสุด</w:t>
      </w:r>
    </w:p>
    <w:p w14:paraId="5FAF35CA" w14:textId="77777777" w:rsidR="00FA7FB7" w:rsidRPr="005865E9" w:rsidRDefault="00FA7FB7" w:rsidP="005A7BE0">
      <w:pPr>
        <w:pStyle w:val="3"/>
      </w:pPr>
      <w:bookmarkStart w:id="128" w:name="_Toc130469665"/>
      <w:r w:rsidRPr="005865E9">
        <w:rPr>
          <w:rFonts w:hint="cs"/>
        </w:rPr>
        <w:t xml:space="preserve">Sentiment </w:t>
      </w:r>
      <w:proofErr w:type="spellStart"/>
      <w:r w:rsidRPr="005865E9">
        <w:rPr>
          <w:rFonts w:hint="cs"/>
        </w:rPr>
        <w:t>Analasis</w:t>
      </w:r>
      <w:bookmarkEnd w:id="128"/>
      <w:proofErr w:type="spellEnd"/>
    </w:p>
    <w:p w14:paraId="69215CCD" w14:textId="3012163E" w:rsidR="00FA7FB7" w:rsidRDefault="00FA7FB7" w:rsidP="0076449E">
      <w:pPr>
        <w:jc w:val="center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noProof/>
        </w:rPr>
        <w:drawing>
          <wp:inline distT="0" distB="0" distL="0" distR="0" wp14:anchorId="3DEEAFC8" wp14:editId="08DA4F78">
            <wp:extent cx="4476307" cy="2003080"/>
            <wp:effectExtent l="0" t="0" r="0" b="3810"/>
            <wp:docPr id="28" name="รูปภาพ 2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171" cy="201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61D8" w14:textId="3DA41047" w:rsidR="005E08E1" w:rsidRPr="00AD2E0C" w:rsidRDefault="005E08E1" w:rsidP="00AD2E0C">
      <w:pPr>
        <w:pStyle w:val="af3"/>
        <w:rPr>
          <w:rFonts w:hint="cs"/>
          <w:cs/>
        </w:rPr>
      </w:pPr>
      <w:r w:rsidRPr="005E08E1">
        <w:rPr>
          <w:rFonts w:ascii="TH SarabunPSK" w:hAnsi="TH SarabunPSK" w:cs="TH SarabunPSK" w:hint="cs"/>
          <w:cs/>
        </w:rPr>
        <w:t xml:space="preserve">ภาพที่ </w:t>
      </w:r>
      <w:r w:rsidRPr="005E08E1">
        <w:rPr>
          <w:rFonts w:ascii="TH SarabunPSK" w:hAnsi="TH SarabunPSK" w:cs="TH SarabunPSK"/>
        </w:rPr>
        <w:t xml:space="preserve">20 </w:t>
      </w:r>
      <w:r w:rsidRPr="005865E9">
        <w:rPr>
          <w:rFonts w:hint="cs"/>
        </w:rPr>
        <w:t xml:space="preserve">Sentiment </w:t>
      </w:r>
      <w:proofErr w:type="spellStart"/>
      <w:r w:rsidRPr="005865E9">
        <w:rPr>
          <w:rFonts w:hint="cs"/>
        </w:rPr>
        <w:t>Analasis</w:t>
      </w:r>
      <w:proofErr w:type="spellEnd"/>
    </w:p>
    <w:p w14:paraId="3FF20D5F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</w:rPr>
        <w:tab/>
      </w:r>
      <w:r w:rsidRPr="00E67709">
        <w:rPr>
          <w:rFonts w:ascii="TH SarabunPSK" w:hAnsi="TH SarabunPSK" w:cs="TH SarabunPSK" w:hint="cs"/>
          <w:cs/>
        </w:rPr>
        <w:t>อา</w:t>
      </w:r>
      <w:proofErr w:type="spellStart"/>
      <w:r w:rsidRPr="00E67709">
        <w:rPr>
          <w:rFonts w:ascii="TH SarabunPSK" w:hAnsi="TH SarabunPSK" w:cs="TH SarabunPSK" w:hint="cs"/>
          <w:cs/>
        </w:rPr>
        <w:t>ต์พุต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ของ </w:t>
      </w:r>
      <w:proofErr w:type="spellStart"/>
      <w:r w:rsidRPr="00E67709">
        <w:rPr>
          <w:rFonts w:ascii="TH SarabunPSK" w:hAnsi="TH SarabunPSK" w:cs="TH SarabunPSK" w:hint="cs"/>
        </w:rPr>
        <w:t>TextBlob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สำหรับงานวิเคราะห์การวิเคราะห์จะภายในช่วง</w:t>
      </w:r>
      <w:r w:rsidRPr="00E67709">
        <w:rPr>
          <w:rFonts w:ascii="TH SarabunPSK" w:hAnsi="TH SarabunPSK" w:cs="TH SarabunPSK" w:hint="cs"/>
        </w:rPr>
        <w:t>[-1.0, 1.0]</w:t>
      </w:r>
      <w:r w:rsidRPr="00E67709">
        <w:rPr>
          <w:rFonts w:ascii="TH SarabunPSK" w:hAnsi="TH SarabunPSK" w:cs="TH SarabunPSK" w:hint="cs"/>
          <w:cs/>
        </w:rPr>
        <w:t>ที่</w:t>
      </w:r>
      <w:r w:rsidRPr="00E67709">
        <w:rPr>
          <w:rFonts w:ascii="TH SarabunPSK" w:hAnsi="TH SarabunPSK" w:cs="TH SarabunPSK" w:hint="cs"/>
        </w:rPr>
        <w:t>-1.0</w:t>
      </w:r>
      <w:r w:rsidRPr="00E67709">
        <w:rPr>
          <w:rFonts w:ascii="TH SarabunPSK" w:hAnsi="TH SarabunPSK" w:cs="TH SarabunPSK" w:hint="cs"/>
          <w:cs/>
        </w:rPr>
        <w:t>เป็นขั้วลบและ</w:t>
      </w:r>
      <w:r w:rsidRPr="00E67709">
        <w:rPr>
          <w:rFonts w:ascii="TH SarabunPSK" w:hAnsi="TH SarabunPSK" w:cs="TH SarabunPSK" w:hint="cs"/>
        </w:rPr>
        <w:t>1.0</w:t>
      </w:r>
      <w:r w:rsidRPr="00E67709">
        <w:rPr>
          <w:rFonts w:ascii="TH SarabunPSK" w:hAnsi="TH SarabunPSK" w:cs="TH SarabunPSK" w:hint="cs"/>
          <w:cs/>
        </w:rPr>
        <w:t>เป็นบวก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คะแนนนี้ยังสามารถเท่ากับ</w:t>
      </w:r>
      <w:r w:rsidRPr="00E67709">
        <w:rPr>
          <w:rFonts w:ascii="TH SarabunPSK" w:hAnsi="TH SarabunPSK" w:cs="TH SarabunPSK" w:hint="cs"/>
        </w:rPr>
        <w:t>0</w:t>
      </w:r>
      <w:r w:rsidRPr="00E67709">
        <w:rPr>
          <w:rFonts w:ascii="TH SarabunPSK" w:hAnsi="TH SarabunPSK" w:cs="TH SarabunPSK" w:hint="cs"/>
          <w:cs/>
        </w:rPr>
        <w:t>ซึ่งหมายถึงการประเมินที่เป็นกลางของคำสั่ง เนื่องจากไม่มีคำใด ๆ จากชุดการฝึก</w:t>
      </w:r>
    </w:p>
    <w:p w14:paraId="43F7DABD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ในขณะที่งานการ ระบุ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อัตนัย / ความเป็นวัตถุรายงานการลอยตัวภายในช่วง</w:t>
      </w:r>
      <w:r w:rsidRPr="00E67709">
        <w:rPr>
          <w:rFonts w:ascii="TH SarabunPSK" w:hAnsi="TH SarabunPSK" w:cs="TH SarabunPSK" w:hint="cs"/>
        </w:rPr>
        <w:t>[0.0, 1.0]</w:t>
      </w:r>
      <w:r w:rsidRPr="00E67709">
        <w:rPr>
          <w:rFonts w:ascii="TH SarabunPSK" w:hAnsi="TH SarabunPSK" w:cs="TH SarabunPSK" w:hint="cs"/>
          <w:cs/>
        </w:rPr>
        <w:t>ที่</w:t>
      </w:r>
      <w:r w:rsidRPr="00E67709">
        <w:rPr>
          <w:rFonts w:ascii="TH SarabunPSK" w:hAnsi="TH SarabunPSK" w:cs="TH SarabunPSK" w:hint="cs"/>
        </w:rPr>
        <w:t>0.0</w:t>
      </w:r>
      <w:r w:rsidRPr="00E67709">
        <w:rPr>
          <w:rFonts w:ascii="TH SarabunPSK" w:hAnsi="TH SarabunPSK" w:cs="TH SarabunPSK" w:hint="cs"/>
          <w:cs/>
        </w:rPr>
        <w:t>เป็นประโยคที่เป็นกลางและ</w:t>
      </w:r>
      <w:r w:rsidRPr="00E67709">
        <w:rPr>
          <w:rFonts w:ascii="TH SarabunPSK" w:hAnsi="TH SarabunPSK" w:cs="TH SarabunPSK" w:hint="cs"/>
        </w:rPr>
        <w:t>1.0</w:t>
      </w:r>
      <w:r w:rsidRPr="00E67709">
        <w:rPr>
          <w:rFonts w:ascii="TH SarabunPSK" w:hAnsi="TH SarabunPSK" w:cs="TH SarabunPSK" w:hint="cs"/>
          <w:cs/>
        </w:rPr>
        <w:t>เป็นอัตนัยมาก</w:t>
      </w:r>
    </w:p>
    <w:p w14:paraId="168F6DB6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เมื่อนำเข้าแล้ว เราจะโหลดประโยคเพื่อวิเคราะห์และสร้างอิน</w:t>
      </w:r>
      <w:proofErr w:type="spellStart"/>
      <w:r w:rsidRPr="00E67709">
        <w:rPr>
          <w:rFonts w:ascii="TH SarabunPSK" w:hAnsi="TH SarabunPSK" w:cs="TH SarabunPSK" w:hint="cs"/>
          <w:cs/>
        </w:rPr>
        <w:t>สแ</w:t>
      </w:r>
      <w:proofErr w:type="spellEnd"/>
      <w:r w:rsidRPr="00E67709">
        <w:rPr>
          <w:rFonts w:ascii="TH SarabunPSK" w:hAnsi="TH SarabunPSK" w:cs="TH SarabunPSK" w:hint="cs"/>
          <w:cs/>
        </w:rPr>
        <w:t>ตน</w:t>
      </w:r>
      <w:proofErr w:type="spellStart"/>
      <w:r w:rsidRPr="00E67709">
        <w:rPr>
          <w:rFonts w:ascii="TH SarabunPSK" w:hAnsi="TH SarabunPSK" w:cs="TH SarabunPSK" w:hint="cs"/>
          <w:cs/>
        </w:rPr>
        <w:t>ซ์</w:t>
      </w:r>
      <w:proofErr w:type="spellEnd"/>
      <w:r w:rsidRPr="00E67709">
        <w:rPr>
          <w:rFonts w:ascii="TH SarabunPSK" w:hAnsi="TH SarabunPSK" w:cs="TH SarabunPSK" w:hint="cs"/>
          <w:cs/>
        </w:rPr>
        <w:t>ของ</w:t>
      </w:r>
      <w:proofErr w:type="spellStart"/>
      <w:r w:rsidRPr="00E67709">
        <w:rPr>
          <w:rFonts w:ascii="TH SarabunPSK" w:hAnsi="TH SarabunPSK" w:cs="TH SarabunPSK" w:hint="cs"/>
        </w:rPr>
        <w:t>TextBlob</w:t>
      </w:r>
      <w:proofErr w:type="spellEnd"/>
      <w:r w:rsidRPr="00E67709">
        <w:rPr>
          <w:rFonts w:ascii="TH SarabunPSK" w:hAnsi="TH SarabunPSK" w:cs="TH SarabunPSK" w:hint="cs"/>
          <w:cs/>
        </w:rPr>
        <w:t>วัตถุ รวมทั้งกำหนด</w:t>
      </w:r>
      <w:r w:rsidRPr="00E67709">
        <w:rPr>
          <w:rFonts w:ascii="TH SarabunPSK" w:hAnsi="TH SarabunPSK" w:cs="TH SarabunPSK" w:hint="cs"/>
        </w:rPr>
        <w:t>sentiment</w:t>
      </w:r>
      <w:r w:rsidRPr="00E67709">
        <w:rPr>
          <w:rFonts w:ascii="TH SarabunPSK" w:hAnsi="TH SarabunPSK" w:cs="TH SarabunPSK" w:hint="cs"/>
          <w:cs/>
        </w:rPr>
        <w:t>คุณสมบัติให้กับของเราเอง</w:t>
      </w:r>
      <w:r w:rsidRPr="00E67709">
        <w:rPr>
          <w:rFonts w:ascii="TH SarabunPSK" w:hAnsi="TH SarabunPSK" w:cs="TH SarabunPSK" w:hint="cs"/>
        </w:rPr>
        <w:t>analysis:</w:t>
      </w:r>
    </w:p>
    <w:p w14:paraId="1770ABEC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คุณสมบัติ</w:t>
      </w:r>
      <w:r w:rsidRPr="00E67709">
        <w:rPr>
          <w:rFonts w:ascii="TH SarabunPSK" w:hAnsi="TH SarabunPSK" w:cs="TH SarabunPSK" w:hint="cs"/>
        </w:rPr>
        <w:t>sentiment</w:t>
      </w:r>
      <w:r w:rsidRPr="00E67709">
        <w:rPr>
          <w:rFonts w:ascii="TH SarabunPSK" w:hAnsi="TH SarabunPSK" w:cs="TH SarabunPSK" w:hint="cs"/>
          <w:cs/>
        </w:rPr>
        <w:t xml:space="preserve">เป็น </w:t>
      </w:r>
      <w:r w:rsidRPr="00E67709">
        <w:rPr>
          <w:rFonts w:ascii="TH SarabunPSK" w:hAnsi="TH SarabunPSK" w:cs="TH SarabunPSK" w:hint="cs"/>
        </w:rPr>
        <w:t xml:space="preserve">a </w:t>
      </w:r>
      <w:r w:rsidRPr="00E67709">
        <w:rPr>
          <w:rFonts w:ascii="TH SarabunPSK" w:hAnsi="TH SarabunPSK" w:cs="TH SarabunPSK" w:hint="cs"/>
          <w:cs/>
        </w:rPr>
        <w:t>ของ</w:t>
      </w:r>
      <w:r w:rsidRPr="00E67709">
        <w:rPr>
          <w:rFonts w:ascii="TH SarabunPSK" w:hAnsi="TH SarabunPSK" w:cs="TH SarabunPSK" w:hint="cs"/>
        </w:rPr>
        <w:t> </w:t>
      </w:r>
      <w:r w:rsidRPr="00E67709">
        <w:rPr>
          <w:rFonts w:ascii="TH SarabunPSK" w:hAnsi="TH SarabunPSK" w:cs="TH SarabunPSK" w:hint="cs"/>
          <w:cs/>
        </w:rPr>
        <w:t>แบบ</w:t>
      </w:r>
      <w:proofErr w:type="spellStart"/>
      <w:r w:rsidRPr="00E67709">
        <w:rPr>
          <w:rFonts w:ascii="TH SarabunPSK" w:hAnsi="TH SarabunPSK" w:cs="TH SarabunPSK" w:hint="cs"/>
        </w:rPr>
        <w:t>namedtuple</w:t>
      </w:r>
      <w:proofErr w:type="spellEnd"/>
      <w:r w:rsidRPr="00E67709">
        <w:rPr>
          <w:rFonts w:ascii="TH SarabunPSK" w:hAnsi="TH SarabunPSK" w:cs="TH SarabunPSK" w:hint="cs"/>
          <w:cs/>
        </w:rPr>
        <w:t>ฟอร์ม</w:t>
      </w:r>
      <w:r w:rsidRPr="00E67709">
        <w:rPr>
          <w:rFonts w:ascii="TH SarabunPSK" w:hAnsi="TH SarabunPSK" w:cs="TH SarabunPSK" w:hint="cs"/>
        </w:rPr>
        <w:t>Sentiment(polarity, subjectivity)</w:t>
      </w:r>
    </w:p>
    <w:p w14:paraId="49D1AD43" w14:textId="40EC06F0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>ผลลัพธ์ที่คาดหวังของการวิเคราะห์คือ:</w:t>
      </w:r>
    </w:p>
    <w:p w14:paraId="0BF0BD1C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สิ่งที่ยอดเยี่ยมอย่างหนึ่งเกี่ยวกับ </w:t>
      </w:r>
      <w:proofErr w:type="spellStart"/>
      <w:r w:rsidRPr="00E67709">
        <w:rPr>
          <w:rFonts w:ascii="TH SarabunPSK" w:hAnsi="TH SarabunPSK" w:cs="TH SarabunPSK" w:hint="cs"/>
        </w:rPr>
        <w:t>TextBlob</w:t>
      </w:r>
      <w:proofErr w:type="spellEnd"/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คือช่วยให้ผู้ใช้สามารถเลือก</w:t>
      </w:r>
      <w:proofErr w:type="spellStart"/>
      <w:r w:rsidRPr="00E67709">
        <w:rPr>
          <w:rFonts w:ascii="TH SarabunPSK" w:hAnsi="TH SarabunPSK" w:cs="TH SarabunPSK" w:hint="cs"/>
          <w:cs/>
        </w:rPr>
        <w:t>อัลกอริธึม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สำหรับการใช้งาน </w:t>
      </w:r>
      <w:r w:rsidRPr="00E67709">
        <w:rPr>
          <w:rFonts w:ascii="TH SarabunPSK" w:hAnsi="TH SarabunPSK" w:cs="TH SarabunPSK" w:hint="cs"/>
        </w:rPr>
        <w:t xml:space="preserve">NLP </w:t>
      </w:r>
      <w:r w:rsidRPr="00E67709">
        <w:rPr>
          <w:rFonts w:ascii="TH SarabunPSK" w:hAnsi="TH SarabunPSK" w:cs="TH SarabunPSK" w:hint="cs"/>
          <w:cs/>
        </w:rPr>
        <w:t>ระดับสูงได้:</w:t>
      </w:r>
    </w:p>
    <w:p w14:paraId="2D937F83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</w:rPr>
        <w:t>PatternAnalyzer</w:t>
      </w:r>
      <w:proofErr w:type="spellEnd"/>
      <w:r w:rsidRPr="00E67709">
        <w:rPr>
          <w:rFonts w:ascii="TH SarabunPSK" w:hAnsi="TH SarabunPSK" w:cs="TH SarabunPSK" w:hint="cs"/>
        </w:rPr>
        <w:t xml:space="preserve">- </w:t>
      </w:r>
      <w:r w:rsidRPr="00E67709">
        <w:rPr>
          <w:rFonts w:ascii="TH SarabunPSK" w:hAnsi="TH SarabunPSK" w:cs="TH SarabunPSK" w:hint="cs"/>
          <w:cs/>
        </w:rPr>
        <w:t>ตัวแยกประเภทเริ่มต้นที่สร้างขึ้นบนไลบรารีรูปแบบ</w:t>
      </w:r>
    </w:p>
    <w:p w14:paraId="0E8FA21B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  <w:proofErr w:type="spellStart"/>
      <w:r w:rsidRPr="00E67709">
        <w:rPr>
          <w:rFonts w:ascii="TH SarabunPSK" w:hAnsi="TH SarabunPSK" w:cs="TH SarabunPSK" w:hint="cs"/>
        </w:rPr>
        <w:lastRenderedPageBreak/>
        <w:t>NaiveBayesAnalyzer</w:t>
      </w:r>
      <w:proofErr w:type="spellEnd"/>
      <w:r w:rsidRPr="00E67709">
        <w:rPr>
          <w:rFonts w:ascii="TH SarabunPSK" w:hAnsi="TH SarabunPSK" w:cs="TH SarabunPSK" w:hint="cs"/>
        </w:rPr>
        <w:t xml:space="preserve">- </w:t>
      </w:r>
      <w:r w:rsidRPr="00E67709">
        <w:rPr>
          <w:rFonts w:ascii="TH SarabunPSK" w:hAnsi="TH SarabunPSK" w:cs="TH SarabunPSK" w:hint="cs"/>
          <w:cs/>
        </w:rPr>
        <w:t xml:space="preserve">โมเดล </w:t>
      </w:r>
      <w:r w:rsidRPr="00E67709">
        <w:rPr>
          <w:rFonts w:ascii="TH SarabunPSK" w:hAnsi="TH SarabunPSK" w:cs="TH SarabunPSK" w:hint="cs"/>
        </w:rPr>
        <w:t xml:space="preserve">NLTK </w:t>
      </w:r>
      <w:r w:rsidRPr="00E67709">
        <w:rPr>
          <w:rFonts w:ascii="TH SarabunPSK" w:hAnsi="TH SarabunPSK" w:cs="TH SarabunPSK" w:hint="cs"/>
          <w:cs/>
        </w:rPr>
        <w:t>ที่ได้รับการฝึกอบรมเกี่ยวกับคลังบทวิจารณ์ภาพยนตร์</w:t>
      </w:r>
    </w:p>
    <w:p w14:paraId="374A8D4C" w14:textId="77777777" w:rsidR="00FA7FB7" w:rsidRPr="00E67709" w:rsidRDefault="00FA7FB7" w:rsidP="00E67709">
      <w:pPr>
        <w:jc w:val="thaiDistribute"/>
        <w:rPr>
          <w:rFonts w:ascii="TH SarabunPSK" w:hAnsi="TH SarabunPSK" w:cs="TH SarabunPSK"/>
        </w:rPr>
      </w:pPr>
    </w:p>
    <w:p w14:paraId="421B6BE2" w14:textId="35AF8793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29" w:name="_Toc130469666"/>
      <w:r w:rsidRPr="00E67709">
        <w:rPr>
          <w:rFonts w:ascii="TH SarabunPSK" w:hAnsi="TH SarabunPSK" w:cs="TH SarabunPSK" w:hint="cs"/>
        </w:rPr>
        <w:t>ส</w:t>
      </w:r>
      <w:r w:rsidRPr="00E67709">
        <w:rPr>
          <w:rFonts w:ascii="TH SarabunPSK" w:hAnsi="TH SarabunPSK" w:cs="TH SarabunPSK" w:hint="cs"/>
          <w:cs/>
        </w:rPr>
        <w:t>ร้างเหมืองข้อมูล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>และทดสอบ</w:t>
      </w:r>
      <w:bookmarkEnd w:id="129"/>
    </w:p>
    <w:p w14:paraId="31069DAF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shd w:val="clear" w:color="auto" w:fill="FFFFFF"/>
          <w:cs/>
        </w:rPr>
        <w:t>ชุดข้อมูลนี้รวบรวมจากแหล่งข่าวต่างๆ และใส่คำอธิบายประกอบโดยนักบันทึกย่อที่เป็นมนุษย์สามคนซึ่งเป็นผู้เชี่ยวชาญในเรื่อง</w:t>
      </w:r>
      <w:r w:rsidRPr="00E67709">
        <w:rPr>
          <w:rFonts w:ascii="TH SarabunPSK" w:hAnsi="TH SarabunPSK" w:cs="TH SarabunPSK" w:hint="cs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shd w:val="clear" w:color="auto" w:fill="FFFFFF"/>
          <w:cs/>
        </w:rPr>
        <w:t>แต่ละพาดหัวข่าวได้รับการประเมินในมิติต่างๆ เช่น หากพาดหัวข่าวเป็นข่าวที่เกี่ยวข้องกับราคา ทิศทางของการเคลื่อนไหวของราคาที่พูดถึงคืออะไร</w:t>
      </w:r>
      <w:r w:rsidRPr="00E67709">
        <w:rPr>
          <w:rFonts w:ascii="TH SarabunPSK" w:hAnsi="TH SarabunPSK" w:cs="TH SarabunPSK" w:hint="cs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shd w:val="clear" w:color="auto" w:fill="FFFFFF"/>
          <w:cs/>
        </w:rPr>
        <w:t>ไม่ว่าพาดหัวข่าวจะพูดถึงอดีตหรืออนาคต</w:t>
      </w:r>
      <w:r w:rsidRPr="00E67709">
        <w:rPr>
          <w:rFonts w:ascii="TH SarabunPSK" w:hAnsi="TH SarabunPSK" w:cs="TH SarabunPSK" w:hint="cs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shd w:val="clear" w:color="auto" w:fill="FFFFFF"/>
          <w:cs/>
        </w:rPr>
        <w:t>รายการข่าวกำลังพูดถึงการเปรียบเทียบสินทรัพย์หรือไม่</w:t>
      </w:r>
      <w:r w:rsidRPr="00E67709">
        <w:rPr>
          <w:rFonts w:ascii="TH SarabunPSK" w:hAnsi="TH SarabunPSK" w:cs="TH SarabunPSK" w:hint="cs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shd w:val="clear" w:color="auto" w:fill="FFFFFF"/>
          <w:cs/>
        </w:rPr>
        <w:t>เป็นต้น</w:t>
      </w:r>
    </w:p>
    <w:p w14:paraId="65DC2195" w14:textId="77777777" w:rsidR="00FA7FB7" w:rsidRPr="00E67709" w:rsidRDefault="00FA7FB7" w:rsidP="00E67709">
      <w:pPr>
        <w:rPr>
          <w:rFonts w:ascii="TH SarabunPSK" w:hAnsi="TH SarabunPSK" w:cs="TH SarabunPSK"/>
          <w:b/>
          <w:bCs/>
        </w:rPr>
      </w:pPr>
    </w:p>
    <w:p w14:paraId="49013742" w14:textId="77777777" w:rsidR="00FA7FB7" w:rsidRDefault="00FA7FB7" w:rsidP="00E67709">
      <w:pPr>
        <w:jc w:val="center"/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noProof/>
        </w:rPr>
        <w:drawing>
          <wp:inline distT="0" distB="0" distL="0" distR="0" wp14:anchorId="3A2770D5" wp14:editId="162064BD">
            <wp:extent cx="5731510" cy="2720975"/>
            <wp:effectExtent l="0" t="0" r="0" b="0"/>
            <wp:docPr id="20" name="รูปภาพ 20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ABF6" w14:textId="147B22DF" w:rsidR="00AD2E0C" w:rsidRPr="00E67709" w:rsidRDefault="00AD2E0C" w:rsidP="00AD2E0C">
      <w:pPr>
        <w:pStyle w:val="af3"/>
      </w:pPr>
      <w:r>
        <w:rPr>
          <w:rFonts w:hint="cs"/>
          <w:cs/>
        </w:rPr>
        <w:t xml:space="preserve">ภาพที่ </w:t>
      </w:r>
      <w:r>
        <w:t>21 Dataset</w:t>
      </w:r>
    </w:p>
    <w:p w14:paraId="4EB1A88E" w14:textId="77777777" w:rsidR="00FA7FB7" w:rsidRPr="00E67709" w:rsidRDefault="00FA7FB7" w:rsidP="00E67709">
      <w:pPr>
        <w:rPr>
          <w:rFonts w:ascii="TH SarabunPSK" w:hAnsi="TH SarabunPSK" w:cs="TH SarabunPSK"/>
          <w:color w:val="000000"/>
          <w:shd w:val="clear" w:color="auto" w:fill="FFFFFF"/>
        </w:rPr>
      </w:pPr>
    </w:p>
    <w:p w14:paraId="5D11B941" w14:textId="56D1C75B" w:rsidR="00FA7FB7" w:rsidRPr="005865E9" w:rsidRDefault="00FA7FB7" w:rsidP="00E67709">
      <w:pPr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ในช่วงไม่กี่ปีที่ผ่านมา มีการใช้วิธีการเรียนรู้ด้วยเครื่องเพื่อดึงข้อมูลจากกระแสข่าวในโดเมนการเงิน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อย่างไรก็ตาม ข้อมูลนี้ส่วนใหญ่อยู่ในรูปแบบของความรู้สึกทางการเงินที่มีอยู่ในหัวข้อข่าว โดยเฉพาะราคาหุ้น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ในงานปัจจุบันของเรา เราขอเสนอว่าสามารถดึงข้อมูลมิติอื่นๆ ที่หลากหลายจากหัวข้อข่าว ซึ่งจะเป็นที่สนใจของนักลงทุน ผู้กำหนดนโยบาย และผู้ปฏิบัติงานอื่นๆ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เราเสนอกรอบการทำงานที่ดึงข้อมูล เช่น การเคลื่อนไหวใน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lastRenderedPageBreak/>
        <w:t>อดีตและทิศทางที่คาดหวังในด้านราคา การเปรียบเทียบสินทรัพย์ และข้อมูลทั่วไปอื่นๆ ที่ข่าวกล่าวถึง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 xml:space="preserve">เราใช้กรอบการทำงานนี้กับสินค้าโภคภัณฑ์ "ทองคำ" และฝึกโมเดลการเรียนรู้ของเครื่องโดยใช้ชุดข้อมูลหัวข้อข่าวที่มีคำอธิบายประกอบโดยมนุษย์ 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 xml:space="preserve">11,412 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รายการ (เผยแพร่พร้อมกับการศึกษานี้)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 xml:space="preserve">รวบรวมตั้งแต่ช่วง พ.ศ. 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</w:rPr>
        <w:t>2543-2562 </w:t>
      </w:r>
      <w:r w:rsidRPr="00E67709">
        <w:rPr>
          <w:rFonts w:ascii="TH SarabunPSK" w:hAnsi="TH SarabunPSK" w:cs="TH SarabunPSK" w:hint="cs"/>
          <w:color w:val="000000"/>
          <w:shd w:val="clear" w:color="auto" w:fill="FFFFFF"/>
          <w:cs/>
        </w:rPr>
        <w:t>เราทดลองเพื่อตรวจสอบผลกระทบของกระแสข่าวที่มีต่อราคาทองคำ และสังเกตว่าข้อมูลที่ผลิตจากกรอบของเราส่งผลกระทบอย่างมีนัยสำคัญต่อราคาทองคำในอนาคต</w:t>
      </w:r>
    </w:p>
    <w:p w14:paraId="0BFCD3CC" w14:textId="29F0EF8A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30" w:name="_Toc130469667"/>
      <w:r w:rsidRPr="00E67709">
        <w:rPr>
          <w:rFonts w:ascii="TH SarabunPSK" w:hAnsi="TH SarabunPSK" w:cs="TH SarabunPSK" w:hint="cs"/>
          <w:cs/>
        </w:rPr>
        <w:t xml:space="preserve">ทดสอบ </w:t>
      </w:r>
      <w:r w:rsidRPr="00E67709">
        <w:rPr>
          <w:rFonts w:ascii="TH SarabunPSK" w:hAnsi="TH SarabunPSK" w:cs="TH SarabunPSK" w:hint="cs"/>
        </w:rPr>
        <w:t xml:space="preserve">Model </w:t>
      </w:r>
      <w:r w:rsidRPr="00E67709">
        <w:rPr>
          <w:rStyle w:val="aa"/>
          <w:rFonts w:ascii="TH SarabunPSK" w:eastAsiaTheme="majorEastAsia" w:hAnsi="TH SarabunPSK" w:cs="TH SarabunPSK" w:hint="cs"/>
          <w:color w:val="000000"/>
          <w:sz w:val="27"/>
          <w:szCs w:val="27"/>
          <w:shd w:val="clear" w:color="auto" w:fill="FFFFFF"/>
        </w:rPr>
        <w:t>Training and Test datasets.</w:t>
      </w:r>
      <w:bookmarkEnd w:id="130"/>
    </w:p>
    <w:p w14:paraId="7D560323" w14:textId="77777777" w:rsidR="00FA7FB7" w:rsidRPr="00E67709" w:rsidRDefault="00FA7FB7" w:rsidP="00E67709">
      <w:pPr>
        <w:pStyle w:val="af4"/>
        <w:ind w:left="567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ขั้นตอนการทำงาน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มี 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7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ขั้นตอน </w:t>
      </w:r>
    </w:p>
    <w:p w14:paraId="67C3413C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1 - Loading the required libraries and modules.</w:t>
      </w:r>
    </w:p>
    <w:p w14:paraId="48AA8DD0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2 - Loading the data and performing basic data checks.</w:t>
      </w:r>
    </w:p>
    <w:p w14:paraId="520F376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3 - Pre-processing the raw text and getting it ready for machine learning.</w:t>
      </w:r>
    </w:p>
    <w:p w14:paraId="2CCE731E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4 - Creating the Training and Test datasets.</w:t>
      </w:r>
    </w:p>
    <w:p w14:paraId="07231EEB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 xml:space="preserve">Step 5 - Converting text to word frequency vectors with </w:t>
      </w:r>
      <w:proofErr w:type="spellStart"/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TfidfVectorizer</w:t>
      </w:r>
      <w:proofErr w:type="spellEnd"/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.</w:t>
      </w:r>
    </w:p>
    <w:p w14:paraId="6965C8C1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6 - Create and fit the classifier.</w:t>
      </w:r>
    </w:p>
    <w:p w14:paraId="00D3747A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ind w:left="480"/>
        <w:rPr>
          <w:rFonts w:ascii="TH SarabunPSK" w:hAnsi="TH SarabunPSK" w:cs="TH SarabunPSK"/>
          <w:color w:val="000000"/>
          <w:sz w:val="32"/>
          <w:szCs w:val="32"/>
        </w:rPr>
      </w:pPr>
      <w:r w:rsidRPr="00E67709">
        <w:rPr>
          <w:rStyle w:val="aa"/>
          <w:rFonts w:ascii="TH SarabunPSK" w:eastAsiaTheme="majorEastAsia" w:hAnsi="TH SarabunPSK" w:cs="TH SarabunPSK" w:hint="cs"/>
          <w:color w:val="000000"/>
          <w:szCs w:val="32"/>
        </w:rPr>
        <w:t>Step 7 - Computing the evaluation metrics.</w:t>
      </w:r>
    </w:p>
    <w:p w14:paraId="4B281010" w14:textId="77777777" w:rsidR="00FA7FB7" w:rsidRPr="005A7BE0" w:rsidRDefault="00FA7FB7" w:rsidP="005A7BE0">
      <w:pPr>
        <w:pStyle w:val="3"/>
      </w:pPr>
      <w:bookmarkStart w:id="131" w:name="_Toc130469668"/>
      <w:r w:rsidRPr="005A7BE0">
        <w:rPr>
          <w:rFonts w:hint="cs"/>
        </w:rPr>
        <w:t>Step 1 - Loading the Required Libraries and Modules</w:t>
      </w:r>
      <w:bookmarkEnd w:id="131"/>
    </w:p>
    <w:p w14:paraId="5AFD01F1" w14:textId="77777777" w:rsidR="00FA7FB7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73C55377" wp14:editId="741FEDE5">
            <wp:extent cx="5731510" cy="941070"/>
            <wp:effectExtent l="0" t="0" r="0" b="0"/>
            <wp:docPr id="21" name="รูปภาพ 2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3B37" w14:textId="57967095" w:rsidR="00AD2E0C" w:rsidRPr="00AD2E0C" w:rsidRDefault="00AD2E0C" w:rsidP="00AD2E0C">
      <w:pPr>
        <w:pStyle w:val="af3"/>
      </w:pPr>
      <w:r w:rsidRPr="00AD2E0C">
        <w:rPr>
          <w:rFonts w:hint="cs"/>
          <w:cs/>
        </w:rPr>
        <w:t xml:space="preserve">ภาพที่ </w:t>
      </w:r>
      <w:r w:rsidRPr="00AD2E0C">
        <w:t xml:space="preserve">22 </w:t>
      </w:r>
      <w:r w:rsidRPr="00AD2E0C">
        <w:rPr>
          <w:rFonts w:hint="cs"/>
        </w:rPr>
        <w:t xml:space="preserve">Model </w:t>
      </w:r>
      <w:r w:rsidRPr="00AD2E0C">
        <w:rPr>
          <w:rStyle w:val="aa"/>
          <w:rFonts w:hint="cs"/>
          <w:i w:val="0"/>
          <w:iCs w:val="0"/>
        </w:rPr>
        <w:t>Training and Test datasets.</w:t>
      </w:r>
      <w:r w:rsidRPr="00AD2E0C">
        <w:t xml:space="preserve"> Step1</w:t>
      </w:r>
    </w:p>
    <w:p w14:paraId="16B5D738" w14:textId="77777777" w:rsidR="00AD2E0C" w:rsidRPr="00AD2E0C" w:rsidRDefault="00AD2E0C" w:rsidP="00AD2E0C"/>
    <w:p w14:paraId="37404E79" w14:textId="1B225282" w:rsidR="00FA7FB7" w:rsidRPr="005A7BE0" w:rsidRDefault="005A7BE0" w:rsidP="005A7BE0">
      <w:pPr>
        <w:pStyle w:val="3"/>
      </w:pPr>
      <w:r w:rsidRPr="005A7BE0">
        <w:t xml:space="preserve"> </w:t>
      </w:r>
      <w:bookmarkStart w:id="132" w:name="_Toc130469669"/>
      <w:r w:rsidR="00FA7FB7" w:rsidRPr="005A7BE0">
        <w:rPr>
          <w:rFonts w:hint="cs"/>
        </w:rPr>
        <w:t>Step 2 - Loading the Data and Performing Basic Data Checks</w:t>
      </w:r>
      <w:bookmarkEnd w:id="132"/>
    </w:p>
    <w:p w14:paraId="390F3C38" w14:textId="77777777" w:rsidR="00FA7FB7" w:rsidRPr="00E67709" w:rsidRDefault="00FA7FB7" w:rsidP="0076449E">
      <w:pPr>
        <w:ind w:firstLine="1287"/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 บรรทัด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แรก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อ่านในข้อมูลเป็น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data frame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ของ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pandas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ในขณะ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ที่บรรทัดที่สอง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พิมพ์รูปร่าง –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10,570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การสังเกตจาก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ตัวแปร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บรรทัด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พิมพ์ข้อสังเกตห้าข้อแรก</w:t>
      </w:r>
    </w:p>
    <w:p w14:paraId="732F4C47" w14:textId="788E3B0C" w:rsidR="00AD2E0C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lastRenderedPageBreak/>
        <w:drawing>
          <wp:inline distT="0" distB="0" distL="0" distR="0" wp14:anchorId="07F6592A" wp14:editId="10C75430">
            <wp:extent cx="5731510" cy="2365375"/>
            <wp:effectExtent l="0" t="0" r="0" b="0"/>
            <wp:docPr id="27" name="รูปภาพ 27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0862" w14:textId="524BDFF3" w:rsidR="00AD2E0C" w:rsidRPr="00AD2E0C" w:rsidRDefault="00AD2E0C" w:rsidP="00AD2E0C">
      <w:pPr>
        <w:pStyle w:val="af3"/>
      </w:pPr>
      <w:r w:rsidRPr="00AD2E0C">
        <w:rPr>
          <w:rFonts w:hint="cs"/>
          <w:cs/>
        </w:rPr>
        <w:t xml:space="preserve">ภาพที่ </w:t>
      </w:r>
      <w:r w:rsidRPr="00AD2E0C">
        <w:t>2</w:t>
      </w:r>
      <w:r>
        <w:t>3</w:t>
      </w:r>
      <w:r w:rsidRPr="00AD2E0C">
        <w:t xml:space="preserve"> </w:t>
      </w:r>
      <w:r w:rsidRPr="00AD2E0C">
        <w:rPr>
          <w:rFonts w:hint="cs"/>
        </w:rPr>
        <w:t xml:space="preserve">Model </w:t>
      </w:r>
      <w:r w:rsidRPr="00AD2E0C">
        <w:rPr>
          <w:rStyle w:val="aa"/>
          <w:rFonts w:hint="cs"/>
          <w:i w:val="0"/>
          <w:iCs w:val="0"/>
        </w:rPr>
        <w:t>Training and Test datasets.</w:t>
      </w:r>
      <w:r w:rsidRPr="00AD2E0C">
        <w:t xml:space="preserve"> Step</w:t>
      </w:r>
      <w:r>
        <w:t>2</w:t>
      </w:r>
    </w:p>
    <w:p w14:paraId="4EE0A240" w14:textId="77777777" w:rsidR="00AD2E0C" w:rsidRPr="00E67709" w:rsidRDefault="00AD2E0C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64BA0107" w14:textId="39D30ACA" w:rsidR="005865E9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49F56431" wp14:editId="661192D3">
            <wp:extent cx="5731510" cy="2156460"/>
            <wp:effectExtent l="0" t="0" r="0" b="254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39CF" w14:textId="55991895" w:rsidR="00FA7FB7" w:rsidRPr="005A7BE0" w:rsidRDefault="00FA7FB7" w:rsidP="005A7BE0">
      <w:pPr>
        <w:pStyle w:val="3"/>
      </w:pPr>
      <w:bookmarkStart w:id="133" w:name="_Toc130469670"/>
      <w:r w:rsidRPr="005A7BE0">
        <w:rPr>
          <w:rFonts w:hint="cs"/>
        </w:rPr>
        <w:t>Step 3 – Pre-processing the Raw Text and Getting It Ready for Machine Learning</w:t>
      </w:r>
      <w:bookmarkEnd w:id="133"/>
    </w:p>
    <w:p w14:paraId="486B98AF" w14:textId="77777777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ขั้นตอนก่อนการประมวลผลทั่วไปคือ:</w:t>
      </w:r>
    </w:p>
    <w:p w14:paraId="62CD4D49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การลบเครื่องหมายวรรคตอน - หลักการทั่วไปคือการลบทุกอย่างที่ไม่อยู่ในรูปแบบ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x,y,z</w:t>
      </w:r>
      <w:proofErr w:type="spellEnd"/>
    </w:p>
    <w:p w14:paraId="791ACFF1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การนำคำหยุดออก - คำเหล่านี้เป็นคำที่ไม่มีประโยชน์ เช่น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'the', 'is', 'at'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สิ่งเหล่านี้ไม่มีประโยชน์เพราะความถี่ของคำหยุดนั้นอยู่ในคลังข้อมูลสูง แต่ก็ไม่ได้ช่วยในการสร้างความแตกต่างของคลาสเป้าหมาย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การลบ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Stopwords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ยังช่วยลดขนาดข้อมูลอีกด้วย</w:t>
      </w:r>
    </w:p>
    <w:p w14:paraId="14A85C5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การแปลงเป็นตัวพิมพ์เล็ก - คำเช่น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คลินิก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คลินิก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จำเป็นต้องถือเป็นคำเดียว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ดังนั้นสิ่งเหล่านี้จะถูกแปลงเป็นตัวพิมพ์เล็ก</w:t>
      </w:r>
    </w:p>
    <w:p w14:paraId="19EC59E4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-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เป้าหมายของ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คือการลดจำนวนรูปแบบการผันคำที่ปรากฏในข้อความ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ซึ่งทำให้คำต่างๆ เช่น "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argue", "argued", "arguing", "argues"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ถูกลดทอนเป็นคำว่า "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argu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"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ซึ่งช่วยในการลดขนาดของพื้นที่คำศัพท์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มีหลายวิธีในการดำเนินการ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Stemming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วิธีที่นิยมเป็นวิธี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“Porter Stemmer”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Martin Porter</w:t>
      </w:r>
    </w:p>
    <w:p w14:paraId="1B414E35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สำหรับการทำตามขั้นตอนที่กล่าวไว้ข้างต้นให้เสร็จสิ้น เราจะต้องโหลดแพ็คเกจ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nltk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ซึ่งทำใน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โค้ดบรรทัดแรก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ดาวน์โหลดรายการ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คำหยุด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ในแพ็คเกจ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nltk</w:t>
      </w:r>
      <w:proofErr w:type="spellEnd"/>
    </w:p>
    <w:p w14:paraId="3361FA95" w14:textId="77777777" w:rsidR="00FA7FB7" w:rsidRPr="00E67709" w:rsidRDefault="00FA7FB7" w:rsidP="00E67709">
      <w:pPr>
        <w:rPr>
          <w:rFonts w:ascii="TH SarabunPSK" w:hAnsi="TH SarabunPSK" w:cs="TH SarabunPSK"/>
          <w:color w:val="000000" w:themeColor="text1"/>
        </w:rPr>
      </w:pPr>
    </w:p>
    <w:p w14:paraId="50D6E9DD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4B3A9F7D" wp14:editId="23055B66">
            <wp:extent cx="5731510" cy="340360"/>
            <wp:effectExtent l="0" t="0" r="0" b="254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ภาพ 3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A4EA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488198D9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 ที่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สี่ถึงบรรทัดที่หก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ทำหน้าที่ประมวลผลข้อความล่วงหน้าที่กล่าวถึงข้างต้น</w:t>
      </w:r>
    </w:p>
    <w:p w14:paraId="2ED18FA1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1F901B7E" wp14:editId="767B7687">
            <wp:extent cx="5731510" cy="834390"/>
            <wp:effectExtent l="0" t="0" r="0" b="381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E250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ตอนนี้เราจะมีชุดข้อมูลที่ประมวลผลล่วงหน้าซึ่งมีคอลัมน์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'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processedtext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ใหม่</w:t>
      </w:r>
    </w:p>
    <w:p w14:paraId="1D19F433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07BA19E7" w14:textId="77777777" w:rsidR="00FA7FB7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lastRenderedPageBreak/>
        <w:drawing>
          <wp:inline distT="0" distB="0" distL="0" distR="0" wp14:anchorId="797F1D5D" wp14:editId="1C967099">
            <wp:extent cx="5731510" cy="4810125"/>
            <wp:effectExtent l="0" t="0" r="0" b="3175"/>
            <wp:docPr id="32" name="รูปภาพ 32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DF85" w14:textId="6F214934" w:rsidR="00AD2E0C" w:rsidRPr="00AD2E0C" w:rsidRDefault="00AD2E0C" w:rsidP="00AD2E0C">
      <w:pPr>
        <w:pStyle w:val="af3"/>
      </w:pPr>
      <w:r w:rsidRPr="00AD2E0C">
        <w:rPr>
          <w:rFonts w:hint="cs"/>
          <w:cs/>
        </w:rPr>
        <w:t xml:space="preserve">ภาพที่ </w:t>
      </w:r>
      <w:r w:rsidRPr="00AD2E0C">
        <w:t>2</w:t>
      </w:r>
      <w:r>
        <w:t>4</w:t>
      </w:r>
      <w:r w:rsidRPr="00AD2E0C">
        <w:t xml:space="preserve"> </w:t>
      </w:r>
      <w:r w:rsidRPr="00AD2E0C">
        <w:rPr>
          <w:rFonts w:hint="cs"/>
        </w:rPr>
        <w:t xml:space="preserve">Model </w:t>
      </w:r>
      <w:r w:rsidRPr="00AD2E0C">
        <w:rPr>
          <w:rStyle w:val="aa"/>
          <w:rFonts w:hint="cs"/>
          <w:i w:val="0"/>
          <w:iCs w:val="0"/>
        </w:rPr>
        <w:t>Training and Test datasets.</w:t>
      </w:r>
      <w:r w:rsidRPr="00AD2E0C">
        <w:t xml:space="preserve"> Step</w:t>
      </w:r>
      <w:r>
        <w:t>3</w:t>
      </w:r>
    </w:p>
    <w:p w14:paraId="5C57121E" w14:textId="77777777" w:rsidR="00AD2E0C" w:rsidRPr="00E67709" w:rsidRDefault="00AD2E0C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09807070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1F663109" w14:textId="77777777" w:rsidR="00FA7FB7" w:rsidRPr="005A7BE0" w:rsidRDefault="00FA7FB7" w:rsidP="005A7BE0">
      <w:pPr>
        <w:pStyle w:val="3"/>
      </w:pPr>
      <w:bookmarkStart w:id="134" w:name="_Toc130469671"/>
      <w:r w:rsidRPr="005A7BE0">
        <w:rPr>
          <w:rFonts w:hint="cs"/>
        </w:rPr>
        <w:t>Step 4 - Creating the Training and Test Datasets</w:t>
      </w:r>
      <w:bookmarkEnd w:id="134"/>
    </w:p>
    <w:p w14:paraId="2E73F086" w14:textId="6A0C3942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="0076449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="0076449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 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แรก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ด้านล่างนำเข้าโมดูลสำหรับสร้างชุดข้อมูลการฝึกอบรมและทดสอบ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สร้างอาร์เรย์ของตัวแปรเป้าหมาย เรียกว่า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เป้าหมาย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</w:p>
    <w:p w14:paraId="30DF1EB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AAB4599" w14:textId="258BF22F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firstLine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สร้างอาร์เรย์การฝึกอบรม (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X_train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,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y_train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)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และชุดการทดสอบ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X-test,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y_test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)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โดยจะเก็บข้อมูลไว้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30%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สำหรับการทดสอบโมเดล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อาร์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กิวเ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มนต์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random_state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ช่วยให้แน่ใจว่าผลลัพธ์สามารถทำซ้ำได้</w:t>
      </w:r>
    </w:p>
    <w:p w14:paraId="1799F1F9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7E4ACC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ที่สี่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พิมพ์รูปร่างของชุดข้อมูลโดยรวม การฝึกอบรม และการทดสอบ ตามลำดับ</w:t>
      </w:r>
    </w:p>
    <w:p w14:paraId="6AC64262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52EDAADA" w14:textId="77777777" w:rsidR="00FA7FB7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526A6224" wp14:editId="5643E0A2">
            <wp:extent cx="5731510" cy="1049655"/>
            <wp:effectExtent l="0" t="0" r="0" b="4445"/>
            <wp:docPr id="33" name="รูปภาพ 3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3639" w14:textId="6D08C30B" w:rsidR="00AD2E0C" w:rsidRPr="00AD2E0C" w:rsidRDefault="00AD2E0C" w:rsidP="00AD2E0C">
      <w:pPr>
        <w:pStyle w:val="af3"/>
      </w:pPr>
      <w:r w:rsidRPr="00AD2E0C">
        <w:rPr>
          <w:rFonts w:hint="cs"/>
          <w:cs/>
        </w:rPr>
        <w:t xml:space="preserve">ภาพที่ </w:t>
      </w:r>
      <w:r w:rsidRPr="00AD2E0C">
        <w:t>2</w:t>
      </w:r>
      <w:r>
        <w:t>5</w:t>
      </w:r>
      <w:r w:rsidRPr="00AD2E0C">
        <w:t xml:space="preserve"> </w:t>
      </w:r>
      <w:r w:rsidRPr="00AD2E0C">
        <w:rPr>
          <w:rFonts w:hint="cs"/>
        </w:rPr>
        <w:t xml:space="preserve">Model </w:t>
      </w:r>
      <w:r w:rsidRPr="00AD2E0C">
        <w:rPr>
          <w:rStyle w:val="aa"/>
          <w:rFonts w:hint="cs"/>
          <w:i w:val="0"/>
          <w:iCs w:val="0"/>
        </w:rPr>
        <w:t>Training and Test datasets.</w:t>
      </w:r>
      <w:r w:rsidRPr="00AD2E0C">
        <w:t xml:space="preserve"> Step</w:t>
      </w:r>
      <w:r>
        <w:t>4</w:t>
      </w:r>
    </w:p>
    <w:p w14:paraId="072FC787" w14:textId="77777777" w:rsidR="00AD2E0C" w:rsidRPr="00E67709" w:rsidRDefault="00AD2E0C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02C053C7" w14:textId="77777777" w:rsidR="00FA7FB7" w:rsidRPr="00E67709" w:rsidRDefault="00FA7FB7" w:rsidP="0076449E">
      <w:pPr>
        <w:pStyle w:val="3"/>
        <w:ind w:firstLine="567"/>
        <w:rPr>
          <w:rFonts w:ascii="TH SarabunPSK" w:hAnsi="TH SarabunPSK" w:cs="TH SarabunPSK"/>
        </w:rPr>
      </w:pPr>
      <w:bookmarkStart w:id="135" w:name="_Toc130469672"/>
      <w:r w:rsidRPr="00E67709">
        <w:rPr>
          <w:rFonts w:ascii="TH SarabunPSK" w:hAnsi="TH SarabunPSK" w:cs="TH SarabunPSK" w:hint="cs"/>
        </w:rPr>
        <w:t xml:space="preserve">Step 5 - Converting Text to Word Frequency Vectors with </w:t>
      </w:r>
      <w:proofErr w:type="spellStart"/>
      <w:r w:rsidRPr="00E67709">
        <w:rPr>
          <w:rFonts w:ascii="TH SarabunPSK" w:hAnsi="TH SarabunPSK" w:cs="TH SarabunPSK" w:hint="cs"/>
        </w:rPr>
        <w:t>TfidfVectorizer</w:t>
      </w:r>
      <w:proofErr w:type="spellEnd"/>
      <w:r w:rsidRPr="00E67709">
        <w:rPr>
          <w:rFonts w:ascii="TH SarabunPSK" w:hAnsi="TH SarabunPSK" w:cs="TH SarabunPSK" w:hint="cs"/>
        </w:rPr>
        <w:t>.</w:t>
      </w:r>
      <w:bookmarkEnd w:id="135"/>
    </w:p>
    <w:p w14:paraId="275A9FF5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5AB7495B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4860040" w14:textId="77777777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firstLine="128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เราได้ประมวลผลข้อความแล้ว แต่เราต้องแปลงเป็นเวกเตอร์ความถี่คำเพื่อสร้างแบบจำลองการเรียนรู้ของเครื่อง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มีหลายวิธีในการทำเช่นนี้ เช่น การใช้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CountVectorizer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HashingVectorizer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แต่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เป็นวิธีที่ได้รับความนิยมมากที่สุด</w:t>
      </w:r>
    </w:p>
    <w:p w14:paraId="63C46912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0FFBED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เป็นตัวย่อที่ย่อมาจาก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'Term Frequency-Inverse Document Frequency'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มันถูกใช้เป็นปัจจัยถ่วงน้ำหนักในแอปพลิเคชันการทำเหมืองข้อความ</w:t>
      </w:r>
    </w:p>
    <w:p w14:paraId="6E4A10A1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A6CE35B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Term Frequency (TF):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สรุป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Term Frequency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ที่เป็นมาตรฐานภายในเอกสาร</w:t>
      </w:r>
    </w:p>
    <w:p w14:paraId="2E5AEA9C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0E72043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ความถี่เอกสารผกผัน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IDF):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วิธีนี้จะช่วยลดน้ำหนักของคำที่ปรากฏบ่อยในเอกสารต่างๆ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พูดง่ายๆ ก็คือ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พยายามเน้นคำสำคัญที่มักพบในเอกสารแต่ไม่อยู่ในเอกสาร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เราจะพยายามสร้างเวกเตอร์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TF-IDF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สำหรับเอกสารของเรา</w:t>
      </w:r>
    </w:p>
    <w:p w14:paraId="6DCD9004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21AD607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แรกของโค้ด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ด้านล่างนำเข้า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จากโมดูล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sklearn.feature_extraction.text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เริ่มต้นวัตถุ 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TfidfVectorizer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ที่เรียกว่า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vectorizer_tfidf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</w:p>
    <w:p w14:paraId="5A9185A9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BC18A4D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พอดีและแปลงข้อมูลการฝึก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 ที่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สี่จะ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เปลี่ยนข้อมูลการทดสอบ ในขณะ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ที่บรรทัดที่ห้าจะ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พิมพ์คุณลักษณะ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รายการแรก</w:t>
      </w:r>
    </w:p>
    <w:p w14:paraId="6AE377A6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37206AE" w14:textId="77777777" w:rsidR="00FA7FB7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050D93BA" wp14:editId="74E8F71F">
            <wp:extent cx="5731510" cy="1050925"/>
            <wp:effectExtent l="0" t="0" r="0" b="3175"/>
            <wp:docPr id="34" name="รูปภาพ 3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9752" w14:textId="28B2AF97" w:rsidR="00AD2E0C" w:rsidRPr="00AD2E0C" w:rsidRDefault="00AD2E0C" w:rsidP="00AD2E0C">
      <w:pPr>
        <w:pStyle w:val="af3"/>
      </w:pPr>
      <w:r w:rsidRPr="00AD2E0C">
        <w:rPr>
          <w:rFonts w:hint="cs"/>
          <w:cs/>
        </w:rPr>
        <w:t xml:space="preserve">ภาพที่ </w:t>
      </w:r>
      <w:r w:rsidRPr="00AD2E0C">
        <w:t>2</w:t>
      </w:r>
      <w:r>
        <w:t>6</w:t>
      </w:r>
      <w:r w:rsidRPr="00AD2E0C">
        <w:t xml:space="preserve"> </w:t>
      </w:r>
      <w:r w:rsidRPr="00AD2E0C">
        <w:rPr>
          <w:rFonts w:hint="cs"/>
        </w:rPr>
        <w:t xml:space="preserve">Model </w:t>
      </w:r>
      <w:r w:rsidRPr="00AD2E0C">
        <w:rPr>
          <w:rStyle w:val="aa"/>
          <w:rFonts w:hint="cs"/>
          <w:i w:val="0"/>
          <w:iCs w:val="0"/>
        </w:rPr>
        <w:t>Training and Test datasets.</w:t>
      </w:r>
      <w:r w:rsidRPr="00AD2E0C">
        <w:t xml:space="preserve"> Step</w:t>
      </w:r>
      <w:r>
        <w:t>5</w:t>
      </w:r>
    </w:p>
    <w:p w14:paraId="51C4F338" w14:textId="77777777" w:rsidR="00AD2E0C" w:rsidRPr="00E67709" w:rsidRDefault="00AD2E0C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3876FFED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48450236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285D5514" wp14:editId="1F959AA3">
            <wp:extent cx="5731510" cy="443865"/>
            <wp:effectExtent l="0" t="0" r="0" b="63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A6AA" w14:textId="77777777" w:rsidR="00FA7FB7" w:rsidRPr="005A7BE0" w:rsidRDefault="00FA7FB7" w:rsidP="005A7BE0">
      <w:pPr>
        <w:pStyle w:val="3"/>
      </w:pPr>
      <w:bookmarkStart w:id="136" w:name="_Toc130469673"/>
      <w:r w:rsidRPr="005A7BE0">
        <w:rPr>
          <w:rFonts w:hint="cs"/>
        </w:rPr>
        <w:t>Step 6 - Create and Fit the Classifier.</w:t>
      </w:r>
      <w:bookmarkEnd w:id="136"/>
    </w:p>
    <w:p w14:paraId="3B708174" w14:textId="77777777" w:rsidR="00FA7FB7" w:rsidRPr="00E67709" w:rsidRDefault="00FA7FB7" w:rsidP="00E67709">
      <w:pPr>
        <w:rPr>
          <w:rFonts w:ascii="TH SarabunPSK" w:hAnsi="TH SarabunPSK" w:cs="TH SarabunPSK"/>
          <w:color w:val="000000" w:themeColor="text1"/>
        </w:rPr>
      </w:pPr>
    </w:p>
    <w:p w14:paraId="662313BC" w14:textId="77777777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ตอนนี้ เราจะสร้างแบบจำลองการจัดประเภทข้อความ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อัลกอริทึมที่เราจะเลือกคือ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Naive Bayes Classifier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ซึ่งมักใช้สำหรับปัญหาการจัดประเภทข้อความ เนื่องจากขึ้นอยู่กับความน่าจะเป็น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มันง่ายและมีประสิทธิภาพในการตอบคำถามเช่น "ให้คำเฉพาะในเอกสารอะไรเป็นโอกาส (ความน่าจะเป็น) ที่จะเป็นของชั้นเรียนนั้น"</w:t>
      </w:r>
    </w:p>
    <w:p w14:paraId="6AB8EFE8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เราเริ่มต้นด้วยการนำเข้าโมดูลที่จำเป็นซึ่งเสร็จสิ้นใน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โค้ดสองบรรทัดแรก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สร้างตัวแยกประเภท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Multinomial Naive Bayes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เรียกว่า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nb_classifier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รหัส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บรรทัดที่สี่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เหมาะกับตัวแยกประเภทในข้อมูลการฝึกอบรม</w:t>
      </w:r>
    </w:p>
    <w:p w14:paraId="53D8849A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สุดท้าย โมเดลของเราได้รับการฝึกฝนและพร้อมที่จะสร้างการคาดการณ์เกี่ยวกับข้อมูลที่มองไม่เห็น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การดำเนินการนี้ดำเนินการใน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โค้ดบรรทัดที่ห้า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ในขณะ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ที่บรรทัดที่หกจะ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พิมพ์คลาสที่คาดการณ์ไว้สำหรับระเบียน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รายการแรกในข้อมูลการทดสอบ</w:t>
      </w:r>
    </w:p>
    <w:p w14:paraId="3463E24F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76EDCCC8" w14:textId="77777777" w:rsidR="00FA7FB7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495A25CC" wp14:editId="2268E0FF">
            <wp:extent cx="5731510" cy="1383030"/>
            <wp:effectExtent l="0" t="0" r="0" b="127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1DED" w14:textId="7F8E9CD8" w:rsidR="00FA7FB7" w:rsidRPr="00AD2E0C" w:rsidRDefault="00AD2E0C" w:rsidP="00AD2E0C">
      <w:pPr>
        <w:pStyle w:val="af3"/>
      </w:pPr>
      <w:r w:rsidRPr="00AD2E0C">
        <w:rPr>
          <w:rFonts w:hint="cs"/>
          <w:cs/>
        </w:rPr>
        <w:t xml:space="preserve">ภาพที่ </w:t>
      </w:r>
      <w:r w:rsidRPr="00AD2E0C">
        <w:t>2</w:t>
      </w:r>
      <w:r>
        <w:t>7</w:t>
      </w:r>
      <w:r w:rsidRPr="00AD2E0C">
        <w:t xml:space="preserve"> </w:t>
      </w:r>
      <w:r w:rsidRPr="00AD2E0C">
        <w:rPr>
          <w:rFonts w:hint="cs"/>
        </w:rPr>
        <w:t xml:space="preserve">Model </w:t>
      </w:r>
      <w:r w:rsidRPr="00AD2E0C">
        <w:rPr>
          <w:rStyle w:val="aa"/>
          <w:rFonts w:hint="cs"/>
          <w:i w:val="0"/>
          <w:iCs w:val="0"/>
        </w:rPr>
        <w:t>Training and Test datasets.</w:t>
      </w:r>
      <w:r w:rsidRPr="00AD2E0C">
        <w:t xml:space="preserve"> Step</w:t>
      </w:r>
      <w:r>
        <w:t>6</w:t>
      </w:r>
    </w:p>
    <w:p w14:paraId="0046DDF3" w14:textId="77777777" w:rsidR="00FA7FB7" w:rsidRPr="005A7BE0" w:rsidRDefault="00FA7FB7" w:rsidP="005A7BE0">
      <w:pPr>
        <w:pStyle w:val="3"/>
      </w:pPr>
      <w:bookmarkStart w:id="137" w:name="_Toc130469674"/>
      <w:r w:rsidRPr="005A7BE0">
        <w:rPr>
          <w:rFonts w:hint="cs"/>
        </w:rPr>
        <w:t>Step 7 - Computing the Evaluation Metrics</w:t>
      </w:r>
      <w:bookmarkEnd w:id="137"/>
    </w:p>
    <w:p w14:paraId="39BD6661" w14:textId="77777777" w:rsidR="00FA7FB7" w:rsidRPr="00E67709" w:rsidRDefault="00FA7FB7" w:rsidP="0076449E">
      <w:pPr>
        <w:pStyle w:val="afc"/>
        <w:shd w:val="clear" w:color="auto" w:fill="FFFFFF"/>
        <w:spacing w:before="0" w:beforeAutospacing="0" w:after="0" w:afterAutospacing="0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ตอนนี้เราพร้อมที่จะประเมินประสิทธิภาพของแบบจำลองของเรากับข้อมูลการทดสอบแล้ว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การใช้ฟังก์ชัน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metrics.accuracy_score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เราคำนวณความถูกต้องใน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บรรทัดแรกของโค้ด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 และพิมพ์ผลลัพธ์โดยใช้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โค้ดบรรทัดที่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สอง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เราเห็นว่าความแม่นยำอยู่ที่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73%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ซึ่งเป็นคะแนนที่ดี</w:t>
      </w:r>
    </w:p>
    <w:p w14:paraId="320D6C6F" w14:textId="77777777" w:rsidR="00FA7FB7" w:rsidRPr="00E67709" w:rsidRDefault="00FA7FB7" w:rsidP="00E67709">
      <w:pPr>
        <w:pStyle w:val="afc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นอกจากนี้เรายังสามารถคำนวณความถูกต้องผ่านตัวชี้วัดความสับสน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โค้ดบรรทัด ที่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สาม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ด้านล่างสร้างตัวชี้วัดความสับสน ซึ่งอาร์</w:t>
      </w:r>
      <w:proofErr w:type="spellStart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กิวเ</w:t>
      </w:r>
      <w:proofErr w:type="spellEnd"/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มนต์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'labels'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ใช้เพื่อระบุป้ายกำกับคลาสเป้าหมาย (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'positive' ,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'negative', ‘none’, ‘neutral’ 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ในกรณีของเรา)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</w:rPr>
        <w:t> 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บรรทัด</w:t>
      </w:r>
      <w:r w:rsidRPr="00E67709">
        <w:rPr>
          <w:rStyle w:val="aa"/>
          <w:rFonts w:ascii="TH SarabunPSK" w:eastAsiaTheme="majorEastAsia" w:hAnsi="TH SarabunPSK" w:cs="TH SarabunPSK" w:hint="cs"/>
          <w:color w:val="000000" w:themeColor="text1"/>
          <w:szCs w:val="32"/>
          <w:cs/>
        </w:rPr>
        <w:t>ที่สี่</w:t>
      </w:r>
      <w:r w:rsidRPr="00E6770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พิมพ์ตัวชี้วัด</w:t>
      </w:r>
    </w:p>
    <w:p w14:paraId="4805B457" w14:textId="77777777" w:rsidR="00FA7FB7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2C8C60F8" wp14:editId="2070C4C4">
            <wp:extent cx="5731510" cy="1149985"/>
            <wp:effectExtent l="0" t="0" r="0" b="5715"/>
            <wp:docPr id="37" name="รูปภาพ 3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2ADD" w14:textId="22AC7B47" w:rsidR="00AD2E0C" w:rsidRPr="00AD2E0C" w:rsidRDefault="00AD2E0C" w:rsidP="00AD2E0C">
      <w:pPr>
        <w:pStyle w:val="af3"/>
      </w:pPr>
      <w:r w:rsidRPr="00AD2E0C">
        <w:rPr>
          <w:rFonts w:hint="cs"/>
          <w:cs/>
        </w:rPr>
        <w:t xml:space="preserve">ภาพที่ </w:t>
      </w:r>
      <w:r w:rsidRPr="00AD2E0C">
        <w:t>2</w:t>
      </w:r>
      <w:r>
        <w:t>8</w:t>
      </w:r>
      <w:r w:rsidRPr="00AD2E0C">
        <w:t xml:space="preserve"> </w:t>
      </w:r>
      <w:r w:rsidRPr="00AD2E0C">
        <w:rPr>
          <w:rFonts w:hint="cs"/>
        </w:rPr>
        <w:t xml:space="preserve">Model </w:t>
      </w:r>
      <w:r w:rsidRPr="00AD2E0C">
        <w:rPr>
          <w:rStyle w:val="aa"/>
          <w:rFonts w:hint="cs"/>
          <w:i w:val="0"/>
          <w:iCs w:val="0"/>
        </w:rPr>
        <w:t>Training and Test datasets.</w:t>
      </w:r>
      <w:r w:rsidRPr="00AD2E0C">
        <w:t xml:space="preserve"> Step</w:t>
      </w:r>
      <w:r>
        <w:t>7</w:t>
      </w:r>
    </w:p>
    <w:p w14:paraId="07DA5B58" w14:textId="77777777" w:rsidR="00AD2E0C" w:rsidRPr="00E67709" w:rsidRDefault="00AD2E0C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1DE45B87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5C980F6D" w14:textId="77777777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38" w:name="_Toc130469675"/>
      <w:r w:rsidRPr="00E67709">
        <w:rPr>
          <w:rFonts w:ascii="TH SarabunPSK" w:hAnsi="TH SarabunPSK" w:cs="TH SarabunPSK" w:hint="cs"/>
        </w:rPr>
        <w:t>Building Random Forest Classifier</w:t>
      </w:r>
      <w:bookmarkEnd w:id="138"/>
    </w:p>
    <w:p w14:paraId="5094AA14" w14:textId="77777777" w:rsidR="00FA7FB7" w:rsidRPr="00E67709" w:rsidRDefault="00FA7FB7" w:rsidP="00E67709">
      <w:pPr>
        <w:rPr>
          <w:rFonts w:ascii="TH SarabunPSK" w:hAnsi="TH SarabunPSK" w:cs="TH SarabunPSK"/>
          <w:color w:val="000000" w:themeColor="text1"/>
          <w:shd w:val="clear" w:color="auto" w:fill="FFFFFF"/>
        </w:rPr>
      </w:pP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โค้ดสองบรรทัดแรก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ด้านล่างนำเข้าโมดูลที่จำเป็น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บรรทัด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ที่สาม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สร้าง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Random Forest Classifier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ในขณะ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ที่บรรทัดที่สี่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เหมาะกับตัวแยกประเภทในข้อมูลการฝึกอบรม</w:t>
      </w:r>
    </w:p>
    <w:p w14:paraId="724DA72A" w14:textId="77777777" w:rsidR="00FA7FB7" w:rsidRPr="00E67709" w:rsidRDefault="00FA7FB7" w:rsidP="00E67709">
      <w:pPr>
        <w:rPr>
          <w:rFonts w:ascii="TH SarabunPSK" w:hAnsi="TH SarabunPSK" w:cs="TH SarabunPSK"/>
          <w:color w:val="000000" w:themeColor="text1"/>
          <w:shd w:val="clear" w:color="auto" w:fill="FFFFFF"/>
        </w:rPr>
      </w:pPr>
    </w:p>
    <w:p w14:paraId="2812F7A9" w14:textId="77777777" w:rsidR="00FA7FB7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21394F4C" wp14:editId="2EA3E403">
            <wp:extent cx="5731510" cy="661035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รูปภาพ 3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9727" w14:textId="77777777" w:rsidR="00AD2E0C" w:rsidRPr="00E67709" w:rsidRDefault="00AD2E0C" w:rsidP="00AD2E0C">
      <w:pPr>
        <w:pStyle w:val="af3"/>
      </w:pPr>
      <w:r w:rsidRPr="00AD2E0C">
        <w:rPr>
          <w:rFonts w:hint="cs"/>
          <w:cs/>
        </w:rPr>
        <w:t xml:space="preserve">ภาพที่ </w:t>
      </w:r>
      <w:r w:rsidRPr="00AD2E0C">
        <w:t>2</w:t>
      </w:r>
      <w:r>
        <w:t>9</w:t>
      </w:r>
      <w:r w:rsidRPr="00AD2E0C">
        <w:t xml:space="preserve"> </w:t>
      </w:r>
      <w:r w:rsidRPr="00E67709">
        <w:rPr>
          <w:rFonts w:hint="cs"/>
        </w:rPr>
        <w:t>Building Random Forest Classifier</w:t>
      </w:r>
    </w:p>
    <w:p w14:paraId="5F0A69FE" w14:textId="2B6D6958" w:rsidR="00AD2E0C" w:rsidRPr="00AD2E0C" w:rsidRDefault="00AD2E0C" w:rsidP="00AD2E0C">
      <w:pPr>
        <w:pStyle w:val="af3"/>
      </w:pPr>
    </w:p>
    <w:p w14:paraId="412FBA49" w14:textId="77777777" w:rsidR="00AD2E0C" w:rsidRPr="00E67709" w:rsidRDefault="00AD2E0C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7AB3DC8B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เมื่อการฝึกโมเดลเสร็จสิ้น เราใช้โมเดลเพื่อสร้างการคาดการณ์เกี่ยวกับข้อมูลการทดสอบ ซึ่งจะทำใน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โค้ดบรรทัดแรก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ด้านล่าง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บรรทัด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ที่สอง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พิมพ์คลาสที่คาดการณ์ไว้สำหรับ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 xml:space="preserve">10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ระเบียนแรกในข้อมูลการทดสอบ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โค้ดบรรทัด ที่</w:t>
      </w:r>
      <w:r w:rsidRPr="00E67709">
        <w:rPr>
          <w:rStyle w:val="aa"/>
          <w:rFonts w:ascii="TH SarabunPSK" w:hAnsi="TH SarabunPSK" w:cs="TH SarabunPSK" w:hint="cs"/>
          <w:color w:val="000000" w:themeColor="text1"/>
          <w:shd w:val="clear" w:color="auto" w:fill="FFFFFF"/>
          <w:cs/>
        </w:rPr>
        <w:t>สามและสี่จะ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>คำนวณและพิมพ์คะแนนความถูกต้องตามลำดับ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 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  <w:cs/>
        </w:rPr>
        <w:t xml:space="preserve">เราเห็นว่าความแม่นยำเพิ่มขึ้นเหลือ </w:t>
      </w:r>
      <w:r w:rsidRPr="00E67709">
        <w:rPr>
          <w:rFonts w:ascii="TH SarabunPSK" w:hAnsi="TH SarabunPSK" w:cs="TH SarabunPSK" w:hint="cs"/>
          <w:color w:val="000000" w:themeColor="text1"/>
          <w:shd w:val="clear" w:color="auto" w:fill="FFFFFF"/>
        </w:rPr>
        <w:t>77.2%</w:t>
      </w:r>
    </w:p>
    <w:p w14:paraId="6120ABA4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3D65A931" w14:textId="77777777" w:rsidR="00FA7FB7" w:rsidRDefault="00FA7FB7" w:rsidP="00E67709">
      <w:pPr>
        <w:rPr>
          <w:rFonts w:ascii="TH SarabunPSK" w:hAnsi="TH SarabunPSK" w:cs="TH SarabunPSK"/>
          <w:b/>
          <w:bCs/>
          <w:color w:val="000000" w:themeColor="text1"/>
        </w:rPr>
      </w:pPr>
      <w:r w:rsidRPr="00E67709">
        <w:rPr>
          <w:rFonts w:ascii="TH SarabunPSK" w:hAnsi="TH SarabunPSK" w:cs="TH SarabunPSK" w:hint="cs"/>
          <w:b/>
          <w:bCs/>
          <w:noProof/>
          <w:color w:val="000000" w:themeColor="text1"/>
        </w:rPr>
        <w:drawing>
          <wp:inline distT="0" distB="0" distL="0" distR="0" wp14:anchorId="606F12EA" wp14:editId="20359452">
            <wp:extent cx="5731510" cy="1584960"/>
            <wp:effectExtent l="0" t="0" r="0" b="2540"/>
            <wp:docPr id="39" name="รูปภาพ 3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รูปภาพ 3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6C27" w14:textId="4824C11C" w:rsidR="005A7BE0" w:rsidRPr="00AD2E0C" w:rsidRDefault="00AD2E0C" w:rsidP="00AD2E0C">
      <w:pPr>
        <w:pStyle w:val="af3"/>
      </w:pPr>
      <w:r w:rsidRPr="00AD2E0C">
        <w:rPr>
          <w:rFonts w:hint="cs"/>
          <w:cs/>
        </w:rPr>
        <w:t xml:space="preserve">ภาพที่ </w:t>
      </w:r>
      <w:r>
        <w:t>30</w:t>
      </w:r>
      <w:r w:rsidRPr="00AD2E0C">
        <w:t xml:space="preserve"> </w:t>
      </w:r>
      <w:r w:rsidRPr="00E67709">
        <w:rPr>
          <w:rFonts w:hint="cs"/>
        </w:rPr>
        <w:t>Building Random Forest Classifier</w:t>
      </w:r>
      <w:r>
        <w:t xml:space="preserve"> 2</w:t>
      </w:r>
    </w:p>
    <w:p w14:paraId="1185DF8F" w14:textId="29364EF3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39" w:name="_Toc130469676"/>
      <w:r w:rsidRPr="00E67709">
        <w:rPr>
          <w:rFonts w:ascii="TH SarabunPSK" w:hAnsi="TH SarabunPSK" w:cs="TH SarabunPSK" w:hint="cs"/>
          <w:cs/>
        </w:rPr>
        <w:lastRenderedPageBreak/>
        <w:t xml:space="preserve">ทดลองทำ </w:t>
      </w:r>
      <w:r w:rsidRPr="00E67709">
        <w:rPr>
          <w:rFonts w:ascii="TH SarabunPSK" w:hAnsi="TH SarabunPSK" w:cs="TH SarabunPSK" w:hint="cs"/>
        </w:rPr>
        <w:t>Sentiment Analysis Naïve Bayes Classifier</w:t>
      </w:r>
      <w:bookmarkEnd w:id="139"/>
    </w:p>
    <w:p w14:paraId="57DE1A62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EA70C98" w14:textId="77777777" w:rsidR="00FA7FB7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4287C430" wp14:editId="6D7E3A54">
            <wp:extent cx="5731510" cy="2306955"/>
            <wp:effectExtent l="0" t="0" r="0" b="4445"/>
            <wp:docPr id="40" name="รูปภาพ 4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4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3BCA" w14:textId="57F3C418" w:rsidR="00AD2E0C" w:rsidRPr="00E67709" w:rsidRDefault="00AD2E0C" w:rsidP="00AD2E0C">
      <w:pPr>
        <w:pStyle w:val="af3"/>
        <w:rPr>
          <w:rFonts w:hint="cs"/>
          <w:cs/>
        </w:rPr>
      </w:pPr>
      <w:r w:rsidRPr="00AD2E0C">
        <w:rPr>
          <w:rFonts w:hint="cs"/>
          <w:cs/>
        </w:rPr>
        <w:t xml:space="preserve">ภาพที่ </w:t>
      </w:r>
      <w:r w:rsidR="009E6931">
        <w:t>31</w:t>
      </w:r>
      <w:r w:rsidRPr="00AD2E0C">
        <w:t xml:space="preserve"> </w:t>
      </w:r>
      <w:r w:rsidR="009E6931" w:rsidRPr="00E67709">
        <w:rPr>
          <w:rFonts w:ascii="TH SarabunPSK" w:hAnsi="TH SarabunPSK" w:cs="TH SarabunPSK" w:hint="cs"/>
          <w:cs/>
        </w:rPr>
        <w:t xml:space="preserve">ทำ </w:t>
      </w:r>
      <w:r w:rsidR="009E6931" w:rsidRPr="00E67709">
        <w:rPr>
          <w:rFonts w:ascii="TH SarabunPSK" w:hAnsi="TH SarabunPSK" w:cs="TH SarabunPSK" w:hint="cs"/>
        </w:rPr>
        <w:t>Sentiment Analysis Naïve Bayes Classifier</w:t>
      </w:r>
      <w:r w:rsidR="009E6931">
        <w:t xml:space="preserve"> </w:t>
      </w:r>
      <w:r w:rsidR="009E6931">
        <w:rPr>
          <w:rFonts w:hint="cs"/>
          <w:cs/>
        </w:rPr>
        <w:t>(</w:t>
      </w:r>
      <w:r w:rsidR="009E6931">
        <w:t>Import Library</w:t>
      </w:r>
      <w:r w:rsidR="009E6931">
        <w:rPr>
          <w:rFonts w:hint="cs"/>
          <w:cs/>
        </w:rPr>
        <w:t>)</w:t>
      </w:r>
    </w:p>
    <w:p w14:paraId="0D4FEB50" w14:textId="77777777" w:rsidR="00AD2E0C" w:rsidRPr="00E67709" w:rsidRDefault="00AD2E0C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99B321B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1DE1EA3" w14:textId="77777777" w:rsidR="00FA7FB7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1E90A101" wp14:editId="2D7D59D6">
            <wp:extent cx="5731510" cy="2754630"/>
            <wp:effectExtent l="0" t="0" r="0" b="1270"/>
            <wp:docPr id="41" name="รูปภาพ 41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72DD" w14:textId="64074901" w:rsidR="009E6931" w:rsidRPr="009E6931" w:rsidRDefault="009E6931" w:rsidP="009E6931">
      <w:pPr>
        <w:pStyle w:val="af3"/>
        <w:rPr>
          <w:rFonts w:hint="cs"/>
        </w:rPr>
      </w:pPr>
      <w:r w:rsidRPr="00AD2E0C">
        <w:rPr>
          <w:rFonts w:hint="cs"/>
          <w:cs/>
        </w:rPr>
        <w:t xml:space="preserve">ภาพที่ </w:t>
      </w:r>
      <w:r>
        <w:t>3</w:t>
      </w:r>
      <w:r>
        <w:t>2</w:t>
      </w:r>
      <w:r w:rsidRPr="00AD2E0C"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ทำ </w:t>
      </w:r>
      <w:r w:rsidRPr="00E67709">
        <w:rPr>
          <w:rFonts w:ascii="TH SarabunPSK" w:hAnsi="TH SarabunPSK" w:cs="TH SarabunPSK" w:hint="cs"/>
        </w:rPr>
        <w:t>Sentiment Analysis Naïve Bayes Classifier</w:t>
      </w:r>
      <w:r>
        <w:t xml:space="preserve"> </w:t>
      </w:r>
      <w:r>
        <w:rPr>
          <w:rFonts w:hint="cs"/>
          <w:cs/>
        </w:rPr>
        <w:t>(</w:t>
      </w:r>
      <w:r>
        <w:t>Dataset</w:t>
      </w:r>
      <w:r>
        <w:rPr>
          <w:rFonts w:hint="cs"/>
          <w:cs/>
        </w:rPr>
        <w:t>)</w:t>
      </w:r>
    </w:p>
    <w:p w14:paraId="3EA46AFA" w14:textId="77777777" w:rsidR="009E6931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3CEC429B" wp14:editId="4EC4024F">
            <wp:extent cx="5731510" cy="2550795"/>
            <wp:effectExtent l="0" t="0" r="0" b="190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4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50996DE9" wp14:editId="291A5BFD">
            <wp:extent cx="5731510" cy="2254250"/>
            <wp:effectExtent l="0" t="0" r="0" b="635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7347B24D" wp14:editId="2090396C">
            <wp:extent cx="5731510" cy="2174875"/>
            <wp:effectExtent l="0" t="0" r="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รูปภาพ 4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0B1D" w14:textId="068886B4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57F7AB0A" wp14:editId="5369916C">
            <wp:extent cx="5731510" cy="3480435"/>
            <wp:effectExtent l="0" t="0" r="0" b="0"/>
            <wp:docPr id="45" name="รูปภาพ 45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13FCC091" wp14:editId="62743677">
            <wp:extent cx="5731510" cy="3383280"/>
            <wp:effectExtent l="0" t="0" r="0" b="0"/>
            <wp:docPr id="46" name="รูปภาพ 4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0EEE" w14:textId="3BFACEC5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1F5A717D" wp14:editId="6BC07E5B">
            <wp:extent cx="5731510" cy="2983865"/>
            <wp:effectExtent l="0" t="0" r="0" b="635"/>
            <wp:docPr id="47" name="รูปภาพ 4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รูปภาพ 4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52BC60DE" wp14:editId="1FDD0F93">
            <wp:extent cx="5731510" cy="885825"/>
            <wp:effectExtent l="0" t="0" r="0" b="3175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6FAA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D12B73A" w14:textId="3AAA81EF" w:rsidR="00FA7FB7" w:rsidRPr="00E67709" w:rsidRDefault="00FA7FB7" w:rsidP="00E67709">
      <w:pPr>
        <w:pStyle w:val="20"/>
        <w:rPr>
          <w:rFonts w:ascii="TH SarabunPSK" w:hAnsi="TH SarabunPSK" w:cs="TH SarabunPSK"/>
        </w:rPr>
      </w:pPr>
      <w:bookmarkStart w:id="140" w:name="_Toc130469677"/>
      <w:r w:rsidRPr="00E67709">
        <w:rPr>
          <w:rFonts w:ascii="TH SarabunPSK" w:hAnsi="TH SarabunPSK" w:cs="TH SarabunPSK" w:hint="cs"/>
          <w:cs/>
        </w:rPr>
        <w:t xml:space="preserve">ปรับแก้ไข </w:t>
      </w:r>
      <w:r w:rsidRPr="00E67709">
        <w:rPr>
          <w:rFonts w:ascii="TH SarabunPSK" w:hAnsi="TH SarabunPSK" w:cs="TH SarabunPSK" w:hint="cs"/>
        </w:rPr>
        <w:t>Sentiment Analysis Naïve Bayes Classifier</w:t>
      </w:r>
      <w:bookmarkEnd w:id="140"/>
    </w:p>
    <w:p w14:paraId="020C308C" w14:textId="381038C5" w:rsidR="00FA7FB7" w:rsidRPr="0047661A" w:rsidRDefault="00FA7FB7" w:rsidP="0047661A">
      <w:pPr>
        <w:pStyle w:val="3"/>
        <w:rPr>
          <w:cs/>
        </w:rPr>
      </w:pPr>
      <w:bookmarkStart w:id="141" w:name="_Toc130469678"/>
      <w:r w:rsidRPr="0047661A">
        <w:rPr>
          <w:rFonts w:hint="cs"/>
          <w:cs/>
        </w:rPr>
        <w:t>การเปรียบเทียบ โดยใช้</w:t>
      </w:r>
      <w:r w:rsidRPr="0047661A">
        <w:rPr>
          <w:rFonts w:hint="cs"/>
        </w:rPr>
        <w:t xml:space="preserve"> Model Naïve baye</w:t>
      </w:r>
      <w:bookmarkEnd w:id="141"/>
    </w:p>
    <w:p w14:paraId="28AF23BB" w14:textId="61F0F5C0" w:rsidR="00FA7FB7" w:rsidRPr="00E67709" w:rsidRDefault="00FA7FB7" w:rsidP="0076449E">
      <w:pPr>
        <w:ind w:firstLine="7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โดยการเปรียบเทียบระหว่างใช้ ข่าวสารที่นำมาผ่านกระบวนการ </w:t>
      </w:r>
      <w:r w:rsidRPr="00E67709">
        <w:rPr>
          <w:rFonts w:ascii="TH SarabunPSK" w:hAnsi="TH SarabunPSK" w:cs="TH SarabunPSK" w:hint="cs"/>
        </w:rPr>
        <w:t xml:space="preserve">NLP </w:t>
      </w:r>
      <w:r w:rsidRPr="00E67709">
        <w:rPr>
          <w:rFonts w:ascii="TH SarabunPSK" w:hAnsi="TH SarabunPSK" w:cs="TH SarabunPSK" w:hint="cs"/>
          <w:cs/>
        </w:rPr>
        <w:t xml:space="preserve">และ ข่าวสารดังเดิมจะมี </w:t>
      </w:r>
      <w:r w:rsidRPr="00E67709">
        <w:rPr>
          <w:rFonts w:ascii="TH SarabunPSK" w:hAnsi="TH SarabunPSK" w:cs="TH SarabunPSK" w:hint="cs"/>
        </w:rPr>
        <w:t xml:space="preserve">% </w:t>
      </w:r>
      <w:r w:rsidRPr="00E67709">
        <w:rPr>
          <w:rFonts w:ascii="TH SarabunPSK" w:hAnsi="TH SarabunPSK" w:cs="TH SarabunPSK" w:hint="cs"/>
          <w:cs/>
        </w:rPr>
        <w:t>ความแม่นยำที่แตกต่างกัน โดยที่</w:t>
      </w:r>
      <w:r w:rsidRPr="00E67709">
        <w:rPr>
          <w:rFonts w:ascii="TH SarabunPSK" w:hAnsi="TH SarabunPSK" w:cs="TH SarabunPSK" w:hint="cs"/>
        </w:rPr>
        <w:t xml:space="preserve"> %</w:t>
      </w:r>
      <w:r w:rsidRPr="00E67709">
        <w:rPr>
          <w:rFonts w:ascii="TH SarabunPSK" w:hAnsi="TH SarabunPSK" w:cs="TH SarabunPSK" w:hint="cs"/>
          <w:cs/>
        </w:rPr>
        <w:t>ความแม่นยำจากการ</w:t>
      </w:r>
      <w:r w:rsidRPr="00E67709">
        <w:rPr>
          <w:rFonts w:ascii="TH SarabunPSK" w:hAnsi="TH SarabunPSK" w:cs="TH SarabunPSK" w:hint="cs"/>
        </w:rPr>
        <w:t xml:space="preserve"> Test </w:t>
      </w:r>
      <w:r w:rsidRPr="00E67709">
        <w:rPr>
          <w:rFonts w:ascii="TH SarabunPSK" w:hAnsi="TH SarabunPSK" w:cs="TH SarabunPSK" w:hint="cs"/>
          <w:cs/>
        </w:rPr>
        <w:t>โดยใช้</w:t>
      </w:r>
      <w:r w:rsidRPr="00E67709">
        <w:rPr>
          <w:rFonts w:ascii="TH SarabunPSK" w:hAnsi="TH SarabunPSK" w:cs="TH SarabunPSK" w:hint="cs"/>
        </w:rPr>
        <w:t xml:space="preserve"> Model Naïve baye </w:t>
      </w:r>
      <w:r w:rsidRPr="00E67709">
        <w:rPr>
          <w:rFonts w:ascii="TH SarabunPSK" w:hAnsi="TH SarabunPSK" w:cs="TH SarabunPSK" w:hint="cs"/>
          <w:cs/>
        </w:rPr>
        <w:t>ข่าวสารที่นำมาผ่านกระ</w:t>
      </w:r>
      <w:proofErr w:type="spellStart"/>
      <w:r w:rsidRPr="00E67709">
        <w:rPr>
          <w:rFonts w:ascii="TH SarabunPSK" w:hAnsi="TH SarabunPSK" w:cs="TH SarabunPSK" w:hint="cs"/>
          <w:cs/>
        </w:rPr>
        <w:t>บไ</w:t>
      </w:r>
      <w:proofErr w:type="spellEnd"/>
      <w:r w:rsidRPr="00E67709">
        <w:rPr>
          <w:rFonts w:ascii="TH SarabunPSK" w:hAnsi="TH SarabunPSK" w:cs="TH SarabunPSK" w:hint="cs"/>
          <w:cs/>
        </w:rPr>
        <w:t xml:space="preserve">ด้วนการ </w:t>
      </w:r>
      <w:r w:rsidRPr="00E67709">
        <w:rPr>
          <w:rFonts w:ascii="TH SarabunPSK" w:hAnsi="TH SarabunPSK" w:cs="TH SarabunPSK" w:hint="cs"/>
        </w:rPr>
        <w:t>NLP</w:t>
      </w:r>
      <w:r w:rsidRPr="00E67709">
        <w:rPr>
          <w:rFonts w:ascii="TH SarabunPSK" w:hAnsi="TH SarabunPSK" w:cs="TH SarabunPSK" w:hint="cs"/>
          <w:cs/>
        </w:rPr>
        <w:t xml:space="preserve"> จะได้ความแม่นยำอยู่ที่  </w:t>
      </w:r>
      <w:r w:rsidRPr="00E67709">
        <w:rPr>
          <w:rFonts w:ascii="TH SarabunPSK" w:hAnsi="TH SarabunPSK" w:cs="TH SarabunPSK" w:hint="cs"/>
        </w:rPr>
        <w:t xml:space="preserve">75.55% </w:t>
      </w:r>
      <w:r w:rsidRPr="00E67709">
        <w:rPr>
          <w:rFonts w:ascii="TH SarabunPSK" w:hAnsi="TH SarabunPSK" w:cs="TH SarabunPSK" w:hint="cs"/>
          <w:cs/>
        </w:rPr>
        <w:t>และ ข่าวสารดังเดิม</w:t>
      </w:r>
      <w:r w:rsidRPr="00E67709">
        <w:rPr>
          <w:rFonts w:ascii="TH SarabunPSK" w:hAnsi="TH SarabunPSK" w:cs="TH SarabunPSK" w:hint="cs"/>
        </w:rPr>
        <w:t xml:space="preserve"> </w:t>
      </w:r>
      <w:r w:rsidRPr="00E67709">
        <w:rPr>
          <w:rFonts w:ascii="TH SarabunPSK" w:hAnsi="TH SarabunPSK" w:cs="TH SarabunPSK" w:hint="cs"/>
          <w:cs/>
        </w:rPr>
        <w:t xml:space="preserve">จะได้ความแม่นยำอยู่ที่ </w:t>
      </w:r>
      <w:r w:rsidRPr="00E67709">
        <w:rPr>
          <w:rFonts w:ascii="TH SarabunPSK" w:hAnsi="TH SarabunPSK" w:cs="TH SarabunPSK" w:hint="cs"/>
        </w:rPr>
        <w:t>76.35%</w:t>
      </w:r>
    </w:p>
    <w:p w14:paraId="61FA919A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59264" behindDoc="0" locked="0" layoutInCell="1" allowOverlap="1" wp14:anchorId="7EAB3598" wp14:editId="0933F518">
            <wp:simplePos x="0" y="0"/>
            <wp:positionH relativeFrom="column">
              <wp:posOffset>859865</wp:posOffset>
            </wp:positionH>
            <wp:positionV relativeFrom="paragraph">
              <wp:posOffset>256540</wp:posOffset>
            </wp:positionV>
            <wp:extent cx="4114800" cy="2428875"/>
            <wp:effectExtent l="0" t="0" r="0" b="0"/>
            <wp:wrapSquare wrapText="bothSides"/>
            <wp:docPr id="57" name="รูปภาพ 57" descr="รูปภาพประกอบด้วย ข้อความ, ภาพหน้าจอ, จอภาพ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, ภาพหน้าจอ, จอภาพ, หน้าจอ&#10;&#10;คำอธิบายที่สร้างโดยอัตโนมัติ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B0BB87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B170A2C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DEE3BE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77D324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89B378A" w14:textId="07A90F60" w:rsidR="00FA7FB7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E82F819" w14:textId="0871CD89" w:rsidR="008D2195" w:rsidRPr="00E67709" w:rsidRDefault="008D2195" w:rsidP="008D2195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42" w:name="_Toc123919373"/>
      <w:r>
        <w:rPr>
          <w:cs/>
        </w:rPr>
        <w:t xml:space="preserve">ภาพที่ </w:t>
      </w:r>
      <w:r w:rsidR="009E6931">
        <w:t>33</w:t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ข่าวสารดั้งเดิม</w:t>
      </w:r>
      <w:bookmarkEnd w:id="142"/>
    </w:p>
    <w:p w14:paraId="7BBF787D" w14:textId="6174AEC0" w:rsidR="008D2195" w:rsidRPr="00E67709" w:rsidRDefault="008D2195" w:rsidP="008D2195">
      <w:pPr>
        <w:pStyle w:val="af3"/>
        <w:rPr>
          <w:rFonts w:ascii="TH SarabunPSK" w:hAnsi="TH SarabunPSK" w:cs="TH SarabunPSK"/>
          <w:b/>
          <w:bCs/>
          <w:sz w:val="36"/>
          <w:szCs w:val="36"/>
        </w:rPr>
      </w:pPr>
    </w:p>
    <w:p w14:paraId="617EEC2A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294E4A59" wp14:editId="3B870DC0">
            <wp:simplePos x="0" y="0"/>
            <wp:positionH relativeFrom="column">
              <wp:posOffset>859865</wp:posOffset>
            </wp:positionH>
            <wp:positionV relativeFrom="paragraph">
              <wp:posOffset>189865</wp:posOffset>
            </wp:positionV>
            <wp:extent cx="4181475" cy="2409190"/>
            <wp:effectExtent l="0" t="0" r="0" b="3810"/>
            <wp:wrapSquare wrapText="bothSides"/>
            <wp:docPr id="48" name="รูปภาพ 4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36ECEF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F2C7953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837193B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4CFA920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D980F68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6AA59843" w14:textId="4F77A922" w:rsidR="00FA7FB7" w:rsidRPr="00E67709" w:rsidRDefault="008D2195" w:rsidP="00764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43" w:name="_Toc123919374"/>
      <w:r>
        <w:rPr>
          <w:cs/>
        </w:rPr>
        <w:t xml:space="preserve">ภาพที่ </w:t>
      </w:r>
      <w:r w:rsidR="009E6931">
        <w:t>34</w:t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 ผ่านกระบวนการ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NLP</w:t>
      </w:r>
      <w:bookmarkEnd w:id="143"/>
    </w:p>
    <w:p w14:paraId="6DCF2E75" w14:textId="66B2252B" w:rsidR="00FA7FB7" w:rsidRPr="0047661A" w:rsidRDefault="00FA7FB7" w:rsidP="0047661A">
      <w:pPr>
        <w:pStyle w:val="3"/>
      </w:pPr>
      <w:bookmarkStart w:id="144" w:name="_Toc130469679"/>
      <w:r w:rsidRPr="0047661A">
        <w:rPr>
          <w:rFonts w:hint="cs"/>
          <w:cs/>
        </w:rPr>
        <w:lastRenderedPageBreak/>
        <w:t xml:space="preserve">การเปรียบเทียบโดยใช้ข่าวสารที่ไม่ได้รับการเทรน โดยใช้ </w:t>
      </w:r>
      <w:r w:rsidRPr="0047661A">
        <w:rPr>
          <w:rFonts w:hint="cs"/>
        </w:rPr>
        <w:t>Model Naïve baye</w:t>
      </w:r>
      <w:bookmarkEnd w:id="144"/>
    </w:p>
    <w:p w14:paraId="403642D4" w14:textId="77777777" w:rsidR="00FA7FB7" w:rsidRPr="00E67709" w:rsidRDefault="00FA7FB7" w:rsidP="0076449E">
      <w:pPr>
        <w:ind w:firstLine="720"/>
        <w:rPr>
          <w:rFonts w:ascii="TH SarabunPSK" w:hAnsi="TH SarabunPSK" w:cs="TH SarabunPSK"/>
        </w:rPr>
      </w:pPr>
      <w:r w:rsidRPr="00E67709">
        <w:rPr>
          <w:rFonts w:ascii="TH SarabunPSK" w:hAnsi="TH SarabunPSK" w:cs="TH SarabunPSK" w:hint="cs"/>
          <w:cs/>
        </w:rPr>
        <w:t xml:space="preserve">โดยการเปรียบเทียบเป็นแบ่งข้อมูลออกจากระบบ </w:t>
      </w:r>
      <w:r w:rsidRPr="00E67709">
        <w:rPr>
          <w:rFonts w:ascii="TH SarabunPSK" w:hAnsi="TH SarabunPSK" w:cs="TH SarabunPSK" w:hint="cs"/>
        </w:rPr>
        <w:t xml:space="preserve">Data set </w:t>
      </w:r>
      <w:r w:rsidRPr="00E67709">
        <w:rPr>
          <w:rFonts w:ascii="TH SarabunPSK" w:hAnsi="TH SarabunPSK" w:cs="TH SarabunPSK" w:hint="cs"/>
          <w:cs/>
        </w:rPr>
        <w:t xml:space="preserve">โดยที่ </w:t>
      </w:r>
      <w:r w:rsidRPr="00E67709">
        <w:rPr>
          <w:rFonts w:ascii="TH SarabunPSK" w:hAnsi="TH SarabunPSK" w:cs="TH SarabunPSK" w:hint="cs"/>
        </w:rPr>
        <w:t xml:space="preserve">Data set </w:t>
      </w:r>
      <w:r w:rsidRPr="00E67709">
        <w:rPr>
          <w:rFonts w:ascii="TH SarabunPSK" w:hAnsi="TH SarabunPSK" w:cs="TH SarabunPSK" w:hint="cs"/>
          <w:cs/>
        </w:rPr>
        <w:t>มีข้อมูลทั้งหมด</w:t>
      </w:r>
      <w:r w:rsidRPr="00E67709">
        <w:rPr>
          <w:rFonts w:ascii="TH SarabunPSK" w:hAnsi="TH SarabunPSK" w:cs="TH SarabunPSK" w:hint="cs"/>
        </w:rPr>
        <w:t xml:space="preserve"> 10,570 record </w:t>
      </w:r>
      <w:r w:rsidRPr="00E67709">
        <w:rPr>
          <w:rFonts w:ascii="TH SarabunPSK" w:hAnsi="TH SarabunPSK" w:cs="TH SarabunPSK" w:hint="cs"/>
          <w:cs/>
        </w:rPr>
        <w:t>โดย</w:t>
      </w:r>
      <w:r w:rsidRPr="00E67709">
        <w:rPr>
          <w:rFonts w:ascii="TH SarabunPSK" w:hAnsi="TH SarabunPSK" w:cs="TH SarabunPSK" w:hint="cs"/>
        </w:rPr>
        <w:t xml:space="preserve"> 10,000 record </w:t>
      </w:r>
      <w:r w:rsidRPr="00E67709">
        <w:rPr>
          <w:rFonts w:ascii="TH SarabunPSK" w:hAnsi="TH SarabunPSK" w:cs="TH SarabunPSK" w:hint="cs"/>
          <w:cs/>
        </w:rPr>
        <w:t xml:space="preserve">ทำการใช้ในการ </w:t>
      </w:r>
      <w:r w:rsidRPr="00E67709">
        <w:rPr>
          <w:rFonts w:ascii="TH SarabunPSK" w:hAnsi="TH SarabunPSK" w:cs="TH SarabunPSK" w:hint="cs"/>
        </w:rPr>
        <w:t xml:space="preserve">Train 80%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test 20% </w:t>
      </w:r>
      <w:r w:rsidRPr="00E67709">
        <w:rPr>
          <w:rFonts w:ascii="TH SarabunPSK" w:hAnsi="TH SarabunPSK" w:cs="TH SarabunPSK" w:hint="cs"/>
          <w:cs/>
        </w:rPr>
        <w:t xml:space="preserve">และ </w:t>
      </w:r>
      <w:r w:rsidRPr="00E67709">
        <w:rPr>
          <w:rFonts w:ascii="TH SarabunPSK" w:hAnsi="TH SarabunPSK" w:cs="TH SarabunPSK" w:hint="cs"/>
        </w:rPr>
        <w:t xml:space="preserve">570 record </w:t>
      </w:r>
      <w:r w:rsidRPr="00E67709">
        <w:rPr>
          <w:rFonts w:ascii="TH SarabunPSK" w:hAnsi="TH SarabunPSK" w:cs="TH SarabunPSK" w:hint="cs"/>
          <w:cs/>
        </w:rPr>
        <w:t>ใช้ในการทดสอบจริง โดยความแม่นยำที่ได้ ข่าวสารดังเดิม</w:t>
      </w:r>
      <w:r w:rsidRPr="00E67709">
        <w:rPr>
          <w:rFonts w:ascii="TH SarabunPSK" w:hAnsi="TH SarabunPSK" w:cs="TH SarabunPSK" w:hint="cs"/>
        </w:rPr>
        <w:t xml:space="preserve"> 75.26% </w:t>
      </w:r>
      <w:r w:rsidRPr="00E67709">
        <w:rPr>
          <w:rFonts w:ascii="TH SarabunPSK" w:hAnsi="TH SarabunPSK" w:cs="TH SarabunPSK" w:hint="cs"/>
          <w:cs/>
        </w:rPr>
        <w:t>และ ข่าวสาร ผ่านกระบวนการ</w:t>
      </w:r>
      <w:r w:rsidRPr="00E67709">
        <w:rPr>
          <w:rFonts w:ascii="TH SarabunPSK" w:hAnsi="TH SarabunPSK" w:cs="TH SarabunPSK" w:hint="cs"/>
        </w:rPr>
        <w:t>NLP</w:t>
      </w:r>
      <w:r w:rsidRPr="00E67709">
        <w:rPr>
          <w:rFonts w:ascii="TH SarabunPSK" w:hAnsi="TH SarabunPSK" w:cs="TH SarabunPSK" w:hint="cs"/>
          <w:cs/>
        </w:rPr>
        <w:t xml:space="preserve"> </w:t>
      </w:r>
      <w:r w:rsidRPr="00E67709">
        <w:rPr>
          <w:rFonts w:ascii="TH SarabunPSK" w:hAnsi="TH SarabunPSK" w:cs="TH SarabunPSK" w:hint="cs"/>
        </w:rPr>
        <w:t>64.35%</w:t>
      </w:r>
    </w:p>
    <w:p w14:paraId="7CAE9076" w14:textId="77777777" w:rsidR="00FA7FB7" w:rsidRPr="00E67709" w:rsidRDefault="00FA7FB7" w:rsidP="00E6770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FE8E9B7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47275B49" wp14:editId="4BE5E5DF">
            <wp:extent cx="4935071" cy="1990213"/>
            <wp:effectExtent l="0" t="0" r="5715" b="3810"/>
            <wp:docPr id="50" name="รูปภาพ 5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775" cy="199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A6B5" w14:textId="73F53D49" w:rsidR="00FA7FB7" w:rsidRPr="00E67709" w:rsidRDefault="008D2195" w:rsidP="0076449E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45" w:name="_Toc123919375"/>
      <w:r>
        <w:rPr>
          <w:cs/>
        </w:rPr>
        <w:t xml:space="preserve">ภาพที่ </w:t>
      </w:r>
      <w:r w:rsidR="009E6931">
        <w:t>35</w:t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ข่าวสารดั้งเดิม</w:t>
      </w:r>
      <w:bookmarkEnd w:id="145"/>
    </w:p>
    <w:p w14:paraId="570962F1" w14:textId="77777777" w:rsidR="00FA7FB7" w:rsidRPr="00E67709" w:rsidRDefault="00FA7FB7" w:rsidP="00E6770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67709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4DB07A7F" wp14:editId="065835DA">
            <wp:extent cx="4975412" cy="1734173"/>
            <wp:effectExtent l="0" t="0" r="3175" b="6350"/>
            <wp:docPr id="51" name="รูปภาพ 5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54" cy="174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531F" w14:textId="652BFE85" w:rsidR="008D2195" w:rsidRDefault="008D2195" w:rsidP="0047661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146" w:name="_Toc123919376"/>
      <w:r>
        <w:rPr>
          <w:cs/>
        </w:rPr>
        <w:t xml:space="preserve">ภาพที่ </w:t>
      </w:r>
      <w:r w:rsidR="009E6931">
        <w:t>36</w:t>
      </w:r>
      <w:r>
        <w:rPr>
          <w:rFonts w:hint="cs"/>
          <w:cs/>
        </w:rPr>
        <w:t xml:space="preserve"> </w:t>
      </w: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>ข่าวสาร ผ่านกระบวนการ</w:t>
      </w:r>
      <w:r w:rsidRPr="00E67709">
        <w:rPr>
          <w:rFonts w:ascii="TH SarabunPSK" w:hAnsi="TH SarabunPSK" w:cs="TH SarabunPSK" w:hint="cs"/>
          <w:b/>
          <w:bCs/>
          <w:sz w:val="36"/>
          <w:szCs w:val="36"/>
        </w:rPr>
        <w:t>NLP</w:t>
      </w:r>
      <w:bookmarkEnd w:id="146"/>
    </w:p>
    <w:p w14:paraId="3F136146" w14:textId="77777777" w:rsidR="0047661A" w:rsidRDefault="0047661A" w:rsidP="0047661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4960DC6" w14:textId="77777777" w:rsidR="0047661A" w:rsidRDefault="0047661A" w:rsidP="0047661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7C707B0" w14:textId="5587DE28" w:rsidR="00A33C5C" w:rsidRDefault="00A33C5C" w:rsidP="00A33C5C">
      <w:pPr>
        <w:pStyle w:val="20"/>
        <w:rPr>
          <w:rFonts w:ascii="TH SarabunPSK" w:hAnsi="TH SarabunPSK" w:cs="TH SarabunPSK"/>
        </w:rPr>
      </w:pPr>
      <w:bookmarkStart w:id="147" w:name="_Toc130469680"/>
      <w:r>
        <w:rPr>
          <w:rFonts w:ascii="TH SarabunPSK" w:hAnsi="TH SarabunPSK" w:cs="TH SarabunPSK"/>
        </w:rPr>
        <w:lastRenderedPageBreak/>
        <w:t>Frameworks Flask</w:t>
      </w:r>
      <w:bookmarkEnd w:id="147"/>
    </w:p>
    <w:p w14:paraId="4E7BFC05" w14:textId="5E75AA7C" w:rsidR="00011737" w:rsidRPr="00011737" w:rsidRDefault="00011737" w:rsidP="00011737">
      <w:pPr>
        <w:ind w:left="720"/>
      </w:pPr>
      <w:r>
        <w:rPr>
          <w:rFonts w:hint="cs"/>
          <w:cs/>
        </w:rPr>
        <w:t>จัดทำ</w:t>
      </w:r>
      <w:proofErr w:type="spellStart"/>
      <w:r>
        <w:rPr>
          <w:rFonts w:hint="cs"/>
          <w:cs/>
        </w:rPr>
        <w:t>เว๊บ</w:t>
      </w:r>
      <w:proofErr w:type="spellEnd"/>
      <w:r>
        <w:rPr>
          <w:rFonts w:hint="cs"/>
          <w:cs/>
        </w:rPr>
        <w:t>ไซ</w:t>
      </w:r>
      <w:proofErr w:type="spellStart"/>
      <w:r>
        <w:rPr>
          <w:rFonts w:hint="cs"/>
          <w:cs/>
        </w:rPr>
        <w:t>ต์</w:t>
      </w:r>
      <w:proofErr w:type="spellEnd"/>
      <w:r>
        <w:rPr>
          <w:rFonts w:hint="cs"/>
          <w:cs/>
        </w:rPr>
        <w:t xml:space="preserve">โดยใช้ </w:t>
      </w:r>
      <w:r>
        <w:rPr>
          <w:rFonts w:ascii="TH SarabunPSK" w:hAnsi="TH SarabunPSK" w:cs="TH SarabunPSK"/>
        </w:rPr>
        <w:t>Frameworks Flask</w:t>
      </w:r>
      <w:r>
        <w:rPr>
          <w:rFonts w:hint="cs"/>
          <w:cs/>
        </w:rPr>
        <w:t xml:space="preserve"> </w:t>
      </w:r>
    </w:p>
    <w:p w14:paraId="05D4186A" w14:textId="631A4E8E" w:rsidR="00A33C5C" w:rsidRDefault="00011737" w:rsidP="00A33C5C">
      <w:r>
        <w:rPr>
          <w:noProof/>
        </w:rPr>
        <w:drawing>
          <wp:inline distT="0" distB="0" distL="0" distR="0" wp14:anchorId="159590CB" wp14:editId="53617FF9">
            <wp:extent cx="5731510" cy="4150995"/>
            <wp:effectExtent l="0" t="0" r="0" b="190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766E" w14:textId="77777777" w:rsidR="009E6931" w:rsidRDefault="009E6931" w:rsidP="009E6931">
      <w:pPr>
        <w:pStyle w:val="af3"/>
      </w:pPr>
      <w:r w:rsidRPr="00AD2E0C">
        <w:rPr>
          <w:rFonts w:hint="cs"/>
          <w:cs/>
        </w:rPr>
        <w:t xml:space="preserve">ภาพที่ </w:t>
      </w:r>
      <w:r>
        <w:t>37</w:t>
      </w:r>
      <w:r w:rsidRPr="00AD2E0C">
        <w:t xml:space="preserve"> </w:t>
      </w:r>
      <w:r>
        <w:t>Frameworks Flask</w:t>
      </w:r>
    </w:p>
    <w:p w14:paraId="27E5A1EB" w14:textId="1F410935" w:rsidR="009E6931" w:rsidRPr="00E67709" w:rsidRDefault="009E6931" w:rsidP="009E6931">
      <w:pPr>
        <w:pStyle w:val="af3"/>
        <w:rPr>
          <w:rFonts w:hint="cs"/>
          <w:cs/>
        </w:rPr>
      </w:pPr>
    </w:p>
    <w:p w14:paraId="430EBFEC" w14:textId="77777777" w:rsidR="009E6931" w:rsidRDefault="009E6931" w:rsidP="00A33C5C"/>
    <w:p w14:paraId="4446A123" w14:textId="59AEC9C4" w:rsidR="00550A58" w:rsidRPr="00550A58" w:rsidRDefault="00011737" w:rsidP="0047661A">
      <w:pPr>
        <w:ind w:firstLine="720"/>
      </w:pPr>
      <w:r>
        <w:rPr>
          <w:rFonts w:hint="cs"/>
          <w:cs/>
        </w:rPr>
        <w:t xml:space="preserve">เป็นการสร้าง </w:t>
      </w:r>
      <w:r w:rsidR="00550A58">
        <w:t xml:space="preserve">path </w:t>
      </w:r>
      <w:r w:rsidR="00550A58">
        <w:rPr>
          <w:rFonts w:hint="cs"/>
          <w:cs/>
        </w:rPr>
        <w:t xml:space="preserve">ขึ้นมา </w:t>
      </w:r>
      <w:r w:rsidR="00550A58">
        <w:t xml:space="preserve">3 path </w:t>
      </w:r>
      <w:r w:rsidR="00550A58">
        <w:rPr>
          <w:rFonts w:hint="cs"/>
          <w:cs/>
        </w:rPr>
        <w:t xml:space="preserve">ก็คือจะมี </w:t>
      </w:r>
      <w:r w:rsidR="00550A58">
        <w:t xml:space="preserve">3 </w:t>
      </w:r>
      <w:r w:rsidR="00550A58">
        <w:rPr>
          <w:rFonts w:hint="cs"/>
          <w:cs/>
        </w:rPr>
        <w:t xml:space="preserve">หน้า หน้าแรกเป็น </w:t>
      </w:r>
      <w:r w:rsidR="00550A58">
        <w:t xml:space="preserve">Home </w:t>
      </w:r>
      <w:r w:rsidR="00550A58">
        <w:rPr>
          <w:rFonts w:hint="cs"/>
          <w:cs/>
        </w:rPr>
        <w:t xml:space="preserve">หน้าที่ </w:t>
      </w:r>
      <w:r w:rsidR="00550A58">
        <w:t xml:space="preserve">2 </w:t>
      </w:r>
      <w:r w:rsidR="00550A58">
        <w:rPr>
          <w:rFonts w:hint="cs"/>
          <w:cs/>
        </w:rPr>
        <w:t xml:space="preserve">เป็น </w:t>
      </w:r>
      <w:proofErr w:type="spellStart"/>
      <w:r w:rsidR="00550A58">
        <w:t>Sentment</w:t>
      </w:r>
      <w:proofErr w:type="spellEnd"/>
      <w:r w:rsidR="00550A58">
        <w:t xml:space="preserve"> </w:t>
      </w:r>
      <w:r w:rsidR="00550A58">
        <w:rPr>
          <w:rFonts w:hint="cs"/>
          <w:cs/>
        </w:rPr>
        <w:t xml:space="preserve">และหน้าที่ </w:t>
      </w:r>
      <w:r w:rsidR="00550A58">
        <w:t xml:space="preserve">3 </w:t>
      </w:r>
      <w:r w:rsidR="00550A58">
        <w:rPr>
          <w:rFonts w:hint="cs"/>
          <w:cs/>
        </w:rPr>
        <w:t xml:space="preserve">เป็น </w:t>
      </w:r>
      <w:r w:rsidR="00550A58">
        <w:t xml:space="preserve">Summary </w:t>
      </w:r>
      <w:r w:rsidR="00550A58">
        <w:rPr>
          <w:rFonts w:hint="cs"/>
          <w:cs/>
        </w:rPr>
        <w:t xml:space="preserve">โดยการทำงานจะใช้ </w:t>
      </w:r>
      <w:r w:rsidR="00550A58">
        <w:t>method get, post</w:t>
      </w:r>
    </w:p>
    <w:p w14:paraId="20A0FC82" w14:textId="56377327" w:rsidR="00011737" w:rsidRDefault="00011737" w:rsidP="00A33C5C"/>
    <w:p w14:paraId="284994A8" w14:textId="217F4397" w:rsidR="00011737" w:rsidRDefault="00011737" w:rsidP="00550A58">
      <w:pPr>
        <w:jc w:val="center"/>
      </w:pPr>
      <w:r>
        <w:rPr>
          <w:noProof/>
        </w:rPr>
        <w:lastRenderedPageBreak/>
        <w:drawing>
          <wp:inline distT="0" distB="0" distL="0" distR="0" wp14:anchorId="5C334965" wp14:editId="33B3F356">
            <wp:extent cx="4763111" cy="3396342"/>
            <wp:effectExtent l="0" t="0" r="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178" cy="340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35E8" w14:textId="60E0205B" w:rsidR="009E6931" w:rsidRDefault="009E6931" w:rsidP="009E6931">
      <w:pPr>
        <w:jc w:val="center"/>
      </w:pPr>
      <w:r w:rsidRPr="00AD2E0C">
        <w:rPr>
          <w:rFonts w:hint="cs"/>
          <w:cs/>
        </w:rPr>
        <w:t xml:space="preserve">ภาพที่ </w:t>
      </w:r>
      <w:r>
        <w:t>3</w:t>
      </w:r>
      <w:r>
        <w:t>8</w:t>
      </w:r>
      <w:r w:rsidRPr="00AD2E0C">
        <w:t xml:space="preserve"> </w:t>
      </w:r>
      <w:r>
        <w:rPr>
          <w:rFonts w:hint="cs"/>
          <w:cs/>
        </w:rPr>
        <w:t>เป็น</w:t>
      </w:r>
      <w:proofErr w:type="spellStart"/>
      <w:r>
        <w:rPr>
          <w:rFonts w:hint="cs"/>
          <w:cs/>
        </w:rPr>
        <w:t>ฟั</w:t>
      </w:r>
      <w:proofErr w:type="spellEnd"/>
      <w:r>
        <w:rPr>
          <w:rFonts w:hint="cs"/>
          <w:cs/>
        </w:rPr>
        <w:t xml:space="preserve">งก์ชั้น </w:t>
      </w:r>
      <w:r>
        <w:t>Sentiment Analysis</w:t>
      </w:r>
    </w:p>
    <w:p w14:paraId="2894EFA1" w14:textId="116AE531" w:rsidR="009E6931" w:rsidRDefault="009E6931" w:rsidP="009E6931">
      <w:pPr>
        <w:pStyle w:val="af3"/>
      </w:pPr>
    </w:p>
    <w:p w14:paraId="6795E211" w14:textId="77777777" w:rsidR="00011737" w:rsidRDefault="00011737" w:rsidP="00A33C5C"/>
    <w:p w14:paraId="43A6160E" w14:textId="0CED9EAC" w:rsidR="00011737" w:rsidRDefault="00011737" w:rsidP="00550A58">
      <w:pPr>
        <w:jc w:val="center"/>
      </w:pPr>
      <w:r>
        <w:rPr>
          <w:noProof/>
        </w:rPr>
        <w:drawing>
          <wp:inline distT="0" distB="0" distL="0" distR="0" wp14:anchorId="7B8E1E27" wp14:editId="11612F49">
            <wp:extent cx="4682323" cy="2743200"/>
            <wp:effectExtent l="0" t="0" r="4445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700" cy="274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416" w14:textId="4537CEC9" w:rsidR="00550A58" w:rsidRDefault="009E6931" w:rsidP="00550A58">
      <w:pPr>
        <w:jc w:val="center"/>
      </w:pPr>
      <w:r w:rsidRPr="00AD2E0C">
        <w:rPr>
          <w:rFonts w:hint="cs"/>
          <w:cs/>
        </w:rPr>
        <w:t xml:space="preserve">ภาพที่ </w:t>
      </w:r>
      <w:r>
        <w:t>3</w:t>
      </w:r>
      <w:r>
        <w:t>9</w:t>
      </w:r>
      <w:r w:rsidRPr="00AD2E0C">
        <w:t xml:space="preserve"> </w:t>
      </w:r>
      <w:proofErr w:type="spellStart"/>
      <w:r w:rsidR="00550A58">
        <w:rPr>
          <w:rFonts w:hint="cs"/>
          <w:cs/>
        </w:rPr>
        <w:t>ฟั</w:t>
      </w:r>
      <w:proofErr w:type="spellEnd"/>
      <w:r w:rsidR="00550A58">
        <w:rPr>
          <w:rFonts w:hint="cs"/>
          <w:cs/>
        </w:rPr>
        <w:t xml:space="preserve">งก์ชั้น </w:t>
      </w:r>
      <w:r w:rsidR="00550A58">
        <w:t>Summary</w:t>
      </w:r>
    </w:p>
    <w:p w14:paraId="56CFE2E7" w14:textId="0040A817" w:rsidR="00011737" w:rsidRDefault="00011737" w:rsidP="00A33C5C"/>
    <w:p w14:paraId="7872D3BA" w14:textId="77777777" w:rsidR="00011737" w:rsidRDefault="00011737" w:rsidP="00A33C5C"/>
    <w:p w14:paraId="4B7D2A9C" w14:textId="0234108B" w:rsidR="00011737" w:rsidRDefault="00011737" w:rsidP="00550A58">
      <w:pPr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252F736" wp14:editId="7A361CB0">
            <wp:extent cx="4732696" cy="2957804"/>
            <wp:effectExtent l="0" t="0" r="4445" b="190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รูปภาพ 5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310" cy="296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607A" w14:textId="24336A88" w:rsidR="00550A58" w:rsidRDefault="009E6931" w:rsidP="00550A58">
      <w:pPr>
        <w:jc w:val="center"/>
      </w:pPr>
      <w:r w:rsidRPr="00AD2E0C">
        <w:rPr>
          <w:rFonts w:hint="cs"/>
          <w:cs/>
        </w:rPr>
        <w:t xml:space="preserve">ภาพที่ </w:t>
      </w:r>
      <w:r>
        <w:t>40</w:t>
      </w:r>
      <w:r w:rsidRPr="00AD2E0C">
        <w:t xml:space="preserve"> </w:t>
      </w:r>
      <w:r w:rsidR="00550A58">
        <w:rPr>
          <w:rFonts w:hint="cs"/>
          <w:cs/>
        </w:rPr>
        <w:t xml:space="preserve">หน้า </w:t>
      </w:r>
      <w:r w:rsidR="00550A58">
        <w:t>Home</w:t>
      </w:r>
    </w:p>
    <w:p w14:paraId="109B2E2F" w14:textId="77777777" w:rsidR="00550A58" w:rsidRDefault="00550A58" w:rsidP="00550A58">
      <w:pPr>
        <w:jc w:val="center"/>
      </w:pPr>
    </w:p>
    <w:p w14:paraId="56E3B8BB" w14:textId="5957F32E" w:rsidR="00011737" w:rsidRDefault="00011737" w:rsidP="00550A58">
      <w:pPr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3C4011C1" wp14:editId="3076D1B6">
            <wp:extent cx="4618653" cy="2886530"/>
            <wp:effectExtent l="0" t="0" r="4445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รูปภาพ 61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686" cy="28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112B" w14:textId="307EE6FC" w:rsidR="00550A58" w:rsidRDefault="009E6931" w:rsidP="00550A58">
      <w:pPr>
        <w:jc w:val="center"/>
      </w:pPr>
      <w:r w:rsidRPr="00AD2E0C">
        <w:rPr>
          <w:rFonts w:hint="cs"/>
          <w:cs/>
        </w:rPr>
        <w:t xml:space="preserve">ภาพที่ </w:t>
      </w:r>
      <w:r>
        <w:t>41</w:t>
      </w:r>
      <w:r w:rsidRPr="00AD2E0C">
        <w:t xml:space="preserve"> </w:t>
      </w:r>
      <w:r w:rsidR="00550A58">
        <w:rPr>
          <w:rFonts w:hint="cs"/>
          <w:cs/>
        </w:rPr>
        <w:t xml:space="preserve"> </w:t>
      </w:r>
      <w:r w:rsidR="00550A58">
        <w:t>Sentiment Analysis</w:t>
      </w:r>
    </w:p>
    <w:p w14:paraId="4FF1C094" w14:textId="49EC58E3" w:rsidR="00011737" w:rsidRDefault="00011737" w:rsidP="00550A58">
      <w:pPr>
        <w:jc w:val="center"/>
      </w:pPr>
      <w:r>
        <w:rPr>
          <w:rFonts w:hint="cs"/>
          <w:noProof/>
          <w:lang w:val="th-TH"/>
        </w:rPr>
        <w:lastRenderedPageBreak/>
        <w:drawing>
          <wp:inline distT="0" distB="0" distL="0" distR="0" wp14:anchorId="14FB014E" wp14:editId="7623792B">
            <wp:extent cx="4488024" cy="2804891"/>
            <wp:effectExtent l="0" t="0" r="0" b="1905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รูปภาพ 62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041" cy="281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D675" w14:textId="207EDFFC" w:rsidR="00550A58" w:rsidRDefault="009E6931" w:rsidP="00550A58">
      <w:pPr>
        <w:jc w:val="center"/>
      </w:pPr>
      <w:r w:rsidRPr="00AD2E0C">
        <w:rPr>
          <w:rFonts w:hint="cs"/>
          <w:cs/>
        </w:rPr>
        <w:t xml:space="preserve">ภาพที่ </w:t>
      </w:r>
      <w:r>
        <w:t>42</w:t>
      </w:r>
      <w:r w:rsidRPr="00AD2E0C">
        <w:t xml:space="preserve"> </w:t>
      </w:r>
      <w:r w:rsidR="00550A58">
        <w:rPr>
          <w:rFonts w:hint="cs"/>
          <w:cs/>
        </w:rPr>
        <w:t xml:space="preserve"> </w:t>
      </w:r>
      <w:r w:rsidR="00550A58">
        <w:t xml:space="preserve">Summary </w:t>
      </w:r>
    </w:p>
    <w:p w14:paraId="64375125" w14:textId="3930ED55" w:rsidR="00550A58" w:rsidRDefault="00550A58" w:rsidP="00550A58">
      <w:pPr>
        <w:jc w:val="center"/>
      </w:pPr>
    </w:p>
    <w:p w14:paraId="250D9725" w14:textId="156C21F0" w:rsidR="00550A58" w:rsidRDefault="00550A58" w:rsidP="00550A58">
      <w:pPr>
        <w:jc w:val="center"/>
      </w:pPr>
    </w:p>
    <w:p w14:paraId="705EB034" w14:textId="7B9AA7AF" w:rsidR="00550A58" w:rsidRDefault="00550A58" w:rsidP="00550A58">
      <w:pPr>
        <w:jc w:val="center"/>
      </w:pPr>
    </w:p>
    <w:p w14:paraId="771FDAE2" w14:textId="1C1D091D" w:rsidR="00550A58" w:rsidRDefault="00550A58" w:rsidP="00550A58">
      <w:pPr>
        <w:jc w:val="center"/>
      </w:pPr>
    </w:p>
    <w:p w14:paraId="20F35E80" w14:textId="337D1A7C" w:rsidR="00550A58" w:rsidRDefault="00550A58" w:rsidP="00550A58">
      <w:pPr>
        <w:jc w:val="center"/>
      </w:pPr>
    </w:p>
    <w:p w14:paraId="616DD38C" w14:textId="4D598D28" w:rsidR="00550A58" w:rsidRDefault="00550A58" w:rsidP="00550A58">
      <w:pPr>
        <w:jc w:val="center"/>
      </w:pPr>
    </w:p>
    <w:p w14:paraId="7F891590" w14:textId="490D33F1" w:rsidR="00550A58" w:rsidRDefault="00550A58" w:rsidP="00550A58">
      <w:pPr>
        <w:jc w:val="center"/>
      </w:pPr>
    </w:p>
    <w:p w14:paraId="1A8E7D7E" w14:textId="77777777" w:rsidR="00550A58" w:rsidRDefault="00550A58" w:rsidP="00550A58">
      <w:pPr>
        <w:jc w:val="center"/>
      </w:pPr>
    </w:p>
    <w:p w14:paraId="4D1886CE" w14:textId="77777777" w:rsidR="00011737" w:rsidRDefault="00011737" w:rsidP="00A33C5C"/>
    <w:p w14:paraId="7BD7AB18" w14:textId="77777777" w:rsidR="00011737" w:rsidRPr="00A33C5C" w:rsidRDefault="00011737" w:rsidP="00A33C5C"/>
    <w:p w14:paraId="700415D9" w14:textId="77777777" w:rsidR="00A33C5C" w:rsidRPr="00E67709" w:rsidRDefault="00A33C5C" w:rsidP="008D2195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F14780C" w14:textId="47108AA3" w:rsidR="00FA7FB7" w:rsidRPr="005865E9" w:rsidRDefault="00FA7FB7" w:rsidP="005865E9">
      <w:pPr>
        <w:pStyle w:val="1"/>
        <w:jc w:val="left"/>
      </w:pPr>
      <w:bookmarkStart w:id="148" w:name="_Toc130469681"/>
      <w:r w:rsidRPr="005865E9">
        <w:rPr>
          <w:rFonts w:hint="cs"/>
          <w:cs/>
        </w:rPr>
        <w:lastRenderedPageBreak/>
        <w:t>สรุป</w:t>
      </w:r>
      <w:bookmarkEnd w:id="148"/>
    </w:p>
    <w:p w14:paraId="755703EC" w14:textId="7BC20DBC" w:rsidR="0098725C" w:rsidRPr="00C81D30" w:rsidRDefault="00FA7FB7" w:rsidP="0098725C">
      <w:pPr>
        <w:pStyle w:val="20"/>
        <w:rPr>
          <w:rFonts w:ascii="TH SarabunPSK" w:hAnsi="TH SarabunPSK" w:cs="TH SarabunPSK" w:hint="cs"/>
        </w:rPr>
      </w:pPr>
      <w:bookmarkStart w:id="149" w:name="_Toc130469682"/>
      <w:r w:rsidRPr="00E67709">
        <w:rPr>
          <w:rFonts w:ascii="TH SarabunPSK" w:hAnsi="TH SarabunPSK" w:cs="TH SarabunPSK" w:hint="cs"/>
          <w:cs/>
        </w:rPr>
        <w:t>สรุป</w:t>
      </w:r>
      <w:bookmarkEnd w:id="149"/>
    </w:p>
    <w:p w14:paraId="60089836" w14:textId="2DC003B7" w:rsidR="0047661A" w:rsidRDefault="0047661A" w:rsidP="0047661A">
      <w:pPr>
        <w:ind w:firstLine="720"/>
      </w:pPr>
      <w:r>
        <w:rPr>
          <w:rFonts w:hint="cs"/>
          <w:cs/>
        </w:rPr>
        <w:t>โครงงาน</w:t>
      </w:r>
      <w:r w:rsidRPr="0047661A">
        <w:rPr>
          <w:rFonts w:hint="cs"/>
          <w:cs/>
        </w:rPr>
        <w:t>การประยุกต์ใช้การประมวลผลภาษาธรรมชาติเพื่อการวิเคราะห์ข่าวตลาด</w:t>
      </w:r>
      <w:r w:rsidRPr="0047661A">
        <w:rPr>
          <w:rFonts w:hint="cs"/>
        </w:rPr>
        <w:t xml:space="preserve"> forex</w:t>
      </w:r>
      <w:r>
        <w:rPr>
          <w:rFonts w:hint="cs"/>
          <w:cs/>
        </w:rPr>
        <w:t xml:space="preserve"> </w:t>
      </w:r>
      <w:r w:rsidRPr="0047661A">
        <w:rPr>
          <w:rFonts w:hint="cs"/>
        </w:rPr>
        <w:t>gold spot</w:t>
      </w:r>
      <w:r>
        <w:rPr>
          <w:rFonts w:hint="cs"/>
          <w:cs/>
        </w:rPr>
        <w:t xml:space="preserve"> ผู้จักทำโครรงานได้มีการนำ </w:t>
      </w:r>
      <w:r>
        <w:t xml:space="preserve">NLP </w:t>
      </w:r>
      <w:r>
        <w:rPr>
          <w:rFonts w:hint="cs"/>
          <w:cs/>
        </w:rPr>
        <w:t xml:space="preserve">เข้ามาผสมผสานกับการทำนาย </w:t>
      </w:r>
      <w:r>
        <w:t>Sentiment analysis</w:t>
      </w:r>
      <w:r>
        <w:rPr>
          <w:rFonts w:hint="cs"/>
          <w:cs/>
        </w:rPr>
        <w:t xml:space="preserve"> โดยใช้ </w:t>
      </w:r>
      <w:r>
        <w:t xml:space="preserve">Library </w:t>
      </w:r>
      <w:r>
        <w:rPr>
          <w:rFonts w:hint="cs"/>
          <w:cs/>
        </w:rPr>
        <w:t xml:space="preserve">ของ </w:t>
      </w:r>
      <w:r>
        <w:t>NLTK</w:t>
      </w:r>
      <w:r w:rsidR="0098725C">
        <w:rPr>
          <w:rFonts w:hint="cs"/>
          <w:cs/>
        </w:rPr>
        <w:t xml:space="preserve"> และได้จักทำ</w:t>
      </w:r>
      <w:r w:rsidR="0098725C">
        <w:t xml:space="preserve">Dataset </w:t>
      </w:r>
      <w:r w:rsidR="0098725C">
        <w:rPr>
          <w:rFonts w:hint="cs"/>
          <w:cs/>
        </w:rPr>
        <w:t>สำหรับ</w:t>
      </w:r>
      <w:r w:rsidR="0098725C">
        <w:t xml:space="preserve"> Forex Gold spot</w:t>
      </w:r>
      <w:r>
        <w:t xml:space="preserve"> </w:t>
      </w:r>
      <w:r>
        <w:rPr>
          <w:rFonts w:hint="cs"/>
          <w:cs/>
        </w:rPr>
        <w:t>และ</w:t>
      </w:r>
      <w:r>
        <w:rPr>
          <w:rFonts w:hint="cs"/>
          <w:cs/>
        </w:rPr>
        <w:t xml:space="preserve">ได้มีการนำ </w:t>
      </w:r>
      <w:r>
        <w:t xml:space="preserve">Model naïve baye </w:t>
      </w:r>
      <w:r>
        <w:rPr>
          <w:rFonts w:hint="cs"/>
          <w:cs/>
        </w:rPr>
        <w:t xml:space="preserve">เข้ามาในการทำนายโดยผลจากการทำนาย มี </w:t>
      </w:r>
      <w:r>
        <w:t>%</w:t>
      </w:r>
      <w:r>
        <w:rPr>
          <w:rFonts w:hint="cs"/>
          <w:cs/>
        </w:rPr>
        <w:t xml:space="preserve">ความแม่นยำอยู่ที่ </w:t>
      </w:r>
      <w:r>
        <w:t>75.5%</w:t>
      </w:r>
      <w:r>
        <w:rPr>
          <w:rFonts w:hint="cs"/>
          <w:cs/>
        </w:rPr>
        <w:t xml:space="preserve"> และอีก</w:t>
      </w:r>
      <w:proofErr w:type="spellStart"/>
      <w:r>
        <w:rPr>
          <w:rFonts w:hint="cs"/>
          <w:cs/>
        </w:rPr>
        <w:t>ฟั</w:t>
      </w:r>
      <w:proofErr w:type="spellEnd"/>
      <w:r>
        <w:rPr>
          <w:rFonts w:hint="cs"/>
          <w:cs/>
        </w:rPr>
        <w:t xml:space="preserve">งก์ชั้นนึง คือ </w:t>
      </w:r>
      <w:r>
        <w:t xml:space="preserve">Summary </w:t>
      </w:r>
      <w:r>
        <w:rPr>
          <w:rFonts w:hint="cs"/>
          <w:cs/>
        </w:rPr>
        <w:t xml:space="preserve">คือการสรุปบทความเพื่อให้บทความมีความกระชับมากขึ้นและเข้าใจง่าย </w:t>
      </w:r>
      <w:r>
        <w:t xml:space="preserve">Library </w:t>
      </w:r>
      <w:r>
        <w:rPr>
          <w:rFonts w:hint="cs"/>
          <w:cs/>
        </w:rPr>
        <w:t xml:space="preserve">ที่นำมาใช้ </w:t>
      </w:r>
      <w:r>
        <w:t xml:space="preserve">NLP </w:t>
      </w:r>
      <w:proofErr w:type="spellStart"/>
      <w:r>
        <w:t>Textblob</w:t>
      </w:r>
      <w:proofErr w:type="spellEnd"/>
      <w:r>
        <w:t xml:space="preserve"> </w:t>
      </w:r>
      <w:r w:rsidR="0098725C">
        <w:rPr>
          <w:rFonts w:hint="cs"/>
          <w:cs/>
        </w:rPr>
        <w:t>และมีการนำ</w:t>
      </w:r>
      <w:proofErr w:type="spellStart"/>
      <w:r w:rsidR="0098725C">
        <w:rPr>
          <w:rFonts w:hint="cs"/>
          <w:cs/>
        </w:rPr>
        <w:t>ฟั</w:t>
      </w:r>
      <w:proofErr w:type="spellEnd"/>
      <w:r w:rsidR="0098725C">
        <w:rPr>
          <w:rFonts w:hint="cs"/>
          <w:cs/>
        </w:rPr>
        <w:t>งก์ชั้นต่างๆ ทำการสร้าง</w:t>
      </w:r>
      <w:proofErr w:type="spellStart"/>
      <w:r w:rsidR="0098725C">
        <w:rPr>
          <w:rFonts w:hint="cs"/>
          <w:cs/>
        </w:rPr>
        <w:t>เว๊บ</w:t>
      </w:r>
      <w:proofErr w:type="spellEnd"/>
      <w:r w:rsidR="0098725C">
        <w:rPr>
          <w:rFonts w:hint="cs"/>
          <w:cs/>
        </w:rPr>
        <w:t>ไซ</w:t>
      </w:r>
      <w:proofErr w:type="spellStart"/>
      <w:r w:rsidR="0098725C">
        <w:rPr>
          <w:rFonts w:hint="cs"/>
          <w:cs/>
        </w:rPr>
        <w:t>ต์</w:t>
      </w:r>
      <w:proofErr w:type="spellEnd"/>
      <w:r w:rsidR="0098725C">
        <w:rPr>
          <w:rFonts w:hint="cs"/>
          <w:cs/>
        </w:rPr>
        <w:t xml:space="preserve">เพื่อแสดงผลออกมา โดยเป็นการใช้ </w:t>
      </w:r>
      <w:proofErr w:type="spellStart"/>
      <w:r w:rsidR="0098725C">
        <w:t>Freamwork</w:t>
      </w:r>
      <w:proofErr w:type="spellEnd"/>
      <w:r w:rsidR="0098725C">
        <w:t xml:space="preserve"> Flask </w:t>
      </w:r>
      <w:r w:rsidR="0098725C">
        <w:rPr>
          <w:rFonts w:hint="cs"/>
          <w:cs/>
        </w:rPr>
        <w:t>ในการจัดทำ</w:t>
      </w:r>
      <w:proofErr w:type="spellStart"/>
      <w:r w:rsidR="0098725C">
        <w:rPr>
          <w:rFonts w:hint="cs"/>
          <w:cs/>
        </w:rPr>
        <w:t>เว๊บ</w:t>
      </w:r>
      <w:proofErr w:type="spellEnd"/>
      <w:r w:rsidR="0098725C">
        <w:rPr>
          <w:rFonts w:hint="cs"/>
          <w:cs/>
        </w:rPr>
        <w:t>ไซ</w:t>
      </w:r>
      <w:proofErr w:type="spellStart"/>
      <w:r w:rsidR="0098725C">
        <w:rPr>
          <w:rFonts w:hint="cs"/>
          <w:cs/>
        </w:rPr>
        <w:t>ต์</w:t>
      </w:r>
      <w:proofErr w:type="spellEnd"/>
    </w:p>
    <w:p w14:paraId="25574D7A" w14:textId="5E95D05E" w:rsidR="0098725C" w:rsidRDefault="0098725C" w:rsidP="00C81D30">
      <w:pPr>
        <w:ind w:firstLine="720"/>
      </w:pPr>
      <w:r>
        <w:rPr>
          <w:rFonts w:hint="cs"/>
          <w:cs/>
        </w:rPr>
        <w:t xml:space="preserve">จากการทำโครงงานพบว่า </w:t>
      </w:r>
      <w:proofErr w:type="spellStart"/>
      <w:r>
        <w:rPr>
          <w:rFonts w:hint="cs"/>
          <w:cs/>
        </w:rPr>
        <w:t>ฟั</w:t>
      </w:r>
      <w:proofErr w:type="spellEnd"/>
      <w:r>
        <w:rPr>
          <w:rFonts w:hint="cs"/>
          <w:cs/>
        </w:rPr>
        <w:t xml:space="preserve">งก์ชั้น </w:t>
      </w:r>
      <w:proofErr w:type="spellStart"/>
      <w:r>
        <w:t>Setiment</w:t>
      </w:r>
      <w:proofErr w:type="spellEnd"/>
      <w:r>
        <w:t xml:space="preserve"> Analysis </w:t>
      </w:r>
      <w:r>
        <w:rPr>
          <w:rFonts w:hint="cs"/>
          <w:cs/>
        </w:rPr>
        <w:t>มี</w:t>
      </w:r>
      <w:r>
        <w:t xml:space="preserve"> % ค</w:t>
      </w:r>
      <w:r>
        <w:rPr>
          <w:rFonts w:hint="cs"/>
          <w:cs/>
        </w:rPr>
        <w:t xml:space="preserve">วามแม่นยำจากการทดสอบจริงไม่ตรงตามที่ระบบแสดง เนื่องจากข่าวสาร </w:t>
      </w:r>
      <w:r>
        <w:t xml:space="preserve">Forex Gold Spot </w:t>
      </w:r>
      <w:r>
        <w:rPr>
          <w:rFonts w:hint="cs"/>
          <w:cs/>
        </w:rPr>
        <w:t>มีการประกาศตัวเลขอยู่บ่อยครั้ง</w:t>
      </w:r>
      <w:proofErr w:type="spellStart"/>
      <w:r>
        <w:rPr>
          <w:rFonts w:hint="cs"/>
          <w:cs/>
        </w:rPr>
        <w:t>ฟั</w:t>
      </w:r>
      <w:proofErr w:type="spellEnd"/>
      <w:r>
        <w:rPr>
          <w:rFonts w:hint="cs"/>
          <w:cs/>
        </w:rPr>
        <w:t>งก์ชั้นของเราไม่สามารถจัดเก็บข้อมูลที่เป็นตัวเลขได้ และผู้จัดทำโครงงานไม่สามารถดึงข่าวสาร</w:t>
      </w:r>
      <w:proofErr w:type="spellStart"/>
      <w:r>
        <w:rPr>
          <w:rFonts w:hint="cs"/>
          <w:cs/>
        </w:rPr>
        <w:t>อัตโ</w:t>
      </w:r>
      <w:proofErr w:type="spellEnd"/>
      <w:r>
        <w:rPr>
          <w:rFonts w:hint="cs"/>
          <w:cs/>
        </w:rPr>
        <w:t>นม</w:t>
      </w:r>
      <w:proofErr w:type="spellStart"/>
      <w:r>
        <w:rPr>
          <w:rFonts w:hint="cs"/>
          <w:cs/>
        </w:rPr>
        <w:t>ัต</w:t>
      </w:r>
      <w:proofErr w:type="spellEnd"/>
      <w:r>
        <w:rPr>
          <w:rFonts w:hint="cs"/>
          <w:cs/>
        </w:rPr>
        <w:t xml:space="preserve"> จาก</w:t>
      </w:r>
      <w:proofErr w:type="spellStart"/>
      <w:r>
        <w:rPr>
          <w:rFonts w:hint="cs"/>
          <w:cs/>
        </w:rPr>
        <w:t>เว๊บ</w:t>
      </w:r>
      <w:proofErr w:type="spellEnd"/>
      <w:r>
        <w:rPr>
          <w:rFonts w:hint="cs"/>
          <w:cs/>
        </w:rPr>
        <w:t>ข่าวสารต่างประเทศมาได้ เนื่องจาก ทาง</w:t>
      </w:r>
      <w:proofErr w:type="spellStart"/>
      <w:r>
        <w:rPr>
          <w:rFonts w:hint="cs"/>
          <w:cs/>
        </w:rPr>
        <w:t>เว๊บ</w:t>
      </w:r>
      <w:proofErr w:type="spellEnd"/>
      <w:r>
        <w:rPr>
          <w:rFonts w:hint="cs"/>
          <w:cs/>
        </w:rPr>
        <w:t xml:space="preserve">ข่าวสารไม่อนุมัติการเรียกใช้ </w:t>
      </w:r>
      <w:r>
        <w:t xml:space="preserve">API </w:t>
      </w:r>
      <w:r>
        <w:rPr>
          <w:rFonts w:hint="cs"/>
          <w:cs/>
        </w:rPr>
        <w:t>ในการ</w:t>
      </w:r>
      <w:proofErr w:type="spellStart"/>
      <w:r>
        <w:rPr>
          <w:rFonts w:hint="cs"/>
          <w:cs/>
        </w:rPr>
        <w:t>ดึ</w:t>
      </w:r>
      <w:proofErr w:type="spellEnd"/>
      <w:r>
        <w:rPr>
          <w:rFonts w:hint="cs"/>
          <w:cs/>
        </w:rPr>
        <w:t>งอ</w:t>
      </w:r>
      <w:proofErr w:type="spellStart"/>
      <w:r>
        <w:rPr>
          <w:rFonts w:hint="cs"/>
          <w:cs/>
        </w:rPr>
        <w:t>ัตร</w:t>
      </w:r>
      <w:proofErr w:type="spellEnd"/>
      <w:r>
        <w:rPr>
          <w:rFonts w:hint="cs"/>
          <w:cs/>
        </w:rPr>
        <w:t>โนมัติ</w:t>
      </w:r>
    </w:p>
    <w:p w14:paraId="04E77915" w14:textId="77777777" w:rsidR="00C81D30" w:rsidRDefault="00C81D30" w:rsidP="00C81D30">
      <w:pPr>
        <w:ind w:firstLine="720"/>
        <w:rPr>
          <w:rFonts w:hint="cs"/>
        </w:rPr>
      </w:pPr>
    </w:p>
    <w:p w14:paraId="47FE78B6" w14:textId="1E529260" w:rsidR="0098725C" w:rsidRDefault="0098725C" w:rsidP="0098725C">
      <w:pPr>
        <w:pStyle w:val="20"/>
      </w:pPr>
      <w:bookmarkStart w:id="150" w:name="_Toc130469683"/>
      <w:r>
        <w:rPr>
          <w:rFonts w:hint="cs"/>
          <w:cs/>
        </w:rPr>
        <w:t>ข้อเสนอแนะ</w:t>
      </w:r>
      <w:bookmarkEnd w:id="150"/>
    </w:p>
    <w:p w14:paraId="2D917A53" w14:textId="434EE332" w:rsidR="0098725C" w:rsidRDefault="00317B5A" w:rsidP="00317B5A">
      <w:pPr>
        <w:ind w:firstLine="720"/>
      </w:pPr>
      <w:r>
        <w:rPr>
          <w:rFonts w:hint="cs"/>
          <w:cs/>
        </w:rPr>
        <w:t>ข้อเสอนแนะจากผู้จัดทำในโครงงานเรื่อง</w:t>
      </w:r>
      <w:r w:rsidRPr="0047661A">
        <w:rPr>
          <w:rFonts w:hint="cs"/>
          <w:cs/>
        </w:rPr>
        <w:t>การประยุกต์ใช้การประมวลผลภาษาธรรมชาติเพื่อการวิเคราะห์ข่าวตลาด</w:t>
      </w:r>
      <w:r w:rsidRPr="0047661A">
        <w:rPr>
          <w:rFonts w:hint="cs"/>
        </w:rPr>
        <w:t xml:space="preserve"> forex</w:t>
      </w:r>
      <w:r>
        <w:rPr>
          <w:rFonts w:hint="cs"/>
          <w:cs/>
        </w:rPr>
        <w:t xml:space="preserve"> </w:t>
      </w:r>
      <w:r w:rsidRPr="0047661A">
        <w:rPr>
          <w:rFonts w:hint="cs"/>
        </w:rPr>
        <w:t>gold spot</w:t>
      </w:r>
      <w:r>
        <w:rPr>
          <w:rFonts w:hint="cs"/>
          <w:cs/>
        </w:rPr>
        <w:t xml:space="preserve"> ในระหว่างจัดทำโครงงานได้พบปัญหาและอุปสรรคที่หลากหลาย โดยได้มีการปรึกษากับอาจารย์ที่ปรึกษา และบุคลากรในภาควิชาวิศวกรรมคอมพิวเตอร์ เพื่อทำการแก้ไขปัญหาให้เรียบร้อย ซึ่ง </w:t>
      </w:r>
      <w:r>
        <w:t xml:space="preserve">AI </w:t>
      </w:r>
      <w:r>
        <w:rPr>
          <w:rFonts w:hint="cs"/>
          <w:cs/>
        </w:rPr>
        <w:t xml:space="preserve">ที่ผู้จัดทำเป็นแค่ต้นแบบจำลองเท่านั้น เพื่อศึกษาและหาความรู้พัฒนา </w:t>
      </w:r>
      <w:r>
        <w:t xml:space="preserve">AI </w:t>
      </w:r>
      <w:r>
        <w:rPr>
          <w:rFonts w:hint="cs"/>
          <w:cs/>
        </w:rPr>
        <w:t>เพื่อให้มีความแม่นยำมากยิ่งขึ้น โดยนำปัญหาและอุปสรรคโครงงานมาแก้ไข</w:t>
      </w:r>
    </w:p>
    <w:p w14:paraId="6BA8F848" w14:textId="6B74068D" w:rsidR="00317B5A" w:rsidRDefault="00317B5A" w:rsidP="00317B5A">
      <w:pPr>
        <w:ind w:firstLine="720"/>
      </w:pPr>
      <w:r>
        <w:rPr>
          <w:rFonts w:hint="cs"/>
          <w:cs/>
        </w:rPr>
        <w:t>หากมีโอกาสพัฒนาโครงงานผู้จัดทำจพัฒนาศักยภาพของ</w:t>
      </w:r>
      <w:r>
        <w:t xml:space="preserve">AI </w:t>
      </w:r>
      <w:r>
        <w:rPr>
          <w:rFonts w:hint="cs"/>
          <w:cs/>
        </w:rPr>
        <w:t>ให้มีความแม่นยำในการทำนายที่มากยิ่งขึ้น และจะจัดทำฐานข้อมูลไว้สำหรับข่าวตลาด</w:t>
      </w:r>
      <w:r>
        <w:t xml:space="preserve">Forex Gold spot </w:t>
      </w:r>
      <w:r>
        <w:rPr>
          <w:rFonts w:hint="cs"/>
          <w:cs/>
        </w:rPr>
        <w:t>ให้มากยิ่งขึ้น และจะพัฒนาไห้ตัวโปรแกรมสามารถดึงข่าวสาร</w:t>
      </w:r>
      <w:proofErr w:type="spellStart"/>
      <w:r>
        <w:rPr>
          <w:rFonts w:hint="cs"/>
          <w:cs/>
        </w:rPr>
        <w:t>อัตร</w:t>
      </w:r>
      <w:proofErr w:type="spellEnd"/>
      <w:r>
        <w:rPr>
          <w:rFonts w:hint="cs"/>
          <w:cs/>
        </w:rPr>
        <w:t xml:space="preserve">โนมัติได้ </w:t>
      </w:r>
      <w:r>
        <w:rPr>
          <w:cs/>
        </w:rPr>
        <w:t>รวมถึงปรับแก้ไขข้อผิดพลาดที่ได้</w:t>
      </w:r>
      <w:r>
        <w:t xml:space="preserve"> </w:t>
      </w:r>
      <w:r>
        <w:rPr>
          <w:cs/>
        </w:rPr>
        <w:t>จากการท</w:t>
      </w:r>
      <w:r>
        <w:rPr>
          <w:rFonts w:hint="cs"/>
          <w:cs/>
        </w:rPr>
        <w:t>ำ</w:t>
      </w:r>
      <w:r>
        <w:rPr>
          <w:cs/>
        </w:rPr>
        <w:t>โครงงานครั้งนี้ให้มีความผิดพลาดน้อยลง</w:t>
      </w:r>
      <w:r>
        <w:rPr>
          <w:rFonts w:hint="cs"/>
          <w:cs/>
        </w:rPr>
        <w:t xml:space="preserve"> เพื่อให้ </w:t>
      </w:r>
      <w:r>
        <w:t xml:space="preserve">AI </w:t>
      </w:r>
      <w:r>
        <w:rPr>
          <w:rFonts w:hint="cs"/>
          <w:cs/>
        </w:rPr>
        <w:t>วิเคราะห์ข่าวสารมีประ</w:t>
      </w:r>
      <w:proofErr w:type="spellStart"/>
      <w:r>
        <w:rPr>
          <w:rFonts w:hint="cs"/>
          <w:cs/>
        </w:rPr>
        <w:t>สิธิ</w:t>
      </w:r>
      <w:proofErr w:type="spellEnd"/>
      <w:r>
        <w:rPr>
          <w:rFonts w:hint="cs"/>
          <w:cs/>
        </w:rPr>
        <w:t>ภาพมากยิ่งข</w:t>
      </w:r>
      <w:r>
        <w:rPr>
          <w:rFonts w:hint="cs"/>
          <w:u w:val="single"/>
          <w:cs/>
        </w:rPr>
        <w:t>ึ</w:t>
      </w:r>
      <w:r>
        <w:rPr>
          <w:rFonts w:hint="cs"/>
          <w:cs/>
        </w:rPr>
        <w:t>้น</w:t>
      </w:r>
    </w:p>
    <w:p w14:paraId="04F61CB2" w14:textId="1C54C97D" w:rsidR="00317B5A" w:rsidRPr="00317B5A" w:rsidRDefault="00317B5A" w:rsidP="00317B5A">
      <w:pPr>
        <w:ind w:firstLine="720"/>
        <w:rPr>
          <w:rFonts w:hint="cs"/>
          <w:cs/>
        </w:rPr>
      </w:pPr>
      <w:r>
        <w:rPr>
          <w:rFonts w:hint="cs"/>
          <w:cs/>
        </w:rPr>
        <w:t xml:space="preserve">ในการจัดทำโครงงานครั้งนี้ผู้จัดทำได้เรียนรู้การสร้าง </w:t>
      </w:r>
      <w:r>
        <w:t xml:space="preserve">AI , NLP , Python , </w:t>
      </w:r>
      <w:proofErr w:type="spellStart"/>
      <w:r>
        <w:t>Webappication</w:t>
      </w:r>
      <w:proofErr w:type="spellEnd"/>
      <w:r>
        <w:t xml:space="preserve"> แ</w:t>
      </w:r>
      <w:r>
        <w:rPr>
          <w:rFonts w:hint="cs"/>
          <w:cs/>
        </w:rPr>
        <w:t>ละได้เรียนรู้จากการผิดพลาดจากการทำงาน รวมถึงได้เรียนรู้การจัดการปัญหาต่างๆที่เข้ามา</w:t>
      </w:r>
      <w:r w:rsidR="00C81D30">
        <w:rPr>
          <w:rFonts w:hint="cs"/>
          <w:cs/>
        </w:rPr>
        <w:t xml:space="preserve"> สามารภ</w:t>
      </w:r>
      <w:r w:rsidR="00C81D30">
        <w:rPr>
          <w:cs/>
        </w:rPr>
        <w:t>ร</w:t>
      </w:r>
      <w:proofErr w:type="spellStart"/>
      <w:r w:rsidR="00C81D30">
        <w:rPr>
          <w:cs/>
        </w:rPr>
        <w:t>วม</w:t>
      </w:r>
      <w:proofErr w:type="spellEnd"/>
      <w:r w:rsidR="00C81D30">
        <w:rPr>
          <w:cs/>
        </w:rPr>
        <w:lastRenderedPageBreak/>
        <w:t>ถึงปรับแก้ไขข้อผิดพลาดที่ได้</w:t>
      </w:r>
      <w:r w:rsidR="00C81D30">
        <w:t xml:space="preserve"> </w:t>
      </w:r>
      <w:r w:rsidR="00C81D30">
        <w:rPr>
          <w:cs/>
        </w:rPr>
        <w:t>จากการท าโครงงานครั้งนี้ให้มีความผิดพลาดน้อยลง</w:t>
      </w:r>
      <w:r w:rsidR="00C81D30">
        <w:rPr>
          <w:rFonts w:hint="cs"/>
          <w:cs/>
        </w:rPr>
        <w:t>แก้ไขสถานะการณ์เฉพาะหน้าได้</w:t>
      </w:r>
    </w:p>
    <w:p w14:paraId="4A0425E6" w14:textId="77777777" w:rsidR="0098725C" w:rsidRPr="0098725C" w:rsidRDefault="0098725C" w:rsidP="0047661A">
      <w:pPr>
        <w:ind w:firstLine="720"/>
        <w:rPr>
          <w:rFonts w:hint="cs"/>
          <w:cs/>
        </w:rPr>
      </w:pPr>
    </w:p>
    <w:p w14:paraId="7B124D16" w14:textId="77777777" w:rsidR="00FA7FB7" w:rsidRPr="00E67709" w:rsidRDefault="00FA7FB7" w:rsidP="00E67709">
      <w:pPr>
        <w:rPr>
          <w:rFonts w:ascii="TH SarabunPSK" w:hAnsi="TH SarabunPSK" w:cs="TH SarabunPSK"/>
          <w:cs/>
        </w:rPr>
      </w:pPr>
    </w:p>
    <w:p w14:paraId="041A6E64" w14:textId="7BC27D19" w:rsidR="005865E9" w:rsidRPr="00E67709" w:rsidRDefault="00FA7FB7" w:rsidP="00C81D30">
      <w:pPr>
        <w:rPr>
          <w:rFonts w:ascii="TH SarabunPSK" w:hAnsi="TH SarabunPSK" w:cs="TH SarabunPSK"/>
          <w:b/>
          <w:bCs/>
        </w:rPr>
      </w:pPr>
      <w:r w:rsidRPr="00E67709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</w:p>
    <w:p w14:paraId="78CDC0BE" w14:textId="34C5336D" w:rsidR="00FA7FB7" w:rsidRDefault="00FA7FB7" w:rsidP="00E67709">
      <w:pPr>
        <w:rPr>
          <w:rFonts w:ascii="TH SarabunPSK" w:hAnsi="TH SarabunPSK" w:cs="TH SarabunPSK"/>
          <w:b/>
          <w:bCs/>
        </w:rPr>
      </w:pPr>
    </w:p>
    <w:p w14:paraId="0C52B5B1" w14:textId="5C10F9A7" w:rsidR="0076449E" w:rsidRDefault="0076449E" w:rsidP="00E67709">
      <w:pPr>
        <w:rPr>
          <w:rFonts w:ascii="TH SarabunPSK" w:hAnsi="TH SarabunPSK" w:cs="TH SarabunPSK"/>
          <w:b/>
          <w:bCs/>
        </w:rPr>
      </w:pPr>
    </w:p>
    <w:p w14:paraId="4E2A3E58" w14:textId="77777777" w:rsidR="00C81D30" w:rsidRDefault="00C81D30" w:rsidP="00E67709">
      <w:pPr>
        <w:rPr>
          <w:rFonts w:ascii="TH SarabunPSK" w:hAnsi="TH SarabunPSK" w:cs="TH SarabunPSK"/>
          <w:b/>
          <w:bCs/>
        </w:rPr>
      </w:pPr>
    </w:p>
    <w:p w14:paraId="21F90919" w14:textId="77777777" w:rsidR="00C81D30" w:rsidRDefault="00C81D30" w:rsidP="00E67709">
      <w:pPr>
        <w:rPr>
          <w:rFonts w:ascii="TH SarabunPSK" w:hAnsi="TH SarabunPSK" w:cs="TH SarabunPSK"/>
          <w:b/>
          <w:bCs/>
        </w:rPr>
      </w:pPr>
    </w:p>
    <w:p w14:paraId="222EA3DD" w14:textId="77777777" w:rsidR="00C81D30" w:rsidRDefault="00C81D30" w:rsidP="00E67709">
      <w:pPr>
        <w:rPr>
          <w:rFonts w:ascii="TH SarabunPSK" w:hAnsi="TH SarabunPSK" w:cs="TH SarabunPSK"/>
          <w:b/>
          <w:bCs/>
        </w:rPr>
      </w:pPr>
    </w:p>
    <w:p w14:paraId="2A42AD15" w14:textId="77777777" w:rsidR="00C81D30" w:rsidRDefault="00C81D30" w:rsidP="00E67709">
      <w:pPr>
        <w:rPr>
          <w:rFonts w:ascii="TH SarabunPSK" w:hAnsi="TH SarabunPSK" w:cs="TH SarabunPSK"/>
          <w:b/>
          <w:bCs/>
        </w:rPr>
      </w:pPr>
    </w:p>
    <w:p w14:paraId="47D8E7ED" w14:textId="77777777" w:rsidR="00C81D30" w:rsidRDefault="00C81D30" w:rsidP="00E67709">
      <w:pPr>
        <w:rPr>
          <w:rFonts w:ascii="TH SarabunPSK" w:hAnsi="TH SarabunPSK" w:cs="TH SarabunPSK"/>
          <w:b/>
          <w:bCs/>
        </w:rPr>
      </w:pPr>
    </w:p>
    <w:p w14:paraId="0D213F9B" w14:textId="77777777" w:rsidR="00C81D30" w:rsidRDefault="00C81D30" w:rsidP="00E67709">
      <w:pPr>
        <w:rPr>
          <w:rFonts w:ascii="TH SarabunPSK" w:hAnsi="TH SarabunPSK" w:cs="TH SarabunPSK"/>
          <w:b/>
          <w:bCs/>
        </w:rPr>
      </w:pPr>
    </w:p>
    <w:p w14:paraId="295C712D" w14:textId="77777777" w:rsidR="00C81D30" w:rsidRDefault="00C81D30" w:rsidP="00E67709">
      <w:pPr>
        <w:rPr>
          <w:rFonts w:ascii="TH SarabunPSK" w:hAnsi="TH SarabunPSK" w:cs="TH SarabunPSK"/>
          <w:b/>
          <w:bCs/>
        </w:rPr>
      </w:pPr>
    </w:p>
    <w:p w14:paraId="5C93EFDB" w14:textId="77777777" w:rsidR="00C81D30" w:rsidRDefault="00C81D30" w:rsidP="00E67709">
      <w:pPr>
        <w:rPr>
          <w:rFonts w:ascii="TH SarabunPSK" w:hAnsi="TH SarabunPSK" w:cs="TH SarabunPSK"/>
          <w:b/>
          <w:bCs/>
        </w:rPr>
      </w:pPr>
    </w:p>
    <w:p w14:paraId="7E3B37DB" w14:textId="77777777" w:rsidR="00C81D30" w:rsidRDefault="00C81D30" w:rsidP="00E67709">
      <w:pPr>
        <w:rPr>
          <w:rFonts w:ascii="TH SarabunPSK" w:hAnsi="TH SarabunPSK" w:cs="TH SarabunPSK"/>
          <w:b/>
          <w:bCs/>
        </w:rPr>
      </w:pPr>
    </w:p>
    <w:p w14:paraId="252D63BE" w14:textId="77777777" w:rsidR="00C81D30" w:rsidRDefault="00C81D30" w:rsidP="00E67709">
      <w:pPr>
        <w:rPr>
          <w:rFonts w:ascii="TH SarabunPSK" w:hAnsi="TH SarabunPSK" w:cs="TH SarabunPSK"/>
          <w:b/>
          <w:bCs/>
        </w:rPr>
      </w:pPr>
    </w:p>
    <w:p w14:paraId="29F9E1C3" w14:textId="77777777" w:rsidR="00C81D30" w:rsidRDefault="00C81D30" w:rsidP="00E67709">
      <w:pPr>
        <w:rPr>
          <w:rFonts w:ascii="TH SarabunPSK" w:hAnsi="TH SarabunPSK" w:cs="TH SarabunPSK" w:hint="cs"/>
          <w:b/>
          <w:bCs/>
        </w:rPr>
      </w:pPr>
    </w:p>
    <w:p w14:paraId="124657E8" w14:textId="77777777" w:rsidR="0076449E" w:rsidRPr="00E67709" w:rsidRDefault="0076449E" w:rsidP="00E67709">
      <w:pPr>
        <w:rPr>
          <w:rFonts w:ascii="TH SarabunPSK" w:hAnsi="TH SarabunPSK" w:cs="TH SarabunPSK"/>
          <w:b/>
          <w:bCs/>
          <w:cs/>
        </w:rPr>
      </w:pPr>
    </w:p>
    <w:p w14:paraId="08682EBD" w14:textId="77777777" w:rsidR="00FA7FB7" w:rsidRPr="00E67709" w:rsidRDefault="00FA7FB7" w:rsidP="00E67709">
      <w:pPr>
        <w:pStyle w:val="1"/>
        <w:numPr>
          <w:ilvl w:val="0"/>
          <w:numId w:val="0"/>
        </w:numPr>
        <w:ind w:left="4140"/>
        <w:jc w:val="left"/>
        <w:rPr>
          <w:rFonts w:ascii="TH SarabunPSK" w:hAnsi="TH SarabunPSK" w:cs="TH SarabunPSK"/>
        </w:rPr>
      </w:pPr>
      <w:bookmarkStart w:id="151" w:name="_Toc130469684"/>
      <w:r w:rsidRPr="00E67709">
        <w:rPr>
          <w:rFonts w:ascii="TH SarabunPSK" w:hAnsi="TH SarabunPSK" w:cs="TH SarabunPSK" w:hint="cs"/>
          <w:cs/>
        </w:rPr>
        <w:lastRenderedPageBreak/>
        <w:t>บรรณานุกรม</w:t>
      </w:r>
      <w:bookmarkEnd w:id="151"/>
    </w:p>
    <w:p w14:paraId="1FD5C9ED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>[1] S. Shalev-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Shwartz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>, S. Ben-David, </w:t>
      </w:r>
      <w:hyperlink r:id="rId77" w:tgtFrame="_blank" w:history="1"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>Understanding Machine Learning: From Theory to Algorithms</w:t>
        </w:r>
      </w:hyperlink>
      <w:r w:rsidRPr="00E67709">
        <w:rPr>
          <w:rFonts w:ascii="TH SarabunPSK" w:hAnsi="TH SarabunPSK" w:cs="TH SarabunPSK" w:hint="cs"/>
          <w:color w:val="292929"/>
          <w:spacing w:val="-1"/>
        </w:rPr>
        <w:t xml:space="preserve"> (2014), Cambridge University Press ,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 xml:space="preserve">15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67B04497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</w:p>
    <w:p w14:paraId="7044373C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 xml:space="preserve">[2] T.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Mikolov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, I.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Sutskever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, K. Chen, G. S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Corrado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>, and J. Dean. </w:t>
      </w:r>
      <w:hyperlink r:id="rId78" w:tgtFrame="_blank" w:history="1"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>Distributed Representations of Words and Phrases and their Compositionality</w:t>
        </w:r>
      </w:hyperlink>
      <w:r w:rsidRPr="00E67709">
        <w:rPr>
          <w:rFonts w:ascii="TH SarabunPSK" w:hAnsi="TH SarabunPSK" w:cs="TH SarabunPSK" w:hint="cs"/>
          <w:color w:val="292929"/>
          <w:spacing w:val="-1"/>
        </w:rPr>
        <w:t xml:space="preserve"> (2013), Advances in Neural Information Processing Systems 26 </w:t>
      </w:r>
      <w:proofErr w:type="gramStart"/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>15</w:t>
      </w:r>
      <w:proofErr w:type="gram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0407E599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</w:p>
    <w:p w14:paraId="3DFFC82B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 xml:space="preserve">[3] J. Pennington, R.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Socher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>, and C. D. Manning, </w:t>
      </w:r>
      <w:proofErr w:type="spellStart"/>
      <w:r w:rsidRPr="00E67709">
        <w:rPr>
          <w:rFonts w:ascii="TH SarabunPSK" w:hAnsi="TH SarabunPSK" w:cs="TH SarabunPSK" w:hint="cs"/>
          <w:sz w:val="24"/>
          <w:szCs w:val="30"/>
        </w:rPr>
        <w:fldChar w:fldCharType="begin"/>
      </w:r>
      <w:r w:rsidRPr="00E67709">
        <w:rPr>
          <w:rFonts w:ascii="TH SarabunPSK" w:hAnsi="TH SarabunPSK" w:cs="TH SarabunPSK" w:hint="cs"/>
        </w:rPr>
        <w:instrText>HYPERLINK "https://www.aclweb.org/anthology/D14-1162" \t "_blank"</w:instrText>
      </w:r>
      <w:r w:rsidRPr="00E67709">
        <w:rPr>
          <w:rFonts w:ascii="TH SarabunPSK" w:hAnsi="TH SarabunPSK" w:cs="TH SarabunPSK" w:hint="cs"/>
          <w:sz w:val="24"/>
          <w:szCs w:val="30"/>
        </w:rPr>
      </w:r>
      <w:r w:rsidRPr="00E67709">
        <w:rPr>
          <w:rFonts w:ascii="TH SarabunPSK" w:hAnsi="TH SarabunPSK" w:cs="TH SarabunPSK" w:hint="cs"/>
          <w:sz w:val="24"/>
          <w:szCs w:val="30"/>
        </w:rPr>
        <w:fldChar w:fldCharType="separate"/>
      </w:r>
      <w:r w:rsidRPr="00E67709">
        <w:rPr>
          <w:rFonts w:ascii="TH SarabunPSK" w:hAnsi="TH SarabunPSK" w:cs="TH SarabunPSK" w:hint="cs"/>
          <w:color w:val="0000FF"/>
          <w:spacing w:val="-1"/>
          <w:u w:val="single"/>
        </w:rPr>
        <w:t>GloVe</w:t>
      </w:r>
      <w:proofErr w:type="spellEnd"/>
      <w:r w:rsidRPr="00E67709">
        <w:rPr>
          <w:rFonts w:ascii="TH SarabunPSK" w:hAnsi="TH SarabunPSK" w:cs="TH SarabunPSK" w:hint="cs"/>
          <w:color w:val="0000FF"/>
          <w:spacing w:val="-1"/>
          <w:u w:val="single"/>
        </w:rPr>
        <w:t>: Global Vectors for Word Representation</w:t>
      </w:r>
      <w:r w:rsidRPr="00E67709">
        <w:rPr>
          <w:rFonts w:ascii="TH SarabunPSK" w:hAnsi="TH SarabunPSK" w:cs="TH SarabunPSK" w:hint="cs"/>
          <w:color w:val="0000FF"/>
          <w:spacing w:val="-1"/>
          <w:u w:val="single"/>
        </w:rPr>
        <w:fldChar w:fldCharType="end"/>
      </w:r>
      <w:r w:rsidRPr="00E67709">
        <w:rPr>
          <w:rFonts w:ascii="TH SarabunPSK" w:hAnsi="TH SarabunPSK" w:cs="TH SarabunPSK" w:hint="cs"/>
          <w:color w:val="292929"/>
          <w:spacing w:val="-1"/>
        </w:rPr>
        <w:t xml:space="preserve"> (2014), In EMNLP.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 xml:space="preserve">16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18AEEC32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</w:p>
    <w:p w14:paraId="09A7F416" w14:textId="77777777" w:rsidR="00FA7FB7" w:rsidRPr="00E67709" w:rsidRDefault="00FA7FB7" w:rsidP="00E67709">
      <w:pPr>
        <w:pStyle w:val="af4"/>
        <w:shd w:val="clear" w:color="auto" w:fill="FFFFFF"/>
        <w:spacing w:before="374" w:line="420" w:lineRule="atLeast"/>
        <w:rPr>
          <w:rFonts w:ascii="TH SarabunPSK" w:hAnsi="TH SarabunPSK" w:cs="TH SarabunPSK"/>
          <w:color w:val="292929"/>
          <w:spacing w:val="-1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 xml:space="preserve">[4] P. Bojanowski, E. Grave, A.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Joulin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, and T.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Mikolov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>. </w:t>
      </w:r>
      <w:hyperlink r:id="rId79" w:tgtFrame="_blank" w:history="1"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 xml:space="preserve">Enriching word vectors with </w:t>
        </w:r>
        <w:proofErr w:type="spellStart"/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>subword</w:t>
        </w:r>
        <w:proofErr w:type="spellEnd"/>
        <w:r w:rsidRPr="00E67709">
          <w:rPr>
            <w:rFonts w:ascii="TH SarabunPSK" w:hAnsi="TH SarabunPSK" w:cs="TH SarabunPSK" w:hint="cs"/>
            <w:color w:val="0000FF"/>
            <w:spacing w:val="-1"/>
            <w:u w:val="single"/>
          </w:rPr>
          <w:t xml:space="preserve"> information</w:t>
        </w:r>
      </w:hyperlink>
      <w:r w:rsidRPr="00E67709">
        <w:rPr>
          <w:rFonts w:ascii="TH SarabunPSK" w:hAnsi="TH SarabunPSK" w:cs="TH SarabunPSK" w:hint="cs"/>
          <w:color w:val="292929"/>
          <w:spacing w:val="-1"/>
        </w:rPr>
        <w:t xml:space="preserve"> (2016), </w:t>
      </w:r>
      <w:proofErr w:type="spellStart"/>
      <w:r w:rsidRPr="00E67709">
        <w:rPr>
          <w:rFonts w:ascii="TH SarabunPSK" w:hAnsi="TH SarabunPSK" w:cs="TH SarabunPSK" w:hint="cs"/>
          <w:color w:val="292929"/>
          <w:spacing w:val="-1"/>
        </w:rPr>
        <w:t>arXiv</w:t>
      </w:r>
      <w:proofErr w:type="spell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 preprint </w:t>
      </w:r>
      <w:proofErr w:type="gramStart"/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>17</w:t>
      </w:r>
      <w:proofErr w:type="gramEnd"/>
      <w:r w:rsidRPr="00E67709">
        <w:rPr>
          <w:rFonts w:ascii="TH SarabunPSK" w:hAnsi="TH SarabunPSK" w:cs="TH SarabunPSK" w:hint="cs"/>
          <w:color w:val="292929"/>
          <w:spacing w:val="-1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0B4BB322" w14:textId="77777777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  <w:spacing w:val="-1"/>
        </w:rPr>
        <w:t xml:space="preserve">[5] </w:t>
      </w:r>
      <w:r w:rsidRPr="00E67709">
        <w:rPr>
          <w:rFonts w:ascii="TH SarabunPSK" w:hAnsi="TH SarabunPSK" w:cs="TH SarabunPSK" w:hint="cs"/>
          <w:color w:val="292929"/>
        </w:rPr>
        <w:t>NLP Implementations : URL :</w:t>
      </w:r>
      <w:r w:rsidRPr="00E67709">
        <w:rPr>
          <w:rFonts w:ascii="TH SarabunPSK" w:hAnsi="TH SarabunPSK" w:cs="TH SarabunPSK" w:hint="cs"/>
          <w:color w:val="292929"/>
        </w:rPr>
        <w:br/>
        <w:t xml:space="preserve"> </w:t>
      </w:r>
      <w:hyperlink r:id="rId80" w:history="1">
        <w:r w:rsidRPr="00E67709">
          <w:rPr>
            <w:rStyle w:val="a7"/>
            <w:rFonts w:ascii="TH SarabunPSK" w:hAnsi="TH SarabunPSK" w:cs="TH SarabunPSK" w:hint="cs"/>
          </w:rPr>
          <w:t>https://towardsdatascience.com/gentle-start-to-natural-language-processing-using-python-6e46c07addf3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เข้าถึงล่าสุด  </w:t>
      </w:r>
      <w:r w:rsidRPr="00E67709">
        <w:rPr>
          <w:rFonts w:ascii="TH SarabunPSK" w:hAnsi="TH SarabunPSK" w:cs="TH SarabunPSK" w:hint="cs"/>
          <w:color w:val="292929"/>
          <w:spacing w:val="-1"/>
        </w:rPr>
        <w:t xml:space="preserve">18 </w:t>
      </w:r>
      <w:r w:rsidRPr="00E67709">
        <w:rPr>
          <w:rFonts w:ascii="TH SarabunPSK" w:hAnsi="TH SarabunPSK" w:cs="TH SarabunPSK" w:hint="cs"/>
          <w:color w:val="292929"/>
          <w:spacing w:val="-1"/>
          <w:cs/>
        </w:rPr>
        <w:t xml:space="preserve">มกราคม </w:t>
      </w:r>
      <w:r w:rsidRPr="00E67709">
        <w:rPr>
          <w:rFonts w:ascii="TH SarabunPSK" w:hAnsi="TH SarabunPSK" w:cs="TH SarabunPSK" w:hint="cs"/>
          <w:color w:val="292929"/>
          <w:spacing w:val="-1"/>
        </w:rPr>
        <w:t>2565</w:t>
      </w:r>
    </w:p>
    <w:p w14:paraId="7223C93C" w14:textId="5FDA615C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[6] The theory you need to know before you start an NLP : URL : </w:t>
      </w:r>
      <w:hyperlink r:id="rId81" w:history="1">
        <w:r w:rsidR="0076449E" w:rsidRPr="0068014D">
          <w:rPr>
            <w:rStyle w:val="a7"/>
            <w:rFonts w:ascii="TH SarabunPSK" w:hAnsi="TH SarabunPSK" w:cs="TH SarabunPSK" w:hint="cs"/>
          </w:rPr>
          <w:t xml:space="preserve">https://towardsdatascience.com/the-theory-you-need-to-know-before-you-start-an-nlp-project-1890f5bbb793 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61EBF13D" w14:textId="77777777" w:rsidR="00FA7FB7" w:rsidRPr="00E67709" w:rsidRDefault="00FA7FB7" w:rsidP="0076449E">
      <w:pPr>
        <w:ind w:firstLine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[7] </w:t>
      </w:r>
      <w:r w:rsidRPr="00E67709">
        <w:rPr>
          <w:rFonts w:ascii="TH SarabunPSK" w:hAnsi="TH SarabunPSK" w:cs="TH SarabunPSK" w:hint="cs"/>
        </w:rPr>
        <w:t xml:space="preserve">Us Department of </w:t>
      </w:r>
      <w:proofErr w:type="gramStart"/>
      <w:r w:rsidRPr="00E67709">
        <w:rPr>
          <w:rFonts w:ascii="TH SarabunPSK" w:hAnsi="TH SarabunPSK" w:cs="TH SarabunPSK" w:hint="cs"/>
        </w:rPr>
        <w:t>labor :</w:t>
      </w:r>
      <w:proofErr w:type="gramEnd"/>
      <w:r w:rsidRPr="00E67709">
        <w:rPr>
          <w:rFonts w:ascii="TH SarabunPSK" w:hAnsi="TH SarabunPSK" w:cs="TH SarabunPSK" w:hint="cs"/>
        </w:rPr>
        <w:t xml:space="preserve"> URL : </w:t>
      </w:r>
      <w:hyperlink r:id="rId82" w:history="1">
        <w:r w:rsidRPr="00E67709">
          <w:rPr>
            <w:rStyle w:val="a7"/>
            <w:rFonts w:ascii="TH SarabunPSK" w:hAnsi="TH SarabunPSK" w:cs="TH SarabunPSK" w:hint="cs"/>
          </w:rPr>
          <w:t>https://www.dol.gov/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3392A779" w14:textId="77777777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[8] </w:t>
      </w:r>
      <w:r w:rsidRPr="00E67709">
        <w:rPr>
          <w:rFonts w:ascii="TH SarabunPSK" w:hAnsi="TH SarabunPSK" w:cs="TH SarabunPSK" w:hint="cs"/>
        </w:rPr>
        <w:t xml:space="preserve">Energy information </w:t>
      </w:r>
      <w:proofErr w:type="gramStart"/>
      <w:r w:rsidRPr="00E67709">
        <w:rPr>
          <w:rFonts w:ascii="TH SarabunPSK" w:hAnsi="TH SarabunPSK" w:cs="TH SarabunPSK" w:hint="cs"/>
        </w:rPr>
        <w:t>Administration :</w:t>
      </w:r>
      <w:proofErr w:type="gramEnd"/>
      <w:r w:rsidRPr="00E67709">
        <w:rPr>
          <w:rFonts w:ascii="TH SarabunPSK" w:hAnsi="TH SarabunPSK" w:cs="TH SarabunPSK" w:hint="cs"/>
        </w:rPr>
        <w:t xml:space="preserve"> URL : </w:t>
      </w:r>
      <w:hyperlink r:id="rId83" w:history="1">
        <w:r w:rsidRPr="00E67709">
          <w:rPr>
            <w:rStyle w:val="a7"/>
            <w:rFonts w:ascii="TH SarabunPSK" w:hAnsi="TH SarabunPSK" w:cs="TH SarabunPSK" w:hint="cs"/>
          </w:rPr>
          <w:t>https://www.eia.gov/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1C2F9F88" w14:textId="0E03162E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[9] </w:t>
      </w:r>
      <w:r w:rsidRPr="00E67709">
        <w:rPr>
          <w:rFonts w:ascii="TH SarabunPSK" w:hAnsi="TH SarabunPSK" w:cs="TH SarabunPSK" w:hint="cs"/>
          <w:cs/>
        </w:rPr>
        <w:t xml:space="preserve">กองทุน </w:t>
      </w:r>
      <w:r w:rsidRPr="00E67709">
        <w:rPr>
          <w:rFonts w:ascii="TH SarabunPSK" w:hAnsi="TH SarabunPSK" w:cs="TH SarabunPSK" w:hint="cs"/>
        </w:rPr>
        <w:t>SPDR : URL :</w:t>
      </w:r>
      <w:r w:rsidRPr="00E67709">
        <w:rPr>
          <w:rFonts w:ascii="TH SarabunPSK" w:hAnsi="TH SarabunPSK" w:cs="TH SarabunPSK" w:hint="cs"/>
          <w:cs/>
        </w:rPr>
        <w:t xml:space="preserve"> </w:t>
      </w:r>
      <w:hyperlink r:id="rId84" w:history="1">
        <w:r w:rsidR="0076449E" w:rsidRPr="0068014D">
          <w:rPr>
            <w:rStyle w:val="a7"/>
            <w:rFonts w:ascii="TH SarabunPSK" w:hAnsi="TH SarabunPSK" w:cs="TH SarabunPSK" w:hint="cs"/>
          </w:rPr>
          <w:t>https://traderider.com/forex/spdr-%E0%B8%81%E0%B8%AD%E0%B8%87%E0%B8%97%E0%B8%B8%E0%B8%99%E0%</w:t>
        </w:r>
        <w:r w:rsidR="0076449E" w:rsidRPr="0068014D">
          <w:rPr>
            <w:rStyle w:val="a7"/>
            <w:rFonts w:ascii="TH SarabunPSK" w:hAnsi="TH SarabunPSK" w:cs="TH SarabunPSK" w:hint="cs"/>
          </w:rPr>
          <w:lastRenderedPageBreak/>
          <w:t>B8%97%E0%B8%AD%E0%B8%87%E0%B8%84%E0%B8%B3%E0%B9%81%E0%B8%97%E0%B9%88%E0%B8%87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6A07DE53" w14:textId="77777777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[10] </w:t>
      </w:r>
      <w:r w:rsidRPr="00E67709">
        <w:rPr>
          <w:rFonts w:ascii="TH SarabunPSK" w:hAnsi="TH SarabunPSK" w:cs="TH SarabunPSK" w:hint="cs"/>
        </w:rPr>
        <w:t xml:space="preserve">Federal </w:t>
      </w:r>
      <w:proofErr w:type="gramStart"/>
      <w:r w:rsidRPr="00E67709">
        <w:rPr>
          <w:rFonts w:ascii="TH SarabunPSK" w:hAnsi="TH SarabunPSK" w:cs="TH SarabunPSK" w:hint="cs"/>
        </w:rPr>
        <w:t>Reserve :</w:t>
      </w:r>
      <w:proofErr w:type="gramEnd"/>
      <w:r w:rsidRPr="00E67709">
        <w:rPr>
          <w:rFonts w:ascii="TH SarabunPSK" w:hAnsi="TH SarabunPSK" w:cs="TH SarabunPSK" w:hint="cs"/>
        </w:rPr>
        <w:t xml:space="preserve"> URL : </w:t>
      </w:r>
      <w:hyperlink r:id="rId85" w:history="1">
        <w:r w:rsidRPr="00E67709">
          <w:rPr>
            <w:rStyle w:val="a7"/>
            <w:rFonts w:ascii="TH SarabunPSK" w:hAnsi="TH SarabunPSK" w:cs="TH SarabunPSK" w:hint="cs"/>
          </w:rPr>
          <w:t>https://www.federalreserve.gov/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4AE8FFA7" w14:textId="0C46F749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[11] </w:t>
      </w:r>
      <w:proofErr w:type="gramStart"/>
      <w:r w:rsidRPr="00E67709">
        <w:rPr>
          <w:rFonts w:ascii="TH SarabunPSK" w:hAnsi="TH SarabunPSK" w:cs="TH SarabunPSK" w:hint="cs"/>
        </w:rPr>
        <w:t>Bloomberg</w:t>
      </w:r>
      <w:r w:rsidRPr="00E67709">
        <w:rPr>
          <w:rFonts w:ascii="TH SarabunPSK" w:hAnsi="TH SarabunPSK" w:cs="TH SarabunPSK" w:hint="cs"/>
          <w:sz w:val="36"/>
          <w:szCs w:val="36"/>
        </w:rPr>
        <w:t xml:space="preserve"> :</w:t>
      </w:r>
      <w:proofErr w:type="gramEnd"/>
      <w:r w:rsidRPr="00E67709">
        <w:rPr>
          <w:rFonts w:ascii="TH SarabunPSK" w:hAnsi="TH SarabunPSK" w:cs="TH SarabunPSK" w:hint="cs"/>
          <w:sz w:val="36"/>
          <w:szCs w:val="36"/>
        </w:rPr>
        <w:t xml:space="preserve"> </w:t>
      </w:r>
      <w:r w:rsidRPr="00E67709">
        <w:rPr>
          <w:rFonts w:ascii="TH SarabunPSK" w:hAnsi="TH SarabunPSK" w:cs="TH SarabunPSK" w:hint="cs"/>
        </w:rPr>
        <w:t>URL</w:t>
      </w:r>
      <w:r w:rsidRPr="00E67709">
        <w:rPr>
          <w:rFonts w:ascii="TH SarabunPSK" w:hAnsi="TH SarabunPSK" w:cs="TH SarabunPSK" w:hint="cs"/>
          <w:sz w:val="36"/>
          <w:szCs w:val="36"/>
        </w:rPr>
        <w:t xml:space="preserve"> : </w:t>
      </w:r>
      <w:hyperlink r:id="rId86" w:history="1">
        <w:r w:rsidRPr="00E67709">
          <w:rPr>
            <w:rStyle w:val="a7"/>
            <w:rFonts w:ascii="TH SarabunPSK" w:hAnsi="TH SarabunPSK" w:cs="TH SarabunPSK" w:hint="cs"/>
            <w:sz w:val="36"/>
            <w:szCs w:val="36"/>
          </w:rPr>
          <w:t>https://www.bloomberg.com/asia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2565</w:t>
      </w:r>
    </w:p>
    <w:p w14:paraId="67A479EA" w14:textId="77777777" w:rsidR="00FA7FB7" w:rsidRPr="00E67709" w:rsidRDefault="00FA7FB7" w:rsidP="0076449E">
      <w:pPr>
        <w:ind w:firstLine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[12] </w:t>
      </w:r>
      <w:r w:rsidRPr="00E67709">
        <w:rPr>
          <w:rFonts w:ascii="TH SarabunPSK" w:hAnsi="TH SarabunPSK" w:cs="TH SarabunPSK" w:hint="cs"/>
          <w:sz w:val="36"/>
          <w:szCs w:val="36"/>
        </w:rPr>
        <w:t>Twitter</w:t>
      </w:r>
      <w:r w:rsidRPr="00E67709">
        <w:rPr>
          <w:rFonts w:ascii="TH SarabunPSK" w:hAnsi="TH SarabunPSK" w:cs="TH SarabunPSK" w:hint="cs"/>
          <w:color w:val="292929"/>
        </w:rPr>
        <w:t xml:space="preserve"> : URL : </w:t>
      </w:r>
      <w:hyperlink r:id="rId87" w:history="1">
        <w:r w:rsidRPr="00E67709">
          <w:rPr>
            <w:rStyle w:val="a7"/>
            <w:rFonts w:ascii="TH SarabunPSK" w:hAnsi="TH SarabunPSK" w:cs="TH SarabunPSK" w:hint="cs"/>
          </w:rPr>
          <w:t>https://twitter.com/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มีนาคม </w:t>
      </w:r>
      <w:r w:rsidRPr="00E67709">
        <w:rPr>
          <w:rFonts w:ascii="TH SarabunPSK" w:hAnsi="TH SarabunPSK" w:cs="TH SarabunPSK" w:hint="cs"/>
          <w:color w:val="292929"/>
        </w:rPr>
        <w:t>2562</w:t>
      </w:r>
    </w:p>
    <w:p w14:paraId="2BE5F474" w14:textId="6B9209F9" w:rsidR="00FA7FB7" w:rsidRPr="00E67709" w:rsidRDefault="00FA7FB7" w:rsidP="0076449E">
      <w:pPr>
        <w:ind w:left="720"/>
        <w:rPr>
          <w:rFonts w:ascii="TH SarabunPSK" w:hAnsi="TH SarabunPSK" w:cs="TH SarabunPSK"/>
          <w:b/>
          <w:bCs/>
          <w:color w:val="292929"/>
        </w:rPr>
      </w:pPr>
      <w:r w:rsidRPr="00E67709">
        <w:rPr>
          <w:rFonts w:ascii="TH SarabunPSK" w:hAnsi="TH SarabunPSK" w:cs="TH SarabunPSK" w:hint="cs"/>
          <w:color w:val="292929"/>
        </w:rPr>
        <w:t xml:space="preserve">[13] </w:t>
      </w:r>
      <w:hyperlink r:id="rId88" w:history="1">
        <w:r w:rsidR="0076449E" w:rsidRPr="0068014D">
          <w:rPr>
            <w:rStyle w:val="a7"/>
            <w:rFonts w:ascii="TH SarabunPSK" w:hAnsi="TH SarabunPSK" w:cs="TH SarabunPSK" w:hint="cs"/>
          </w:rPr>
          <w:t>https://www.techtarget.com/searchenterpriseai/definition/natural-language-processing-NLP</w:t>
        </w:r>
      </w:hyperlink>
      <w:r w:rsidRPr="00E67709">
        <w:rPr>
          <w:rFonts w:ascii="TH SarabunPSK" w:hAnsi="TH SarabunPSK" w:cs="TH SarabunPSK" w:hint="cs"/>
          <w:color w:val="292929"/>
        </w:rPr>
        <w:t xml:space="preserve">  </w:t>
      </w:r>
      <w:r w:rsidRPr="00E67709">
        <w:rPr>
          <w:rFonts w:ascii="TH SarabunPSK" w:hAnsi="TH SarabunPSK" w:cs="TH SarabunPSK" w:hint="cs"/>
          <w:color w:val="292929"/>
          <w:cs/>
        </w:rPr>
        <w:t xml:space="preserve"> 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12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สิงหาคม </w:t>
      </w:r>
      <w:r w:rsidRPr="00E67709">
        <w:rPr>
          <w:rFonts w:ascii="TH SarabunPSK" w:hAnsi="TH SarabunPSK" w:cs="TH SarabunPSK" w:hint="cs"/>
          <w:color w:val="292929"/>
        </w:rPr>
        <w:t>2562</w:t>
      </w:r>
    </w:p>
    <w:p w14:paraId="327A7A10" w14:textId="558624DA" w:rsidR="006065AC" w:rsidRPr="00E67709" w:rsidRDefault="00FA7FB7" w:rsidP="0076449E">
      <w:pPr>
        <w:ind w:left="720"/>
        <w:rPr>
          <w:rFonts w:ascii="TH SarabunPSK" w:hAnsi="TH SarabunPSK" w:cs="TH SarabunPSK"/>
          <w:color w:val="202124"/>
        </w:rPr>
      </w:pPr>
      <w:r w:rsidRPr="00E67709">
        <w:rPr>
          <w:rFonts w:ascii="TH SarabunPSK" w:hAnsi="TH SarabunPSK" w:cs="TH SarabunPSK" w:hint="cs"/>
          <w:color w:val="292929"/>
        </w:rPr>
        <w:t xml:space="preserve">[14] </w:t>
      </w:r>
      <w:r w:rsidRPr="00E67709">
        <w:rPr>
          <w:rFonts w:ascii="TH SarabunPSK" w:hAnsi="TH SarabunPSK" w:cs="TH SarabunPSK" w:hint="cs"/>
          <w:color w:val="202124"/>
        </w:rPr>
        <w:t>Sentiment Analysis of Commodity News (Gold) : URL</w:t>
      </w:r>
      <w:r w:rsidRPr="00E67709">
        <w:rPr>
          <w:rFonts w:ascii="TH SarabunPSK" w:hAnsi="TH SarabunPSK" w:cs="TH SarabunPSK" w:hint="cs"/>
          <w:color w:val="292929"/>
        </w:rPr>
        <w:t xml:space="preserve"> : </w:t>
      </w:r>
      <w:hyperlink r:id="rId89" w:history="1">
        <w:r w:rsidR="00550AF5" w:rsidRPr="0068014D">
          <w:rPr>
            <w:rStyle w:val="a7"/>
            <w:rFonts w:ascii="TH SarabunPSK" w:hAnsi="TH SarabunPSK" w:cs="TH SarabunPSK" w:hint="cs"/>
          </w:rPr>
          <w:t>https://www.kaggle.com/datasets/ankurzing/sentiment-analysis-in-commodity-market-gold</w:t>
        </w:r>
      </w:hyperlink>
      <w:r w:rsidRPr="00E67709">
        <w:rPr>
          <w:rFonts w:ascii="TH SarabunPSK" w:hAnsi="TH SarabunPSK" w:cs="TH SarabunPSK" w:hint="cs"/>
          <w:color w:val="202124"/>
        </w:rPr>
        <w:t xml:space="preserve"> </w:t>
      </w:r>
      <w:r w:rsidRPr="00E67709">
        <w:rPr>
          <w:rFonts w:ascii="TH SarabunPSK" w:hAnsi="TH SarabunPSK" w:cs="TH SarabunPSK" w:hint="cs"/>
          <w:color w:val="292929"/>
          <w:cs/>
        </w:rPr>
        <w:t xml:space="preserve">เข้าถึงล่าสุด </w:t>
      </w:r>
      <w:r w:rsidRPr="00E67709">
        <w:rPr>
          <w:rFonts w:ascii="TH SarabunPSK" w:hAnsi="TH SarabunPSK" w:cs="TH SarabunPSK" w:hint="cs"/>
          <w:color w:val="292929"/>
        </w:rPr>
        <w:t xml:space="preserve">1 </w:t>
      </w:r>
      <w:r w:rsidRPr="00E67709">
        <w:rPr>
          <w:rFonts w:ascii="TH SarabunPSK" w:hAnsi="TH SarabunPSK" w:cs="TH SarabunPSK" w:hint="cs"/>
          <w:color w:val="292929"/>
          <w:cs/>
        </w:rPr>
        <w:t xml:space="preserve">กันยายน </w:t>
      </w:r>
      <w:r w:rsidRPr="00E67709">
        <w:rPr>
          <w:rFonts w:ascii="TH SarabunPSK" w:hAnsi="TH SarabunPSK" w:cs="TH SarabunPSK" w:hint="cs"/>
          <w:color w:val="292929"/>
        </w:rPr>
        <w:t>2562</w:t>
      </w:r>
      <w:bookmarkEnd w:id="76"/>
    </w:p>
    <w:sectPr w:rsidR="006065AC" w:rsidRPr="00E67709" w:rsidSect="00FC02B6">
      <w:headerReference w:type="default" r:id="rId90"/>
      <w:footerReference w:type="default" r:id="rId91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7E57B" w14:textId="77777777" w:rsidR="00617069" w:rsidRDefault="00617069">
      <w:pPr>
        <w:spacing w:after="0" w:line="240" w:lineRule="auto"/>
      </w:pPr>
      <w:r>
        <w:separator/>
      </w:r>
    </w:p>
  </w:endnote>
  <w:endnote w:type="continuationSeparator" w:id="0">
    <w:p w14:paraId="49181BB9" w14:textId="77777777" w:rsidR="00617069" w:rsidRDefault="006170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OpenSymbol">
    <w:altName w:val="Calibri"/>
    <w:panose1 w:val="020B0604020202020204"/>
    <w:charset w:val="01"/>
    <w:family w:val="auto"/>
    <w:pitch w:val="variable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TH Sarabun New">
    <w:altName w:val="Browallia New"/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20B0604020202020204"/>
    <w:charset w:val="01"/>
    <w:family w:val="roman"/>
    <w:pitch w:val="variable"/>
  </w:font>
  <w:font w:name="DejaVu Sans">
    <w:panose1 w:val="020B0604020202020204"/>
    <w:charset w:val="00"/>
    <w:family w:val="roman"/>
    <w:notTrueType/>
    <w:pitch w:val="default"/>
  </w:font>
  <w:font w:name="Umpush">
    <w:altName w:val="Cambria"/>
    <w:panose1 w:val="020B0604020202020204"/>
    <w:charset w:val="00"/>
    <w:family w:val="roman"/>
    <w:notTrueType/>
    <w:pitch w:val="default"/>
  </w:font>
  <w:font w:name="Kinnari">
    <w:altName w:val="Cambria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059272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881D2D" w14:textId="56A84FEB" w:rsidR="00B715B2" w:rsidRDefault="00B715B2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7C8609B" w14:textId="77777777" w:rsidR="006065AC" w:rsidRDefault="006065AC">
    <w:pPr>
      <w:pStyle w:val="a6"/>
      <w:rPr>
        <w:rFonts w:ascii="Times New Roman" w:hAnsi="Times New Roman" w:cstheme="minorBidi"/>
        <w:sz w:val="16"/>
        <w:szCs w:val="1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128503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5D5843" w14:textId="77777777" w:rsidR="00B715B2" w:rsidRDefault="00B715B2" w:rsidP="00B715B2">
        <w:pPr>
          <w:pStyle w:val="a6"/>
          <w:jc w:val="right"/>
        </w:pPr>
      </w:p>
      <w:tbl>
        <w:tblPr>
          <w:tblStyle w:val="afa"/>
          <w:tblW w:w="8640" w:type="dxa"/>
          <w:tblLayout w:type="fixed"/>
          <w:tblCellMar>
            <w:top w:w="43" w:type="dxa"/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7832"/>
          <w:gridCol w:w="808"/>
        </w:tblGrid>
        <w:tr w:rsidR="00B715B2" w:rsidRPr="001233B5" w14:paraId="00B27CA5" w14:textId="77777777" w:rsidTr="002235F2">
          <w:tc>
            <w:tcPr>
              <w:tcW w:w="7831" w:type="dxa"/>
              <w:tcBorders>
                <w:top w:val="double" w:sz="4" w:space="0" w:color="000000"/>
                <w:left w:val="nil"/>
                <w:bottom w:val="nil"/>
                <w:right w:val="nil"/>
              </w:tcBorders>
              <w:vAlign w:val="bottom"/>
            </w:tcPr>
            <w:p w14:paraId="4F0FCD58" w14:textId="77777777" w:rsidR="00B715B2" w:rsidRPr="001233B5" w:rsidRDefault="00B715B2" w:rsidP="00B715B2">
              <w:pPr>
                <w:pStyle w:val="af0"/>
                <w:widowControl w:val="0"/>
                <w:spacing w:after="0" w:line="240" w:lineRule="auto"/>
                <w:rPr>
                  <w:rFonts w:ascii="TH SarabunPSK" w:hAnsi="TH SarabunPSK" w:cs="TH SarabunPSK"/>
                  <w:sz w:val="28"/>
                  <w:szCs w:val="28"/>
                </w:rPr>
              </w:pPr>
              <w:r w:rsidRPr="001233B5">
                <w:rPr>
                  <w:rFonts w:ascii="TH SarabunPSK" w:hAnsi="TH SarabunPSK" w:cs="TH SarabunPSK" w:hint="cs"/>
                  <w:sz w:val="28"/>
                  <w:szCs w:val="28"/>
                  <w:cs/>
                </w:rPr>
                <w:t>การประยุกต์ใช้การประมวลผลภาษาธรรมชาติเพื่อการวิเคราะห์ข่าวตลาด</w:t>
              </w:r>
              <w:r w:rsidRPr="001233B5">
                <w:rPr>
                  <w:rFonts w:ascii="TH SarabunPSK" w:hAnsi="TH SarabunPSK" w:cs="TH SarabunPSK" w:hint="cs"/>
                  <w:sz w:val="28"/>
                  <w:szCs w:val="28"/>
                </w:rPr>
                <w:t xml:space="preserve"> forex gold spot</w:t>
              </w:r>
            </w:p>
          </w:tc>
          <w:tc>
            <w:tcPr>
              <w:tcW w:w="808" w:type="dxa"/>
              <w:tcBorders>
                <w:top w:val="double" w:sz="4" w:space="0" w:color="000000"/>
                <w:left w:val="nil"/>
                <w:bottom w:val="nil"/>
                <w:right w:val="nil"/>
              </w:tcBorders>
              <w:vAlign w:val="bottom"/>
            </w:tcPr>
            <w:sdt>
              <w:sdtPr>
                <w:rPr>
                  <w:rFonts w:ascii="TH SarabunPSK" w:hAnsi="TH SarabunPSK" w:cs="TH SarabunPSK" w:hint="cs"/>
                  <w:sz w:val="28"/>
                  <w:szCs w:val="28"/>
                </w:rPr>
                <w:id w:val="1987426613"/>
                <w:docPartObj>
                  <w:docPartGallery w:val="Page Numbers (Bottom of Page)"/>
                  <w:docPartUnique/>
                </w:docPartObj>
              </w:sdtPr>
              <w:sdtContent>
                <w:p w14:paraId="2C457BFE" w14:textId="77777777" w:rsidR="00B715B2" w:rsidRPr="001233B5" w:rsidRDefault="00B715B2" w:rsidP="00B715B2">
                  <w:pPr>
                    <w:pStyle w:val="a6"/>
                    <w:widowControl w:val="0"/>
                    <w:spacing w:after="0" w:line="240" w:lineRule="auto"/>
                    <w:jc w:val="right"/>
                    <w:rPr>
                      <w:rFonts w:ascii="TH SarabunPSK" w:hAnsi="TH SarabunPSK" w:cs="TH SarabunPSK"/>
                      <w:sz w:val="28"/>
                      <w:szCs w:val="28"/>
                    </w:rPr>
                  </w:pP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fldChar w:fldCharType="begin"/>
                  </w: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instrText xml:space="preserve"> PAGE </w:instrText>
                  </w: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fldChar w:fldCharType="separate"/>
                  </w: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t>16</w:t>
                  </w:r>
                  <w:r w:rsidRPr="001233B5">
                    <w:rPr>
                      <w:rFonts w:ascii="TH SarabunPSK" w:hAnsi="TH SarabunPSK" w:cs="TH SarabunPSK" w:hint="cs"/>
                      <w:sz w:val="28"/>
                      <w:szCs w:val="28"/>
                    </w:rPr>
                    <w:fldChar w:fldCharType="end"/>
                  </w:r>
                </w:p>
              </w:sdtContent>
            </w:sdt>
          </w:tc>
        </w:tr>
      </w:tbl>
      <w:p w14:paraId="7FCE6B02" w14:textId="769ABA2C" w:rsidR="00B715B2" w:rsidRPr="00B715B2" w:rsidRDefault="00000000" w:rsidP="00B715B2">
        <w:pPr>
          <w:pStyle w:val="a6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640723" w14:textId="77777777" w:rsidR="00617069" w:rsidRDefault="00617069">
      <w:pPr>
        <w:spacing w:after="0" w:line="240" w:lineRule="auto"/>
      </w:pPr>
      <w:r>
        <w:separator/>
      </w:r>
    </w:p>
  </w:footnote>
  <w:footnote w:type="continuationSeparator" w:id="0">
    <w:p w14:paraId="426C4B16" w14:textId="77777777" w:rsidR="00617069" w:rsidRDefault="006170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DA1AF" w14:textId="77777777" w:rsidR="006065AC" w:rsidRDefault="006065AC" w:rsidP="001936AF">
    <w:pPr>
      <w:pStyle w:val="a4"/>
      <w:rPr>
        <w:sz w:val="30"/>
        <w:szCs w:val="3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EBD03E" w14:textId="77777777" w:rsidR="00FC02B6" w:rsidRDefault="00FC02B6" w:rsidP="001936AF">
    <w:pPr>
      <w:pStyle w:val="a4"/>
      <w:rPr>
        <w:sz w:val="30"/>
        <w:szCs w:val="3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48969" w14:textId="5E04E923" w:rsidR="00FC02B6" w:rsidRDefault="00FC02B6">
    <w:pPr>
      <w:pStyle w:val="a4"/>
      <w:jc w:val="right"/>
    </w:pPr>
  </w:p>
  <w:p w14:paraId="0EA87270" w14:textId="77777777" w:rsidR="00FC02B6" w:rsidRDefault="00FC02B6" w:rsidP="001936AF">
    <w:pPr>
      <w:pStyle w:val="a4"/>
      <w:rPr>
        <w:sz w:val="30"/>
        <w:szCs w:val="3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0"/>
    <w:multiLevelType w:val="singleLevel"/>
    <w:tmpl w:val="6A6639F8"/>
    <w:lvl w:ilvl="0">
      <w:start w:val="1"/>
      <w:numFmt w:val="bullet"/>
      <w:pStyle w:val="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1" w15:restartNumberingAfterBreak="0">
    <w:nsid w:val="00D4632F"/>
    <w:multiLevelType w:val="multilevel"/>
    <w:tmpl w:val="93B63C48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23F4FB8"/>
    <w:multiLevelType w:val="multilevel"/>
    <w:tmpl w:val="2F18F5E4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08056B29"/>
    <w:multiLevelType w:val="multilevel"/>
    <w:tmpl w:val="9280D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930CC6"/>
    <w:multiLevelType w:val="multilevel"/>
    <w:tmpl w:val="8CBC73E2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2.1.%3"/>
      <w:lvlJc w:val="left"/>
      <w:pPr>
        <w:ind w:left="1812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58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"/>
      <w:lvlJc w:val="left"/>
      <w:pPr>
        <w:ind w:left="39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5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68" w:hanging="2160"/>
      </w:pPr>
      <w:rPr>
        <w:rFonts w:hint="default"/>
      </w:rPr>
    </w:lvl>
  </w:abstractNum>
  <w:abstractNum w:abstractNumId="5" w15:restartNumberingAfterBreak="0">
    <w:nsid w:val="0BAF5D3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FF0268B"/>
    <w:multiLevelType w:val="multilevel"/>
    <w:tmpl w:val="A382513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17A42F32"/>
    <w:multiLevelType w:val="multilevel"/>
    <w:tmpl w:val="BB52EAE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8D2759A"/>
    <w:multiLevelType w:val="multilevel"/>
    <w:tmpl w:val="DE562716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59277E"/>
    <w:multiLevelType w:val="multilevel"/>
    <w:tmpl w:val="82F09A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rdia New" w:eastAsia="Calibri" w:hAnsi="Cordia New" w:cs="Cordia New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020" w:hanging="48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62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16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3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88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06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600" w:hanging="1800"/>
      </w:pPr>
    </w:lvl>
  </w:abstractNum>
  <w:abstractNum w:abstractNumId="10" w15:restartNumberingAfterBreak="0">
    <w:nsid w:val="19C42C0B"/>
    <w:multiLevelType w:val="multilevel"/>
    <w:tmpl w:val="98B27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rdia New" w:eastAsia="Calibri" w:hAnsi="Cordia New" w:cs="Cordia New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020" w:hanging="48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62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16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3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88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06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600" w:hanging="1800"/>
      </w:pPr>
    </w:lvl>
  </w:abstractNum>
  <w:abstractNum w:abstractNumId="11" w15:restartNumberingAfterBreak="0">
    <w:nsid w:val="1DF20C82"/>
    <w:multiLevelType w:val="multilevel"/>
    <w:tmpl w:val="F3827252"/>
    <w:lvl w:ilvl="0">
      <w:start w:val="1"/>
      <w:numFmt w:val="decimal"/>
      <w:lvlText w:val="[%1] 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 w15:restartNumberingAfterBreak="0">
    <w:nsid w:val="208A001E"/>
    <w:multiLevelType w:val="multilevel"/>
    <w:tmpl w:val="579A0ABA"/>
    <w:lvl w:ilvl="0">
      <w:start w:val="7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6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21F01E13"/>
    <w:multiLevelType w:val="multilevel"/>
    <w:tmpl w:val="D828F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" w15:restartNumberingAfterBreak="0">
    <w:nsid w:val="23CD3481"/>
    <w:multiLevelType w:val="multilevel"/>
    <w:tmpl w:val="046293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24BF62E9"/>
    <w:multiLevelType w:val="multilevel"/>
    <w:tmpl w:val="B744196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25D04C16"/>
    <w:multiLevelType w:val="multilevel"/>
    <w:tmpl w:val="5E34823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26816149"/>
    <w:multiLevelType w:val="multilevel"/>
    <w:tmpl w:val="81727B34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5" w:hanging="360"/>
      </w:pPr>
      <w:rPr>
        <w:rFonts w:hint="default"/>
        <w:b w:val="0"/>
        <w:bCs w:val="0"/>
        <w:sz w:val="32"/>
        <w:szCs w:val="32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18" w15:restartNumberingAfterBreak="0">
    <w:nsid w:val="269B4926"/>
    <w:multiLevelType w:val="hybridMultilevel"/>
    <w:tmpl w:val="0902CD5E"/>
    <w:lvl w:ilvl="0" w:tplc="F408986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1E67E73"/>
    <w:multiLevelType w:val="multilevel"/>
    <w:tmpl w:val="BCC8CD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32EB15C8"/>
    <w:multiLevelType w:val="hybridMultilevel"/>
    <w:tmpl w:val="0436FEE8"/>
    <w:lvl w:ilvl="0" w:tplc="D5B4135C"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8701A8"/>
    <w:multiLevelType w:val="multilevel"/>
    <w:tmpl w:val="F3E413D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00" w:hanging="580"/>
      </w:pPr>
      <w:rPr>
        <w:rFonts w:hint="default"/>
        <w:b/>
        <w:color w:val="auto"/>
        <w:sz w:val="36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/>
        <w:color w:val="auto"/>
        <w:sz w:val="36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b/>
        <w:color w:val="auto"/>
        <w:sz w:val="36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b/>
        <w:color w:val="auto"/>
        <w:sz w:val="36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b/>
        <w:color w:val="auto"/>
        <w:sz w:val="36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b/>
        <w:color w:val="auto"/>
        <w:sz w:val="36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b/>
        <w:color w:val="auto"/>
        <w:sz w:val="36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b/>
        <w:color w:val="auto"/>
        <w:sz w:val="36"/>
      </w:rPr>
    </w:lvl>
  </w:abstractNum>
  <w:abstractNum w:abstractNumId="22" w15:restartNumberingAfterBreak="0">
    <w:nsid w:val="34FE4518"/>
    <w:multiLevelType w:val="multilevel"/>
    <w:tmpl w:val="B7002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57F01C5"/>
    <w:multiLevelType w:val="multilevel"/>
    <w:tmpl w:val="DA441BBC"/>
    <w:lvl w:ilvl="0">
      <w:start w:val="1"/>
      <w:numFmt w:val="decimal"/>
      <w:pStyle w:val="1"/>
      <w:lvlText w:val="บทที่ %1"/>
      <w:lvlJc w:val="left"/>
      <w:pPr>
        <w:tabs>
          <w:tab w:val="num" w:pos="4140"/>
        </w:tabs>
        <w:ind w:left="4140" w:firstLine="0"/>
      </w:pPr>
    </w:lvl>
    <w:lvl w:ilvl="1">
      <w:start w:val="1"/>
      <w:numFmt w:val="decimal"/>
      <w:pStyle w:val="20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pStyle w:val="3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0"/>
        </w:tabs>
        <w:ind w:left="0" w:firstLine="0"/>
      </w:pPr>
      <w:rPr>
        <w:b/>
        <w:bCs/>
      </w:rPr>
    </w:lvl>
    <w:lvl w:ilvl="4">
      <w:start w:val="1"/>
      <w:numFmt w:val="none"/>
      <w:pStyle w:val="50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pStyle w:val="6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pStyle w:val="7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pStyle w:val="8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pStyle w:val="9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4" w15:restartNumberingAfterBreak="0">
    <w:nsid w:val="359C6857"/>
    <w:multiLevelType w:val="multilevel"/>
    <w:tmpl w:val="1E98F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73108BD"/>
    <w:multiLevelType w:val="multilevel"/>
    <w:tmpl w:val="B2A8540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108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color w:val="292929"/>
      </w:rPr>
    </w:lvl>
  </w:abstractNum>
  <w:abstractNum w:abstractNumId="26" w15:restartNumberingAfterBreak="0">
    <w:nsid w:val="395372B0"/>
    <w:multiLevelType w:val="multilevel"/>
    <w:tmpl w:val="50A40F00"/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 w15:restartNumberingAfterBreak="0">
    <w:nsid w:val="39C6285E"/>
    <w:multiLevelType w:val="multilevel"/>
    <w:tmpl w:val="C5E8D8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292929"/>
      </w:rPr>
    </w:lvl>
  </w:abstractNum>
  <w:abstractNum w:abstractNumId="28" w15:restartNumberingAfterBreak="0">
    <w:nsid w:val="3BE619EE"/>
    <w:multiLevelType w:val="multilevel"/>
    <w:tmpl w:val="D27C6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ordia New" w:eastAsia="Calibri" w:hAnsi="Cordia New" w:cs="Cordia New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020" w:hanging="48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62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16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3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88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06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3600" w:hanging="1800"/>
      </w:pPr>
    </w:lvl>
  </w:abstractNum>
  <w:abstractNum w:abstractNumId="29" w15:restartNumberingAfterBreak="0">
    <w:nsid w:val="3D4962D1"/>
    <w:multiLevelType w:val="multilevel"/>
    <w:tmpl w:val="75022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 w15:restartNumberingAfterBreak="0">
    <w:nsid w:val="3F805CAD"/>
    <w:multiLevelType w:val="multilevel"/>
    <w:tmpl w:val="372AA7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108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color w:val="292929"/>
      </w:rPr>
    </w:lvl>
  </w:abstractNum>
  <w:abstractNum w:abstractNumId="31" w15:restartNumberingAfterBreak="0">
    <w:nsid w:val="4803687C"/>
    <w:multiLevelType w:val="multilevel"/>
    <w:tmpl w:val="5BE617BE"/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numFmt w:val="bullet"/>
      <w:lvlText w:val="◦"/>
      <w:lvlJc w:val="left"/>
      <w:pPr>
        <w:tabs>
          <w:tab w:val="num" w:pos="0"/>
        </w:tabs>
        <w:ind w:left="1080" w:hanging="360"/>
      </w:pPr>
      <w:rPr>
        <w:rFonts w:ascii="OpenSymbol" w:hAnsi="OpenSymbol" w:cs="OpenSymbol" w:hint="default"/>
      </w:rPr>
    </w:lvl>
    <w:lvl w:ilvl="2">
      <w:numFmt w:val="bullet"/>
      <w:lvlText w:val="▪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1800" w:hanging="360"/>
      </w:pPr>
      <w:rPr>
        <w:rFonts w:ascii="Symbol" w:hAnsi="Symbol" w:cs="Symbol" w:hint="default"/>
      </w:rPr>
    </w:lvl>
    <w:lvl w:ilvl="4">
      <w:numFmt w:val="bullet"/>
      <w:lvlText w:val="◦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5">
      <w:numFmt w:val="bullet"/>
      <w:lvlText w:val="▪"/>
      <w:lvlJc w:val="left"/>
      <w:pPr>
        <w:tabs>
          <w:tab w:val="num" w:pos="0"/>
        </w:tabs>
        <w:ind w:left="2520" w:hanging="360"/>
      </w:pPr>
      <w:rPr>
        <w:rFonts w:ascii="OpenSymbol" w:hAnsi="OpenSymbol" w:cs="Open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7">
      <w:numFmt w:val="bullet"/>
      <w:lvlText w:val="◦"/>
      <w:lvlJc w:val="left"/>
      <w:pPr>
        <w:tabs>
          <w:tab w:val="num" w:pos="0"/>
        </w:tabs>
        <w:ind w:left="3240" w:hanging="360"/>
      </w:pPr>
      <w:rPr>
        <w:rFonts w:ascii="OpenSymbol" w:hAnsi="OpenSymbol" w:cs="OpenSymbol" w:hint="default"/>
      </w:rPr>
    </w:lvl>
    <w:lvl w:ilvl="8"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</w:rPr>
    </w:lvl>
  </w:abstractNum>
  <w:abstractNum w:abstractNumId="32" w15:restartNumberingAfterBreak="0">
    <w:nsid w:val="4A7A7E5A"/>
    <w:multiLevelType w:val="hybridMultilevel"/>
    <w:tmpl w:val="3C2022EC"/>
    <w:lvl w:ilvl="0" w:tplc="F15AC33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AD168EB"/>
    <w:multiLevelType w:val="multilevel"/>
    <w:tmpl w:val="AF5AB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 w15:restartNumberingAfterBreak="0">
    <w:nsid w:val="4FC214A6"/>
    <w:multiLevelType w:val="multilevel"/>
    <w:tmpl w:val="D370FC3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36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48" w:hanging="1440"/>
      </w:pPr>
      <w:rPr>
        <w:rFonts w:hint="default"/>
      </w:rPr>
    </w:lvl>
  </w:abstractNum>
  <w:abstractNum w:abstractNumId="35" w15:restartNumberingAfterBreak="0">
    <w:nsid w:val="50504A38"/>
    <w:multiLevelType w:val="hybridMultilevel"/>
    <w:tmpl w:val="BC6AA7A8"/>
    <w:lvl w:ilvl="0" w:tplc="13DE872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6" w15:restartNumberingAfterBreak="0">
    <w:nsid w:val="5B6172C4"/>
    <w:multiLevelType w:val="hybridMultilevel"/>
    <w:tmpl w:val="40266FA8"/>
    <w:lvl w:ilvl="0" w:tplc="AA66A040">
      <w:start w:val="2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5DE142B9"/>
    <w:multiLevelType w:val="multilevel"/>
    <w:tmpl w:val="E522D48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38" w15:restartNumberingAfterBreak="0">
    <w:nsid w:val="5FFA36C8"/>
    <w:multiLevelType w:val="multilevel"/>
    <w:tmpl w:val="93B63C48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62D96A8E"/>
    <w:multiLevelType w:val="multilevel"/>
    <w:tmpl w:val="156893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6"/>
      <w:numFmt w:val="decimal"/>
      <w:lvlText w:val="%1.%2"/>
      <w:lvlJc w:val="left"/>
      <w:pPr>
        <w:ind w:left="1800" w:hanging="72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  <w:color w:val="292929"/>
      </w:rPr>
    </w:lvl>
  </w:abstractNum>
  <w:abstractNum w:abstractNumId="40" w15:restartNumberingAfterBreak="0">
    <w:nsid w:val="646B2471"/>
    <w:multiLevelType w:val="multilevel"/>
    <w:tmpl w:val="6086514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41" w15:restartNumberingAfterBreak="0">
    <w:nsid w:val="696D5395"/>
    <w:multiLevelType w:val="multilevel"/>
    <w:tmpl w:val="8446FC40"/>
    <w:lvl w:ilvl="0">
      <w:start w:val="4"/>
      <w:numFmt w:val="decimal"/>
      <w:lvlText w:val="%1."/>
      <w:lvlJc w:val="left"/>
      <w:pPr>
        <w:ind w:left="120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8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1440"/>
      </w:pPr>
      <w:rPr>
        <w:rFonts w:hint="default"/>
      </w:rPr>
    </w:lvl>
  </w:abstractNum>
  <w:abstractNum w:abstractNumId="42" w15:restartNumberingAfterBreak="0">
    <w:nsid w:val="6BA85147"/>
    <w:multiLevelType w:val="multilevel"/>
    <w:tmpl w:val="A7480AE2"/>
    <w:lvl w:ilvl="0">
      <w:start w:val="4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80" w:hanging="6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360" w:hanging="1440"/>
      </w:pPr>
      <w:rPr>
        <w:rFonts w:hint="default"/>
      </w:rPr>
    </w:lvl>
  </w:abstractNum>
  <w:abstractNum w:abstractNumId="43" w15:restartNumberingAfterBreak="0">
    <w:nsid w:val="6BD46911"/>
    <w:multiLevelType w:val="hybridMultilevel"/>
    <w:tmpl w:val="9AE0024E"/>
    <w:lvl w:ilvl="0" w:tplc="36EA018C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44" w15:restartNumberingAfterBreak="0">
    <w:nsid w:val="6C7E5EBD"/>
    <w:multiLevelType w:val="multilevel"/>
    <w:tmpl w:val="819E0D90"/>
    <w:lvl w:ilvl="0">
      <w:start w:val="4"/>
      <w:numFmt w:val="decimal"/>
      <w:lvlText w:val="%1"/>
      <w:lvlJc w:val="left"/>
      <w:pPr>
        <w:ind w:left="500" w:hanging="500"/>
      </w:pPr>
      <w:rPr>
        <w:rFonts w:ascii="TH SarabunPSK" w:hAnsi="TH SarabunPSK" w:cs="TH SarabunPSK" w:hint="default"/>
        <w:color w:val="auto"/>
        <w:sz w:val="36"/>
      </w:rPr>
    </w:lvl>
    <w:lvl w:ilvl="1">
      <w:start w:val="1"/>
      <w:numFmt w:val="decimal"/>
      <w:lvlText w:val="%1.%2"/>
      <w:lvlJc w:val="left"/>
      <w:pPr>
        <w:ind w:left="920" w:hanging="500"/>
      </w:pPr>
      <w:rPr>
        <w:rFonts w:ascii="TH SarabunPSK" w:hAnsi="TH SarabunPSK" w:cs="TH SarabunPSK" w:hint="default"/>
        <w:color w:val="auto"/>
        <w:sz w:val="36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ascii="TH SarabunPSK" w:hAnsi="TH SarabunPSK" w:cs="TH SarabunPSK" w:hint="default"/>
        <w:color w:val="auto"/>
        <w:sz w:val="36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ascii="TH SarabunPSK" w:hAnsi="TH SarabunPSK" w:cs="TH SarabunPSK" w:hint="default"/>
        <w:color w:val="auto"/>
        <w:sz w:val="36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ascii="TH SarabunPSK" w:hAnsi="TH SarabunPSK" w:cs="TH SarabunPSK" w:hint="default"/>
        <w:color w:val="auto"/>
        <w:sz w:val="36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ascii="TH SarabunPSK" w:hAnsi="TH SarabunPSK" w:cs="TH SarabunPSK" w:hint="default"/>
        <w:color w:val="auto"/>
        <w:sz w:val="36"/>
      </w:rPr>
    </w:lvl>
    <w:lvl w:ilvl="6">
      <w:start w:val="1"/>
      <w:numFmt w:val="decimal"/>
      <w:lvlText w:val="%1.%2.%3.%4.%5.%6.%7"/>
      <w:lvlJc w:val="left"/>
      <w:pPr>
        <w:ind w:left="3600" w:hanging="1080"/>
      </w:pPr>
      <w:rPr>
        <w:rFonts w:ascii="TH SarabunPSK" w:hAnsi="TH SarabunPSK" w:cs="TH SarabunPSK" w:hint="default"/>
        <w:color w:val="auto"/>
        <w:sz w:val="36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ascii="TH SarabunPSK" w:hAnsi="TH SarabunPSK" w:cs="TH SarabunPSK" w:hint="default"/>
        <w:color w:val="auto"/>
        <w:sz w:val="36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ascii="TH SarabunPSK" w:hAnsi="TH SarabunPSK" w:cs="TH SarabunPSK" w:hint="default"/>
        <w:color w:val="auto"/>
        <w:sz w:val="36"/>
      </w:rPr>
    </w:lvl>
  </w:abstractNum>
  <w:abstractNum w:abstractNumId="45" w15:restartNumberingAfterBreak="0">
    <w:nsid w:val="6FCE0238"/>
    <w:multiLevelType w:val="hybridMultilevel"/>
    <w:tmpl w:val="5DAE70C8"/>
    <w:lvl w:ilvl="0" w:tplc="43581BB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6" w15:restartNumberingAfterBreak="0">
    <w:nsid w:val="7BA371FF"/>
    <w:multiLevelType w:val="hybridMultilevel"/>
    <w:tmpl w:val="DC4AAE4E"/>
    <w:lvl w:ilvl="0" w:tplc="BA1C66F4">
      <w:start w:val="1"/>
      <w:numFmt w:val="decimal"/>
      <w:lvlText w:val="4.1.1.%1"/>
      <w:lvlJc w:val="left"/>
      <w:pPr>
        <w:ind w:left="82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000" w:hanging="360"/>
      </w:pPr>
    </w:lvl>
    <w:lvl w:ilvl="2" w:tplc="0409001B" w:tentative="1">
      <w:start w:val="1"/>
      <w:numFmt w:val="lowerRoman"/>
      <w:lvlText w:val="%3."/>
      <w:lvlJc w:val="right"/>
      <w:pPr>
        <w:ind w:left="9720" w:hanging="180"/>
      </w:pPr>
    </w:lvl>
    <w:lvl w:ilvl="3" w:tplc="0409000F" w:tentative="1">
      <w:start w:val="1"/>
      <w:numFmt w:val="decimal"/>
      <w:lvlText w:val="%4."/>
      <w:lvlJc w:val="left"/>
      <w:pPr>
        <w:ind w:left="10440" w:hanging="360"/>
      </w:pPr>
    </w:lvl>
    <w:lvl w:ilvl="4" w:tplc="04090019" w:tentative="1">
      <w:start w:val="1"/>
      <w:numFmt w:val="lowerLetter"/>
      <w:lvlText w:val="%5."/>
      <w:lvlJc w:val="left"/>
      <w:pPr>
        <w:ind w:left="11160" w:hanging="360"/>
      </w:pPr>
    </w:lvl>
    <w:lvl w:ilvl="5" w:tplc="0409001B" w:tentative="1">
      <w:start w:val="1"/>
      <w:numFmt w:val="lowerRoman"/>
      <w:lvlText w:val="%6."/>
      <w:lvlJc w:val="right"/>
      <w:pPr>
        <w:ind w:left="11880" w:hanging="180"/>
      </w:pPr>
    </w:lvl>
    <w:lvl w:ilvl="6" w:tplc="0409000F" w:tentative="1">
      <w:start w:val="1"/>
      <w:numFmt w:val="decimal"/>
      <w:lvlText w:val="%7."/>
      <w:lvlJc w:val="left"/>
      <w:pPr>
        <w:ind w:left="12600" w:hanging="360"/>
      </w:pPr>
    </w:lvl>
    <w:lvl w:ilvl="7" w:tplc="04090019" w:tentative="1">
      <w:start w:val="1"/>
      <w:numFmt w:val="lowerLetter"/>
      <w:lvlText w:val="%8."/>
      <w:lvlJc w:val="left"/>
      <w:pPr>
        <w:ind w:left="13320" w:hanging="360"/>
      </w:pPr>
    </w:lvl>
    <w:lvl w:ilvl="8" w:tplc="0409001B" w:tentative="1">
      <w:start w:val="1"/>
      <w:numFmt w:val="lowerRoman"/>
      <w:lvlText w:val="%9."/>
      <w:lvlJc w:val="right"/>
      <w:pPr>
        <w:ind w:left="14040" w:hanging="180"/>
      </w:pPr>
    </w:lvl>
  </w:abstractNum>
  <w:abstractNum w:abstractNumId="47" w15:restartNumberingAfterBreak="0">
    <w:nsid w:val="7C6B6FA2"/>
    <w:multiLevelType w:val="multilevel"/>
    <w:tmpl w:val="E714AB5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292929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  <w:color w:val="292929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292929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292929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292929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292929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292929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292929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292929"/>
      </w:rPr>
    </w:lvl>
  </w:abstractNum>
  <w:abstractNum w:abstractNumId="48" w15:restartNumberingAfterBreak="0">
    <w:nsid w:val="7CA05D0A"/>
    <w:multiLevelType w:val="hybridMultilevel"/>
    <w:tmpl w:val="FC0ACA40"/>
    <w:lvl w:ilvl="0" w:tplc="8E8C0E74">
      <w:start w:val="1"/>
      <w:numFmt w:val="bullet"/>
      <w:lvlText w:val="-"/>
      <w:lvlJc w:val="left"/>
      <w:pPr>
        <w:ind w:left="1080" w:hanging="360"/>
      </w:pPr>
      <w:rPr>
        <w:rFonts w:ascii="TH SarabunPSK" w:eastAsia="TH Sarabun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230965249">
    <w:abstractNumId w:val="23"/>
  </w:num>
  <w:num w:numId="2" w16cid:durableId="1459761118">
    <w:abstractNumId w:val="10"/>
  </w:num>
  <w:num w:numId="3" w16cid:durableId="1779905564">
    <w:abstractNumId w:val="28"/>
  </w:num>
  <w:num w:numId="4" w16cid:durableId="1803766605">
    <w:abstractNumId w:val="2"/>
  </w:num>
  <w:num w:numId="5" w16cid:durableId="953755278">
    <w:abstractNumId w:val="9"/>
  </w:num>
  <w:num w:numId="6" w16cid:durableId="1591354579">
    <w:abstractNumId w:val="33"/>
  </w:num>
  <w:num w:numId="7" w16cid:durableId="1391811300">
    <w:abstractNumId w:val="29"/>
  </w:num>
  <w:num w:numId="8" w16cid:durableId="112293610">
    <w:abstractNumId w:val="13"/>
  </w:num>
  <w:num w:numId="9" w16cid:durableId="162551085">
    <w:abstractNumId w:val="11"/>
  </w:num>
  <w:num w:numId="10" w16cid:durableId="357512395">
    <w:abstractNumId w:val="31"/>
  </w:num>
  <w:num w:numId="11" w16cid:durableId="1595746631">
    <w:abstractNumId w:val="26"/>
  </w:num>
  <w:num w:numId="12" w16cid:durableId="1995142866">
    <w:abstractNumId w:val="21"/>
  </w:num>
  <w:num w:numId="13" w16cid:durableId="247734711">
    <w:abstractNumId w:val="18"/>
  </w:num>
  <w:num w:numId="14" w16cid:durableId="1285112621">
    <w:abstractNumId w:val="19"/>
  </w:num>
  <w:num w:numId="15" w16cid:durableId="1599097072">
    <w:abstractNumId w:val="32"/>
  </w:num>
  <w:num w:numId="16" w16cid:durableId="173763712">
    <w:abstractNumId w:val="14"/>
  </w:num>
  <w:num w:numId="17" w16cid:durableId="1735742342">
    <w:abstractNumId w:val="17"/>
  </w:num>
  <w:num w:numId="18" w16cid:durableId="2139184861">
    <w:abstractNumId w:val="34"/>
  </w:num>
  <w:num w:numId="19" w16cid:durableId="2086343478">
    <w:abstractNumId w:val="12"/>
  </w:num>
  <w:num w:numId="20" w16cid:durableId="1012806383">
    <w:abstractNumId w:val="5"/>
  </w:num>
  <w:num w:numId="21" w16cid:durableId="803888326">
    <w:abstractNumId w:val="4"/>
  </w:num>
  <w:num w:numId="22" w16cid:durableId="1525286434">
    <w:abstractNumId w:val="20"/>
  </w:num>
  <w:num w:numId="23" w16cid:durableId="104275425">
    <w:abstractNumId w:val="46"/>
  </w:num>
  <w:num w:numId="24" w16cid:durableId="1897087367">
    <w:abstractNumId w:val="41"/>
  </w:num>
  <w:num w:numId="25" w16cid:durableId="593712033">
    <w:abstractNumId w:val="42"/>
  </w:num>
  <w:num w:numId="26" w16cid:durableId="259025191">
    <w:abstractNumId w:val="38"/>
  </w:num>
  <w:num w:numId="27" w16cid:durableId="1013919838">
    <w:abstractNumId w:val="45"/>
  </w:num>
  <w:num w:numId="28" w16cid:durableId="979112477">
    <w:abstractNumId w:val="35"/>
  </w:num>
  <w:num w:numId="29" w16cid:durableId="270626976">
    <w:abstractNumId w:val="1"/>
  </w:num>
  <w:num w:numId="30" w16cid:durableId="2081979943">
    <w:abstractNumId w:val="15"/>
  </w:num>
  <w:num w:numId="31" w16cid:durableId="2110736345">
    <w:abstractNumId w:val="40"/>
  </w:num>
  <w:num w:numId="32" w16cid:durableId="157382975">
    <w:abstractNumId w:val="6"/>
  </w:num>
  <w:num w:numId="33" w16cid:durableId="1173688516">
    <w:abstractNumId w:val="37"/>
  </w:num>
  <w:num w:numId="34" w16cid:durableId="1532303045">
    <w:abstractNumId w:val="7"/>
  </w:num>
  <w:num w:numId="35" w16cid:durableId="1179007201">
    <w:abstractNumId w:val="16"/>
  </w:num>
  <w:num w:numId="36" w16cid:durableId="1629042894">
    <w:abstractNumId w:val="44"/>
  </w:num>
  <w:num w:numId="37" w16cid:durableId="1830710966">
    <w:abstractNumId w:val="22"/>
  </w:num>
  <w:num w:numId="38" w16cid:durableId="2032410277">
    <w:abstractNumId w:val="24"/>
  </w:num>
  <w:num w:numId="39" w16cid:durableId="1159617541">
    <w:abstractNumId w:val="3"/>
  </w:num>
  <w:num w:numId="40" w16cid:durableId="1913008620">
    <w:abstractNumId w:val="47"/>
  </w:num>
  <w:num w:numId="41" w16cid:durableId="1740982737">
    <w:abstractNumId w:val="27"/>
  </w:num>
  <w:num w:numId="42" w16cid:durableId="186339182">
    <w:abstractNumId w:val="30"/>
  </w:num>
  <w:num w:numId="43" w16cid:durableId="1991202437">
    <w:abstractNumId w:val="25"/>
  </w:num>
  <w:num w:numId="44" w16cid:durableId="1850758077">
    <w:abstractNumId w:val="8"/>
  </w:num>
  <w:num w:numId="45" w16cid:durableId="1188562901">
    <w:abstractNumId w:val="39"/>
  </w:num>
  <w:num w:numId="46" w16cid:durableId="1657880431">
    <w:abstractNumId w:val="0"/>
  </w:num>
  <w:num w:numId="47" w16cid:durableId="340665941">
    <w:abstractNumId w:val="36"/>
  </w:num>
  <w:num w:numId="48" w16cid:durableId="1497263868">
    <w:abstractNumId w:val="43"/>
  </w:num>
  <w:num w:numId="49" w16cid:durableId="18435755">
    <w:abstractNumId w:val="48"/>
  </w:num>
  <w:num w:numId="50" w16cid:durableId="51912647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47726577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 w16cid:durableId="95533123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 w16cid:durableId="81051422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 w16cid:durableId="25644855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 w16cid:durableId="138976674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attachedTemplate r:id="rId1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FED"/>
    <w:rsid w:val="00011737"/>
    <w:rsid w:val="00022FD0"/>
    <w:rsid w:val="000C6631"/>
    <w:rsid w:val="001233B5"/>
    <w:rsid w:val="00144A4D"/>
    <w:rsid w:val="00153163"/>
    <w:rsid w:val="0016710D"/>
    <w:rsid w:val="001936AF"/>
    <w:rsid w:val="001C51FC"/>
    <w:rsid w:val="0022582E"/>
    <w:rsid w:val="002273B0"/>
    <w:rsid w:val="00237CF7"/>
    <w:rsid w:val="00256D7A"/>
    <w:rsid w:val="00284E76"/>
    <w:rsid w:val="00296038"/>
    <w:rsid w:val="00315586"/>
    <w:rsid w:val="00317B5A"/>
    <w:rsid w:val="003227D6"/>
    <w:rsid w:val="003737A1"/>
    <w:rsid w:val="003B4A82"/>
    <w:rsid w:val="003D354E"/>
    <w:rsid w:val="00444B67"/>
    <w:rsid w:val="0047661A"/>
    <w:rsid w:val="00480E83"/>
    <w:rsid w:val="00550A58"/>
    <w:rsid w:val="00550AF5"/>
    <w:rsid w:val="005555A0"/>
    <w:rsid w:val="005865E9"/>
    <w:rsid w:val="005A7BE0"/>
    <w:rsid w:val="005E08E1"/>
    <w:rsid w:val="005F7F5B"/>
    <w:rsid w:val="006065AC"/>
    <w:rsid w:val="00617069"/>
    <w:rsid w:val="007240B8"/>
    <w:rsid w:val="00744215"/>
    <w:rsid w:val="0076449E"/>
    <w:rsid w:val="007725AB"/>
    <w:rsid w:val="007F06F5"/>
    <w:rsid w:val="00817E9E"/>
    <w:rsid w:val="008929D2"/>
    <w:rsid w:val="008D2195"/>
    <w:rsid w:val="00984C8F"/>
    <w:rsid w:val="0098725C"/>
    <w:rsid w:val="009D5BAD"/>
    <w:rsid w:val="009E6931"/>
    <w:rsid w:val="009E6B53"/>
    <w:rsid w:val="00A33C5C"/>
    <w:rsid w:val="00A447B3"/>
    <w:rsid w:val="00A45038"/>
    <w:rsid w:val="00AB6BA3"/>
    <w:rsid w:val="00AD2E0C"/>
    <w:rsid w:val="00B0714F"/>
    <w:rsid w:val="00B715B2"/>
    <w:rsid w:val="00BC1FED"/>
    <w:rsid w:val="00BE5E03"/>
    <w:rsid w:val="00C11531"/>
    <w:rsid w:val="00C338B6"/>
    <w:rsid w:val="00C81D30"/>
    <w:rsid w:val="00E00505"/>
    <w:rsid w:val="00E450FD"/>
    <w:rsid w:val="00E67709"/>
    <w:rsid w:val="00EB1F34"/>
    <w:rsid w:val="00FA1BD0"/>
    <w:rsid w:val="00FA331D"/>
    <w:rsid w:val="00FA7FB7"/>
    <w:rsid w:val="00FB13EC"/>
    <w:rsid w:val="00FC02B6"/>
    <w:rsid w:val="00FD1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5B96E9"/>
  <w15:docId w15:val="{484ABC77-DEFC-498A-BBA5-DA1CF22726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Angsana New"/>
        <w:lang w:val="en-GB" w:eastAsia="en-GB" w:bidi="th-TH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13E3"/>
    <w:pPr>
      <w:spacing w:after="200" w:line="276" w:lineRule="auto"/>
    </w:pPr>
    <w:rPr>
      <w:rFonts w:ascii="TH Sarabun New" w:eastAsia="TH Sarabun New" w:hAnsi="TH Sarabun New" w:cs="TH Sarabun New"/>
      <w:sz w:val="32"/>
      <w:szCs w:val="32"/>
      <w:lang w:val="en-US" w:eastAsia="en-US"/>
    </w:rPr>
  </w:style>
  <w:style w:type="paragraph" w:styleId="1">
    <w:name w:val="heading 1"/>
    <w:basedOn w:val="a"/>
    <w:link w:val="10"/>
    <w:uiPriority w:val="9"/>
    <w:qFormat/>
    <w:rsid w:val="003168C9"/>
    <w:pPr>
      <w:numPr>
        <w:numId w:val="1"/>
      </w:numPr>
      <w:spacing w:beforeAutospacing="1" w:afterAutospacing="1" w:line="240" w:lineRule="auto"/>
      <w:jc w:val="center"/>
      <w:outlineLvl w:val="0"/>
    </w:pPr>
    <w:rPr>
      <w:b/>
      <w:bCs/>
      <w:kern w:val="2"/>
      <w:sz w:val="36"/>
      <w:szCs w:val="36"/>
    </w:rPr>
  </w:style>
  <w:style w:type="paragraph" w:styleId="20">
    <w:name w:val="heading 2"/>
    <w:basedOn w:val="1"/>
    <w:next w:val="a"/>
    <w:link w:val="21"/>
    <w:uiPriority w:val="9"/>
    <w:qFormat/>
    <w:rsid w:val="008D3B79"/>
    <w:pPr>
      <w:keepNext/>
      <w:numPr>
        <w:ilvl w:val="1"/>
      </w:numPr>
      <w:tabs>
        <w:tab w:val="left" w:pos="540"/>
      </w:tabs>
      <w:spacing w:before="202" w:after="0" w:afterAutospacing="0"/>
      <w:jc w:val="left"/>
      <w:outlineLvl w:val="1"/>
    </w:pPr>
    <w:rPr>
      <w:rFonts w:eastAsia="Times New Roman"/>
      <w:sz w:val="32"/>
      <w:szCs w:val="32"/>
    </w:rPr>
  </w:style>
  <w:style w:type="paragraph" w:styleId="3">
    <w:name w:val="heading 3"/>
    <w:basedOn w:val="20"/>
    <w:next w:val="a"/>
    <w:link w:val="30"/>
    <w:uiPriority w:val="9"/>
    <w:qFormat/>
    <w:rsid w:val="00BE721E"/>
    <w:pPr>
      <w:numPr>
        <w:ilvl w:val="2"/>
      </w:numPr>
      <w:tabs>
        <w:tab w:val="left" w:pos="1080"/>
      </w:tabs>
      <w:spacing w:before="240" w:after="60"/>
      <w:ind w:firstLine="360"/>
      <w:outlineLvl w:val="2"/>
    </w:pPr>
  </w:style>
  <w:style w:type="paragraph" w:styleId="4">
    <w:name w:val="heading 4"/>
    <w:basedOn w:val="a"/>
    <w:next w:val="a"/>
    <w:link w:val="40"/>
    <w:uiPriority w:val="9"/>
    <w:qFormat/>
    <w:rsid w:val="00ED5628"/>
    <w:pPr>
      <w:keepNext/>
      <w:numPr>
        <w:ilvl w:val="3"/>
        <w:numId w:val="1"/>
      </w:numPr>
      <w:spacing w:before="240" w:after="60"/>
      <w:outlineLvl w:val="3"/>
    </w:pPr>
    <w:rPr>
      <w:rFonts w:eastAsia="Times New Roman" w:cs="Cordia New"/>
      <w:b/>
      <w:bCs/>
      <w:sz w:val="28"/>
      <w:szCs w:val="35"/>
    </w:rPr>
  </w:style>
  <w:style w:type="paragraph" w:styleId="50">
    <w:name w:val="heading 5"/>
    <w:basedOn w:val="a"/>
    <w:next w:val="a"/>
    <w:link w:val="51"/>
    <w:uiPriority w:val="9"/>
    <w:semiHidden/>
    <w:unhideWhenUsed/>
    <w:qFormat/>
    <w:rsid w:val="00BE721E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E721E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  <w:szCs w:val="4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E721E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Cs w:val="4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E721E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E721E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link w:val="1"/>
    <w:uiPriority w:val="9"/>
    <w:qFormat/>
    <w:rsid w:val="003168C9"/>
    <w:rPr>
      <w:rFonts w:ascii="TH Sarabun New" w:eastAsia="TH Sarabun New" w:hAnsi="TH Sarabun New" w:cs="TH Sarabun New"/>
      <w:b/>
      <w:bCs/>
      <w:kern w:val="2"/>
      <w:sz w:val="36"/>
      <w:szCs w:val="36"/>
      <w:lang w:val="en-US" w:eastAsia="en-US"/>
    </w:rPr>
  </w:style>
  <w:style w:type="character" w:customStyle="1" w:styleId="21">
    <w:name w:val="หัวเรื่อง 2 อักขระ"/>
    <w:link w:val="20"/>
    <w:uiPriority w:val="9"/>
    <w:qFormat/>
    <w:rsid w:val="008D3B79"/>
    <w:rPr>
      <w:rFonts w:ascii="TH Sarabun New" w:eastAsia="Times New Roman" w:hAnsi="TH Sarabun New" w:cs="TH Sarabun New"/>
      <w:b/>
      <w:bCs/>
      <w:kern w:val="2"/>
      <w:sz w:val="32"/>
      <w:szCs w:val="32"/>
      <w:lang w:val="en-US" w:eastAsia="en-US"/>
    </w:rPr>
  </w:style>
  <w:style w:type="character" w:customStyle="1" w:styleId="30">
    <w:name w:val="หัวเรื่อง 3 อักขระ"/>
    <w:link w:val="3"/>
    <w:uiPriority w:val="9"/>
    <w:qFormat/>
    <w:rsid w:val="00BE721E"/>
    <w:rPr>
      <w:rFonts w:ascii="TH Sarabun New" w:eastAsia="Times New Roman" w:hAnsi="TH Sarabun New" w:cs="TH Sarabun New"/>
      <w:b/>
      <w:bCs/>
      <w:kern w:val="2"/>
      <w:sz w:val="32"/>
      <w:szCs w:val="32"/>
      <w:lang w:val="en-US" w:eastAsia="en-US"/>
    </w:rPr>
  </w:style>
  <w:style w:type="character" w:customStyle="1" w:styleId="a3">
    <w:name w:val="หัวกระดาษ อักขระ"/>
    <w:link w:val="a4"/>
    <w:uiPriority w:val="99"/>
    <w:qFormat/>
    <w:rsid w:val="003979BA"/>
    <w:rPr>
      <w:sz w:val="22"/>
      <w:szCs w:val="28"/>
    </w:rPr>
  </w:style>
  <w:style w:type="character" w:customStyle="1" w:styleId="a5">
    <w:name w:val="ท้ายกระดาษ อักขระ"/>
    <w:link w:val="a6"/>
    <w:uiPriority w:val="99"/>
    <w:qFormat/>
    <w:rsid w:val="003979BA"/>
    <w:rPr>
      <w:sz w:val="22"/>
      <w:szCs w:val="28"/>
    </w:rPr>
  </w:style>
  <w:style w:type="character" w:customStyle="1" w:styleId="spelle">
    <w:name w:val="spelle"/>
    <w:basedOn w:val="a0"/>
    <w:qFormat/>
    <w:rsid w:val="003979BA"/>
  </w:style>
  <w:style w:type="character" w:styleId="a7">
    <w:name w:val="Hyperlink"/>
    <w:uiPriority w:val="99"/>
    <w:unhideWhenUsed/>
    <w:rsid w:val="003979BA"/>
    <w:rPr>
      <w:color w:val="0000FF"/>
      <w:u w:val="single"/>
    </w:rPr>
  </w:style>
  <w:style w:type="character" w:customStyle="1" w:styleId="a8">
    <w:name w:val="ข้อความบอลลูน อักขระ"/>
    <w:link w:val="a9"/>
    <w:uiPriority w:val="99"/>
    <w:semiHidden/>
    <w:qFormat/>
    <w:rsid w:val="003979BA"/>
    <w:rPr>
      <w:rFonts w:ascii="Tahoma" w:hAnsi="Tahoma" w:cs="Angsana New"/>
      <w:sz w:val="16"/>
    </w:rPr>
  </w:style>
  <w:style w:type="character" w:customStyle="1" w:styleId="HTML">
    <w:name w:val="HTML ที่ได้รับการจัดรูปแบบแล้ว อักขระ"/>
    <w:link w:val="HTML0"/>
    <w:uiPriority w:val="99"/>
    <w:qFormat/>
    <w:rsid w:val="003979BA"/>
    <w:rPr>
      <w:rFonts w:ascii="Tahoma" w:eastAsia="Times New Roman" w:hAnsi="Tahoma" w:cs="Tahoma"/>
    </w:rPr>
  </w:style>
  <w:style w:type="character" w:styleId="aa">
    <w:name w:val="Emphasis"/>
    <w:uiPriority w:val="20"/>
    <w:qFormat/>
    <w:rsid w:val="003979BA"/>
    <w:rPr>
      <w:i/>
      <w:iCs/>
    </w:rPr>
  </w:style>
  <w:style w:type="character" w:customStyle="1" w:styleId="ab">
    <w:name w:val="ชื่อเรื่อง อักขระ"/>
    <w:link w:val="ac"/>
    <w:uiPriority w:val="10"/>
    <w:qFormat/>
    <w:rsid w:val="00DC11E1"/>
    <w:rPr>
      <w:rFonts w:ascii="TH Sarabun New" w:eastAsia="TH Sarabun New" w:hAnsi="TH Sarabun New" w:cs="TH Sarabun New"/>
      <w:b/>
      <w:bCs/>
      <w:kern w:val="2"/>
      <w:sz w:val="36"/>
      <w:szCs w:val="36"/>
      <w:lang w:val="en-US" w:eastAsia="en-US"/>
    </w:rPr>
  </w:style>
  <w:style w:type="character" w:customStyle="1" w:styleId="ad">
    <w:name w:val="ผังเอกสาร อักขระ"/>
    <w:link w:val="ae"/>
    <w:uiPriority w:val="99"/>
    <w:semiHidden/>
    <w:qFormat/>
    <w:rsid w:val="00A01FC1"/>
    <w:rPr>
      <w:rFonts w:ascii="Tahoma" w:hAnsi="Tahoma" w:cs="Angsana New"/>
      <w:sz w:val="16"/>
    </w:rPr>
  </w:style>
  <w:style w:type="character" w:customStyle="1" w:styleId="longtext">
    <w:name w:val="long_text"/>
    <w:basedOn w:val="a0"/>
    <w:qFormat/>
    <w:rsid w:val="00042253"/>
  </w:style>
  <w:style w:type="character" w:customStyle="1" w:styleId="40">
    <w:name w:val="หัวเรื่อง 4 อักขระ"/>
    <w:link w:val="4"/>
    <w:uiPriority w:val="9"/>
    <w:qFormat/>
    <w:rsid w:val="00ED5628"/>
    <w:rPr>
      <w:rFonts w:ascii="Calibri" w:eastAsia="Times New Roman" w:hAnsi="Calibri" w:cs="Cordia New"/>
      <w:b/>
      <w:bCs/>
      <w:sz w:val="28"/>
      <w:szCs w:val="35"/>
    </w:rPr>
  </w:style>
  <w:style w:type="character" w:styleId="af">
    <w:name w:val="page number"/>
    <w:basedOn w:val="a0"/>
    <w:qFormat/>
    <w:rsid w:val="001A524A"/>
  </w:style>
  <w:style w:type="character" w:customStyle="1" w:styleId="51">
    <w:name w:val="หัวเรื่อง 5 อักขระ"/>
    <w:basedOn w:val="a0"/>
    <w:link w:val="50"/>
    <w:uiPriority w:val="9"/>
    <w:semiHidden/>
    <w:qFormat/>
    <w:rsid w:val="00BE721E"/>
    <w:rPr>
      <w:rFonts w:asciiTheme="majorHAnsi" w:eastAsiaTheme="majorEastAsia" w:hAnsiTheme="majorHAnsi" w:cstheme="majorBidi"/>
      <w:color w:val="2E74B5" w:themeColor="accent1" w:themeShade="BF"/>
      <w:sz w:val="32"/>
      <w:szCs w:val="40"/>
      <w:lang w:val="en-US" w:eastAsia="en-US"/>
    </w:rPr>
  </w:style>
  <w:style w:type="character" w:customStyle="1" w:styleId="60">
    <w:name w:val="หัวเรื่อง 6 อักขระ"/>
    <w:basedOn w:val="a0"/>
    <w:link w:val="6"/>
    <w:uiPriority w:val="9"/>
    <w:semiHidden/>
    <w:qFormat/>
    <w:rsid w:val="00BE721E"/>
    <w:rPr>
      <w:rFonts w:asciiTheme="majorHAnsi" w:eastAsiaTheme="majorEastAsia" w:hAnsiTheme="majorHAnsi" w:cstheme="majorBidi"/>
      <w:color w:val="1F4D78" w:themeColor="accent1" w:themeShade="7F"/>
      <w:sz w:val="32"/>
      <w:szCs w:val="40"/>
      <w:lang w:val="en-US" w:eastAsia="en-US"/>
    </w:rPr>
  </w:style>
  <w:style w:type="character" w:customStyle="1" w:styleId="70">
    <w:name w:val="หัวเรื่อง 7 อักขระ"/>
    <w:basedOn w:val="a0"/>
    <w:link w:val="7"/>
    <w:uiPriority w:val="9"/>
    <w:semiHidden/>
    <w:qFormat/>
    <w:rsid w:val="00BE721E"/>
    <w:rPr>
      <w:rFonts w:asciiTheme="majorHAnsi" w:eastAsiaTheme="majorEastAsia" w:hAnsiTheme="majorHAnsi" w:cstheme="majorBidi"/>
      <w:i/>
      <w:iCs/>
      <w:color w:val="1F4D78" w:themeColor="accent1" w:themeShade="7F"/>
      <w:sz w:val="32"/>
      <w:szCs w:val="40"/>
      <w:lang w:val="en-US" w:eastAsia="en-US"/>
    </w:rPr>
  </w:style>
  <w:style w:type="character" w:customStyle="1" w:styleId="80">
    <w:name w:val="หัวเรื่อง 8 อักขระ"/>
    <w:basedOn w:val="a0"/>
    <w:link w:val="8"/>
    <w:uiPriority w:val="9"/>
    <w:semiHidden/>
    <w:qFormat/>
    <w:rsid w:val="00BE721E"/>
    <w:rPr>
      <w:rFonts w:asciiTheme="majorHAnsi" w:eastAsiaTheme="majorEastAsia" w:hAnsiTheme="majorHAnsi" w:cstheme="majorBidi"/>
      <w:color w:val="272727" w:themeColor="text1" w:themeTint="D8"/>
      <w:sz w:val="21"/>
      <w:szCs w:val="26"/>
      <w:lang w:val="en-US" w:eastAsia="en-US"/>
    </w:rPr>
  </w:style>
  <w:style w:type="character" w:customStyle="1" w:styleId="90">
    <w:name w:val="หัวเรื่อง 9 อักขระ"/>
    <w:basedOn w:val="a0"/>
    <w:link w:val="9"/>
    <w:uiPriority w:val="9"/>
    <w:semiHidden/>
    <w:qFormat/>
    <w:rsid w:val="00BE721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  <w:lang w:val="en-US" w:eastAsia="en-US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a"/>
    <w:next w:val="af0"/>
    <w:qFormat/>
    <w:pPr>
      <w:keepNext/>
      <w:spacing w:before="240" w:after="120"/>
    </w:pPr>
    <w:rPr>
      <w:rFonts w:ascii="Liberation Sans" w:eastAsia="DejaVu Sans" w:hAnsi="Liberation Sans" w:cs="Umpush"/>
      <w:sz w:val="28"/>
      <w:szCs w:val="37"/>
    </w:rPr>
  </w:style>
  <w:style w:type="paragraph" w:styleId="af0">
    <w:name w:val="Body Text"/>
    <w:basedOn w:val="a"/>
    <w:link w:val="af1"/>
    <w:rsid w:val="00246E3C"/>
    <w:pPr>
      <w:spacing w:after="120"/>
    </w:pPr>
  </w:style>
  <w:style w:type="paragraph" w:styleId="af2">
    <w:name w:val="List"/>
    <w:basedOn w:val="af0"/>
    <w:rPr>
      <w:rFonts w:cs="Kinnari"/>
    </w:rPr>
  </w:style>
  <w:style w:type="paragraph" w:styleId="af3">
    <w:name w:val="caption"/>
    <w:basedOn w:val="a"/>
    <w:next w:val="a"/>
    <w:qFormat/>
    <w:rsid w:val="00825B8D"/>
    <w:pPr>
      <w:jc w:val="center"/>
    </w:pPr>
  </w:style>
  <w:style w:type="paragraph" w:customStyle="1" w:styleId="Index">
    <w:name w:val="Index"/>
    <w:basedOn w:val="a"/>
    <w:qFormat/>
    <w:pPr>
      <w:suppressLineNumbers/>
    </w:pPr>
    <w:rPr>
      <w:rFonts w:cs="Kinnari"/>
    </w:rPr>
  </w:style>
  <w:style w:type="paragraph" w:styleId="af4">
    <w:name w:val="List Paragraph"/>
    <w:basedOn w:val="a"/>
    <w:uiPriority w:val="34"/>
    <w:qFormat/>
    <w:rsid w:val="00E45697"/>
    <w:pPr>
      <w:ind w:left="720"/>
      <w:contextualSpacing/>
    </w:pPr>
  </w:style>
  <w:style w:type="paragraph" w:customStyle="1" w:styleId="HeaderandFooter">
    <w:name w:val="Header and Footer"/>
    <w:basedOn w:val="a"/>
    <w:qFormat/>
  </w:style>
  <w:style w:type="paragraph" w:styleId="a4">
    <w:name w:val="header"/>
    <w:basedOn w:val="a"/>
    <w:link w:val="a3"/>
    <w:uiPriority w:val="99"/>
    <w:unhideWhenUsed/>
    <w:rsid w:val="003979BA"/>
    <w:pPr>
      <w:tabs>
        <w:tab w:val="center" w:pos="4513"/>
        <w:tab w:val="right" w:pos="9026"/>
      </w:tabs>
    </w:pPr>
  </w:style>
  <w:style w:type="paragraph" w:styleId="a6">
    <w:name w:val="footer"/>
    <w:basedOn w:val="a"/>
    <w:link w:val="a5"/>
    <w:uiPriority w:val="99"/>
    <w:unhideWhenUsed/>
    <w:rsid w:val="003979BA"/>
    <w:pPr>
      <w:tabs>
        <w:tab w:val="center" w:pos="4513"/>
        <w:tab w:val="right" w:pos="9026"/>
      </w:tabs>
    </w:pPr>
  </w:style>
  <w:style w:type="paragraph" w:styleId="a9">
    <w:name w:val="Balloon Text"/>
    <w:basedOn w:val="a"/>
    <w:link w:val="a8"/>
    <w:uiPriority w:val="99"/>
    <w:semiHidden/>
    <w:unhideWhenUsed/>
    <w:qFormat/>
    <w:rsid w:val="003979BA"/>
    <w:pPr>
      <w:spacing w:after="0" w:line="240" w:lineRule="auto"/>
    </w:pPr>
    <w:rPr>
      <w:rFonts w:ascii="Tahoma" w:hAnsi="Tahoma"/>
      <w:sz w:val="16"/>
      <w:szCs w:val="20"/>
    </w:rPr>
  </w:style>
  <w:style w:type="paragraph" w:styleId="af5">
    <w:name w:val="No Spacing"/>
    <w:uiPriority w:val="1"/>
    <w:qFormat/>
    <w:rsid w:val="003979BA"/>
    <w:rPr>
      <w:sz w:val="22"/>
      <w:szCs w:val="28"/>
      <w:lang w:val="en-US" w:eastAsia="en-US"/>
    </w:rPr>
  </w:style>
  <w:style w:type="paragraph" w:styleId="HTML0">
    <w:name w:val="HTML Preformatted"/>
    <w:basedOn w:val="a"/>
    <w:link w:val="HTML"/>
    <w:uiPriority w:val="99"/>
    <w:unhideWhenUsed/>
    <w:qFormat/>
    <w:rsid w:val="003979B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Tahoma" w:eastAsia="Times New Roman" w:hAnsi="Tahoma" w:cs="Tahoma"/>
      <w:sz w:val="20"/>
      <w:szCs w:val="20"/>
    </w:rPr>
  </w:style>
  <w:style w:type="paragraph" w:styleId="ac">
    <w:name w:val="Title"/>
    <w:basedOn w:val="a"/>
    <w:next w:val="a"/>
    <w:link w:val="ab"/>
    <w:uiPriority w:val="10"/>
    <w:qFormat/>
    <w:rsid w:val="00DC11E1"/>
    <w:pPr>
      <w:spacing w:before="240" w:after="60" w:line="360" w:lineRule="auto"/>
      <w:jc w:val="center"/>
      <w:outlineLvl w:val="0"/>
    </w:pPr>
    <w:rPr>
      <w:b/>
      <w:bCs/>
      <w:kern w:val="2"/>
      <w:sz w:val="36"/>
      <w:szCs w:val="36"/>
    </w:rPr>
  </w:style>
  <w:style w:type="paragraph" w:styleId="ae">
    <w:name w:val="Document Map"/>
    <w:basedOn w:val="a"/>
    <w:link w:val="ad"/>
    <w:uiPriority w:val="99"/>
    <w:semiHidden/>
    <w:unhideWhenUsed/>
    <w:qFormat/>
    <w:rsid w:val="00A01FC1"/>
    <w:rPr>
      <w:rFonts w:ascii="Tahoma" w:hAnsi="Tahoma"/>
      <w:sz w:val="16"/>
      <w:szCs w:val="20"/>
    </w:rPr>
  </w:style>
  <w:style w:type="paragraph" w:styleId="af6">
    <w:name w:val="index heading"/>
    <w:basedOn w:val="Heading"/>
  </w:style>
  <w:style w:type="paragraph" w:styleId="af7">
    <w:name w:val="TOC Heading"/>
    <w:basedOn w:val="1"/>
    <w:next w:val="a"/>
    <w:uiPriority w:val="39"/>
    <w:qFormat/>
    <w:rsid w:val="005030D9"/>
    <w:pPr>
      <w:keepNext/>
      <w:keepLines/>
      <w:numPr>
        <w:numId w:val="0"/>
      </w:numPr>
      <w:spacing w:before="480" w:beforeAutospacing="0" w:after="0" w:afterAutospacing="0" w:line="276" w:lineRule="auto"/>
      <w:outlineLvl w:val="9"/>
    </w:pPr>
    <w:rPr>
      <w:rFonts w:ascii="Cambria" w:eastAsia="Times New Roman" w:hAnsi="Cambria" w:cs="Angsana New"/>
      <w:color w:val="365F91"/>
      <w:kern w:val="0"/>
      <w:sz w:val="28"/>
      <w:szCs w:val="28"/>
      <w:lang w:bidi="ar-SA"/>
    </w:rPr>
  </w:style>
  <w:style w:type="paragraph" w:styleId="11">
    <w:name w:val="toc 1"/>
    <w:basedOn w:val="a"/>
    <w:next w:val="a"/>
    <w:autoRedefine/>
    <w:uiPriority w:val="39"/>
    <w:unhideWhenUsed/>
    <w:qFormat/>
    <w:rsid w:val="00DA5156"/>
    <w:pPr>
      <w:tabs>
        <w:tab w:val="right" w:leader="dot" w:pos="9016"/>
      </w:tabs>
      <w:spacing w:after="0" w:line="240" w:lineRule="auto"/>
      <w:contextualSpacing/>
      <w:jc w:val="both"/>
    </w:pPr>
    <w:rPr>
      <w:b/>
      <w:bCs/>
      <w:color w:val="000000"/>
    </w:rPr>
  </w:style>
  <w:style w:type="paragraph" w:styleId="22">
    <w:name w:val="toc 2"/>
    <w:basedOn w:val="a"/>
    <w:next w:val="a"/>
    <w:autoRedefine/>
    <w:uiPriority w:val="39"/>
    <w:unhideWhenUsed/>
    <w:qFormat/>
    <w:rsid w:val="00DA5156"/>
    <w:pPr>
      <w:tabs>
        <w:tab w:val="left" w:pos="880"/>
        <w:tab w:val="right" w:leader="dot" w:pos="8594"/>
      </w:tabs>
      <w:spacing w:after="0" w:line="240" w:lineRule="auto"/>
      <w:ind w:left="220"/>
    </w:pPr>
  </w:style>
  <w:style w:type="paragraph" w:styleId="31">
    <w:name w:val="toc 3"/>
    <w:basedOn w:val="a"/>
    <w:next w:val="a"/>
    <w:autoRedefine/>
    <w:uiPriority w:val="39"/>
    <w:unhideWhenUsed/>
    <w:qFormat/>
    <w:rsid w:val="00DA5156"/>
    <w:pPr>
      <w:tabs>
        <w:tab w:val="left" w:pos="1320"/>
        <w:tab w:val="right" w:leader="dot" w:pos="8594"/>
      </w:tabs>
      <w:spacing w:after="0" w:line="240" w:lineRule="auto"/>
      <w:ind w:left="440"/>
    </w:pPr>
  </w:style>
  <w:style w:type="paragraph" w:styleId="af8">
    <w:name w:val="table of figures"/>
    <w:basedOn w:val="a"/>
    <w:next w:val="a"/>
    <w:uiPriority w:val="99"/>
    <w:qFormat/>
    <w:rsid w:val="00DA5156"/>
    <w:pPr>
      <w:tabs>
        <w:tab w:val="right" w:leader="dot" w:pos="8594"/>
      </w:tabs>
      <w:spacing w:after="0" w:line="240" w:lineRule="auto"/>
    </w:pPr>
  </w:style>
  <w:style w:type="paragraph" w:styleId="32">
    <w:name w:val="List Bullet 3"/>
    <w:basedOn w:val="a"/>
    <w:uiPriority w:val="99"/>
    <w:semiHidden/>
    <w:unhideWhenUsed/>
    <w:qFormat/>
    <w:rsid w:val="008710E9"/>
    <w:pPr>
      <w:ind w:left="720" w:hanging="360"/>
      <w:contextualSpacing/>
    </w:pPr>
  </w:style>
  <w:style w:type="paragraph" w:customStyle="1" w:styleId="TableContents">
    <w:name w:val="Table Contents"/>
    <w:basedOn w:val="a"/>
    <w:qFormat/>
    <w:rsid w:val="00CB1513"/>
    <w:pPr>
      <w:suppressLineNumbers/>
      <w:spacing w:after="0" w:line="240" w:lineRule="auto"/>
      <w:jc w:val="both"/>
    </w:pPr>
    <w:rPr>
      <w:rFonts w:eastAsia="Liberation Sans"/>
      <w:kern w:val="2"/>
      <w:lang w:eastAsia="zh-CN"/>
    </w:rPr>
  </w:style>
  <w:style w:type="paragraph" w:customStyle="1" w:styleId="af9">
    <w:name w:val="รูปที่"/>
    <w:basedOn w:val="af3"/>
    <w:qFormat/>
    <w:rsid w:val="00DC11E1"/>
    <w:pPr>
      <w:suppressLineNumbers/>
      <w:spacing w:before="120" w:after="120" w:line="240" w:lineRule="auto"/>
      <w:jc w:val="both"/>
    </w:pPr>
    <w:rPr>
      <w:rFonts w:eastAsia="Liberation Sans"/>
      <w:kern w:val="2"/>
      <w:lang w:eastAsia="zh-CN"/>
    </w:rPr>
  </w:style>
  <w:style w:type="paragraph" w:styleId="41">
    <w:name w:val="List Bullet 4"/>
    <w:basedOn w:val="a"/>
    <w:uiPriority w:val="99"/>
    <w:semiHidden/>
    <w:unhideWhenUsed/>
    <w:qFormat/>
    <w:rsid w:val="004B4ACD"/>
    <w:pPr>
      <w:ind w:left="1080" w:hanging="360"/>
      <w:contextualSpacing/>
    </w:pPr>
    <w:rPr>
      <w:rFonts w:cs="Angsana New"/>
      <w:szCs w:val="40"/>
    </w:rPr>
  </w:style>
  <w:style w:type="paragraph" w:styleId="2">
    <w:name w:val="List Number 2"/>
    <w:basedOn w:val="a"/>
    <w:uiPriority w:val="99"/>
    <w:semiHidden/>
    <w:unhideWhenUsed/>
    <w:qFormat/>
    <w:rsid w:val="00C40BA5"/>
    <w:pPr>
      <w:numPr>
        <w:numId w:val="4"/>
      </w:numPr>
      <w:contextualSpacing/>
    </w:pPr>
    <w:rPr>
      <w:rFonts w:cs="Angsana New"/>
      <w:szCs w:val="40"/>
    </w:rPr>
  </w:style>
  <w:style w:type="paragraph" w:customStyle="1" w:styleId="Standard">
    <w:name w:val="Standard"/>
    <w:qFormat/>
    <w:rsid w:val="00F636A0"/>
    <w:pPr>
      <w:spacing w:after="200" w:line="276" w:lineRule="auto"/>
      <w:textAlignment w:val="baseline"/>
    </w:pPr>
    <w:rPr>
      <w:rFonts w:ascii="TH Sarabun New" w:eastAsia="TH Sarabun New" w:hAnsi="TH Sarabun New" w:cs="TH Sarabun New"/>
      <w:sz w:val="32"/>
      <w:szCs w:val="32"/>
      <w:lang w:val="en-US" w:eastAsia="en-US"/>
    </w:rPr>
  </w:style>
  <w:style w:type="table" w:styleId="afa">
    <w:name w:val="Table Grid"/>
    <w:basedOn w:val="a1"/>
    <w:uiPriority w:val="39"/>
    <w:rsid w:val="003979BA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b">
    <w:name w:val="Strong"/>
    <w:basedOn w:val="a0"/>
    <w:uiPriority w:val="22"/>
    <w:qFormat/>
    <w:rsid w:val="00444B67"/>
    <w:rPr>
      <w:b/>
      <w:bCs/>
    </w:rPr>
  </w:style>
  <w:style w:type="paragraph" w:styleId="afc">
    <w:name w:val="Normal (Web)"/>
    <w:basedOn w:val="a"/>
    <w:link w:val="afd"/>
    <w:uiPriority w:val="99"/>
    <w:unhideWhenUsed/>
    <w:rsid w:val="00284E76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customStyle="1" w:styleId="11111">
    <w:name w:val="1.1.1.1.1"/>
    <w:basedOn w:val="52"/>
    <w:next w:val="5"/>
    <w:link w:val="111110"/>
    <w:qFormat/>
    <w:rsid w:val="00284E76"/>
    <w:pPr>
      <w:shd w:val="clear" w:color="auto" w:fill="FFFFFF"/>
      <w:spacing w:after="0"/>
      <w:ind w:firstLine="720"/>
      <w:jc w:val="thaiDistribute"/>
    </w:pPr>
    <w:rPr>
      <w:rFonts w:ascii="TH SarabunPSK" w:hAnsi="TH SarabunPSK" w:cs="TH SarabunPSK"/>
      <w:b/>
      <w:bCs/>
      <w:color w:val="000000" w:themeColor="text1"/>
      <w:szCs w:val="36"/>
    </w:rPr>
  </w:style>
  <w:style w:type="paragraph" w:customStyle="1" w:styleId="od">
    <w:name w:val="od"/>
    <w:basedOn w:val="a"/>
    <w:rsid w:val="00FA7FB7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afd">
    <w:name w:val="ปกติ (เว็บ) อักขระ"/>
    <w:basedOn w:val="a0"/>
    <w:link w:val="afc"/>
    <w:uiPriority w:val="99"/>
    <w:rsid w:val="00284E76"/>
    <w:rPr>
      <w:rFonts w:ascii="Tahoma" w:eastAsia="Times New Roman" w:hAnsi="Tahoma" w:cs="Tahoma"/>
      <w:sz w:val="24"/>
      <w:szCs w:val="24"/>
      <w:lang w:val="en-US" w:eastAsia="en-US"/>
    </w:rPr>
  </w:style>
  <w:style w:type="character" w:customStyle="1" w:styleId="111110">
    <w:name w:val="1.1.1.1.1 อักขระ"/>
    <w:basedOn w:val="afd"/>
    <w:link w:val="11111"/>
    <w:rsid w:val="00E67709"/>
    <w:rPr>
      <w:rFonts w:ascii="TH SarabunPSK" w:eastAsia="TH Sarabun New" w:hAnsi="TH SarabunPSK" w:cs="TH SarabunPSK"/>
      <w:b/>
      <w:bCs/>
      <w:color w:val="000000" w:themeColor="text1"/>
      <w:sz w:val="32"/>
      <w:szCs w:val="36"/>
      <w:shd w:val="clear" w:color="auto" w:fill="FFFFFF"/>
      <w:lang w:val="en-US" w:eastAsia="en-US"/>
    </w:rPr>
  </w:style>
  <w:style w:type="paragraph" w:customStyle="1" w:styleId="active">
    <w:name w:val="active"/>
    <w:basedOn w:val="a"/>
    <w:rsid w:val="00FA7FB7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FA7FB7"/>
    <w:rPr>
      <w:rFonts w:ascii="Tahoma" w:eastAsia="Times New Roman" w:hAnsi="Tahoma" w:cs="Tahoma"/>
      <w:sz w:val="20"/>
      <w:szCs w:val="20"/>
    </w:rPr>
  </w:style>
  <w:style w:type="character" w:styleId="afe">
    <w:name w:val="FollowedHyperlink"/>
    <w:basedOn w:val="a0"/>
    <w:uiPriority w:val="99"/>
    <w:semiHidden/>
    <w:unhideWhenUsed/>
    <w:rsid w:val="00FA7FB7"/>
    <w:rPr>
      <w:color w:val="954F72" w:themeColor="followedHyperlink"/>
      <w:u w:val="single"/>
    </w:rPr>
  </w:style>
  <w:style w:type="character" w:styleId="aff">
    <w:name w:val="Unresolved Mention"/>
    <w:basedOn w:val="a0"/>
    <w:uiPriority w:val="99"/>
    <w:semiHidden/>
    <w:unhideWhenUsed/>
    <w:rsid w:val="00FA7FB7"/>
    <w:rPr>
      <w:color w:val="605E5C"/>
      <w:shd w:val="clear" w:color="auto" w:fill="E1DFDD"/>
    </w:rPr>
  </w:style>
  <w:style w:type="paragraph" w:customStyle="1" w:styleId="pw-post-body-paragraph">
    <w:name w:val="pw-post-body-paragraph"/>
    <w:basedOn w:val="a"/>
    <w:rsid w:val="00FA7FB7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customStyle="1" w:styleId="css-960s6h">
    <w:name w:val="css-960s6h"/>
    <w:basedOn w:val="a"/>
    <w:rsid w:val="00FA7FB7"/>
    <w:pPr>
      <w:suppressAutoHyphens w:val="0"/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af1">
    <w:name w:val="เนื้อความ อักขระ"/>
    <w:basedOn w:val="a0"/>
    <w:link w:val="af0"/>
    <w:rsid w:val="00FA7FB7"/>
    <w:rPr>
      <w:rFonts w:ascii="TH Sarabun New" w:eastAsia="TH Sarabun New" w:hAnsi="TH Sarabun New" w:cs="TH Sarabun New"/>
      <w:sz w:val="32"/>
      <w:szCs w:val="32"/>
      <w:lang w:val="en-US" w:eastAsia="en-US"/>
    </w:rPr>
  </w:style>
  <w:style w:type="character" w:customStyle="1" w:styleId="12">
    <w:name w:val="ชื่อเรื่อง อักขระ1"/>
    <w:basedOn w:val="a0"/>
    <w:uiPriority w:val="10"/>
    <w:rsid w:val="00FA7FB7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52">
    <w:name w:val="List Continue 5"/>
    <w:basedOn w:val="a"/>
    <w:uiPriority w:val="99"/>
    <w:semiHidden/>
    <w:unhideWhenUsed/>
    <w:rsid w:val="00E67709"/>
    <w:pPr>
      <w:spacing w:after="120"/>
      <w:ind w:left="1800"/>
      <w:contextualSpacing/>
    </w:pPr>
    <w:rPr>
      <w:rFonts w:cs="Angsana New"/>
      <w:szCs w:val="40"/>
    </w:rPr>
  </w:style>
  <w:style w:type="paragraph" w:styleId="5">
    <w:name w:val="List Bullet 5"/>
    <w:basedOn w:val="a"/>
    <w:uiPriority w:val="99"/>
    <w:semiHidden/>
    <w:unhideWhenUsed/>
    <w:rsid w:val="00E67709"/>
    <w:pPr>
      <w:numPr>
        <w:numId w:val="46"/>
      </w:numPr>
      <w:contextualSpacing/>
    </w:pPr>
    <w:rPr>
      <w:rFonts w:cs="Angsana New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hyperlink" Target="https://traderider.com/forex/spdr-%E0%B8%81%E0%B8%AD%E0%B8%87%E0%B8%97%E0%B8%B8%E0%B8%99%E0%B8%97%E0%B8%AD%E0%B8%87%E0%B8%84%E0%B8%B3%E0%B9%81%E0%B8%97%E0%B9%88%E0%B8%87" TargetMode="External"/><Relationship Id="rId89" Type="http://schemas.openxmlformats.org/officeDocument/2006/relationships/hyperlink" Target="https://www.kaggle.com/datasets/ankurzing/sentiment-analysis-in-commodity-market-gold" TargetMode="External"/><Relationship Id="rId16" Type="http://schemas.openxmlformats.org/officeDocument/2006/relationships/hyperlink" Target="https://www.techtarget.com/searchenterpriseai/definition/lemmatization" TargetMode="External"/><Relationship Id="rId11" Type="http://schemas.openxmlformats.org/officeDocument/2006/relationships/header" Target="header2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hyperlink" Target="https://aclweb.org/anthology/Q17-1010" TargetMode="External"/><Relationship Id="rId5" Type="http://schemas.openxmlformats.org/officeDocument/2006/relationships/webSettings" Target="webSettings.xml"/><Relationship Id="rId90" Type="http://schemas.openxmlformats.org/officeDocument/2006/relationships/header" Target="head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80" Type="http://schemas.openxmlformats.org/officeDocument/2006/relationships/hyperlink" Target="https://towardsdatascience.com/gentle-start-to-natural-language-processing-using-python-6e46c07addf3" TargetMode="External"/><Relationship Id="rId85" Type="http://schemas.openxmlformats.org/officeDocument/2006/relationships/hyperlink" Target="https://www.federalreserve.gov/" TargetMode="External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en.wikipedia.org/wiki/Energy" TargetMode="External"/><Relationship Id="rId17" Type="http://schemas.openxmlformats.org/officeDocument/2006/relationships/hyperlink" Target="https://www.techtarget.com/searchenterpriseai/definition/neural-network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3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hyperlink" Target="https://www.eia.gov/" TargetMode="External"/><Relationship Id="rId88" Type="http://schemas.openxmlformats.org/officeDocument/2006/relationships/hyperlink" Target="https://www.techtarget.com/searchenterpriseai/definition/natural-language-processing-NLP" TargetMode="External"/><Relationship Id="rId9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techtarget.com/whatis/definition/stop-word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hyperlink" Target="https://papers.nips.cc/paper/5021-distributed-representations-of-words-and-phrases-and-their-compositionality.pdf" TargetMode="External"/><Relationship Id="rId81" Type="http://schemas.openxmlformats.org/officeDocument/2006/relationships/hyperlink" Target="https://towardsdatascience.com/the-theory-you-need-to-know-before-you-start-an-nlp-project-1890f5bbb793%20" TargetMode="External"/><Relationship Id="rId86" Type="http://schemas.openxmlformats.org/officeDocument/2006/relationships/hyperlink" Target="https://www.bloomberg.com/asia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yperlink" Target="https://searchsqlserver.techtarget.com/definition/data-preprocessing" TargetMode="External"/><Relationship Id="rId18" Type="http://schemas.openxmlformats.org/officeDocument/2006/relationships/hyperlink" Target="https://www.techtarget.com/searchitchannel/definition/service-level-agreement" TargetMode="External"/><Relationship Id="rId39" Type="http://schemas.openxmlformats.org/officeDocument/2006/relationships/hyperlink" Target="https://wordnet.princeton.edu/" TargetMode="External"/><Relationship Id="rId34" Type="http://schemas.openxmlformats.org/officeDocument/2006/relationships/image" Target="media/image16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hyperlink" Target="https://twitter.com/" TargetMode="External"/><Relationship Id="rId61" Type="http://schemas.openxmlformats.org/officeDocument/2006/relationships/image" Target="media/image42.png"/><Relationship Id="rId82" Type="http://schemas.openxmlformats.org/officeDocument/2006/relationships/hyperlink" Target="https://www.dol.gov/" TargetMode="External"/><Relationship Id="rId19" Type="http://schemas.openxmlformats.org/officeDocument/2006/relationships/image" Target="media/image2.png"/><Relationship Id="rId14" Type="http://schemas.openxmlformats.org/officeDocument/2006/relationships/hyperlink" Target="https://www.techtarget.com/searchsecurity/definition/tokenization" TargetMode="External"/><Relationship Id="rId30" Type="http://schemas.openxmlformats.org/officeDocument/2006/relationships/hyperlink" Target="https://medium.com/machine-learning-101/chapter-2-svm-support-vector-machine-theory-f0812effc72" TargetMode="External"/><Relationship Id="rId35" Type="http://schemas.openxmlformats.org/officeDocument/2006/relationships/image" Target="media/image17.png"/><Relationship Id="rId56" Type="http://schemas.openxmlformats.org/officeDocument/2006/relationships/image" Target="media/image37.png"/><Relationship Id="rId77" Type="http://schemas.openxmlformats.org/officeDocument/2006/relationships/hyperlink" Target="https://www.cs.huji.ac.il/~shais/UnderstandingMachineLearning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Z:\storage\online\psu-gdrive\works\courses\projects\Documents\final\final-project-report-template-20220626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D357FB-0203-44BF-8A6F-722EA2E767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Z:\storage\online\psu-gdrive\works\courses\projects\Documents\final\final-project-report-template-20220626.dotx</Template>
  <TotalTime>79</TotalTime>
  <Pages>68</Pages>
  <Words>8818</Words>
  <Characters>50268</Characters>
  <Application>Microsoft Office Word</Application>
  <DocSecurity>0</DocSecurity>
  <Lines>418</Lines>
  <Paragraphs>117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>ชื่อโครงงาน</vt:lpstr>
    </vt:vector>
  </TitlesOfParts>
  <Company>Home</Company>
  <LinksUpToDate>false</LinksUpToDate>
  <CharactersWithSpaces>58969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ชื่อโครงงาน</dc:title>
  <dc:subject/>
  <dc:creator>thanathip.l@psu.ac.th</dc:creator>
  <dc:description/>
  <cp:lastModifiedBy>Chualchai Apichatthitiworn (6210110646)</cp:lastModifiedBy>
  <cp:revision>18</cp:revision>
  <cp:lastPrinted>2010-02-28T19:56:00Z</cp:lastPrinted>
  <dcterms:created xsi:type="dcterms:W3CDTF">2023-03-02T18:24:00Z</dcterms:created>
  <dcterms:modified xsi:type="dcterms:W3CDTF">2023-03-23T06:22:00Z</dcterms:modified>
  <dc:language>th-TH</dc:language>
</cp:coreProperties>
</file>